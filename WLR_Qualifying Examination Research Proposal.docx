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825F1" w14:textId="441B2832" w:rsidR="00E81978" w:rsidRDefault="009F2830">
      <w:pPr>
        <w:pStyle w:val="Title"/>
      </w:pPr>
      <w:sdt>
        <w:sdtPr>
          <w:alias w:val="Title:"/>
          <w:tag w:val="Title:"/>
          <w:id w:val="726351117"/>
          <w:placeholder>
            <w:docPart w:val="F14BFF09E307403FB2385E72E51265C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111D1">
            <w:t>Big Data spatial analysis of camper preferences: A proposal</w:t>
          </w:r>
        </w:sdtContent>
      </w:sdt>
    </w:p>
    <w:p w14:paraId="10A46CAA" w14:textId="77777777" w:rsidR="00B823AA" w:rsidRDefault="00863C4F" w:rsidP="00B823AA">
      <w:pPr>
        <w:pStyle w:val="Title2"/>
      </w:pPr>
      <w:r>
        <w:t>William L. Rice</w:t>
      </w:r>
    </w:p>
    <w:p w14:paraId="0EE96EA2" w14:textId="77777777" w:rsidR="00E81978" w:rsidRDefault="00863C4F" w:rsidP="00B823AA">
      <w:pPr>
        <w:pStyle w:val="Title2"/>
      </w:pPr>
      <w:r>
        <w:t>Pennsylvania State University Department of Recreation, Park, and Tourism Management</w:t>
      </w:r>
    </w:p>
    <w:p w14:paraId="2C45EB29" w14:textId="77777777" w:rsidR="00E81978" w:rsidRDefault="00E81978">
      <w:pPr>
        <w:pStyle w:val="Title"/>
      </w:pPr>
    </w:p>
    <w:p w14:paraId="115B411D" w14:textId="116952ED" w:rsidR="00E81978" w:rsidRDefault="001111D1" w:rsidP="00B823AA">
      <w:pPr>
        <w:pStyle w:val="Title2"/>
      </w:pPr>
      <w:r>
        <w:t>Author Note:</w:t>
      </w:r>
      <w:r>
        <w:br/>
      </w:r>
      <w:r w:rsidRPr="001111D1">
        <w:t>Qualifying Examination Research Proposal</w:t>
      </w:r>
    </w:p>
    <w:p w14:paraId="74DDB85E" w14:textId="77777777" w:rsidR="00E81978" w:rsidRDefault="00E81978"/>
    <w:p w14:paraId="78F6EF3F" w14:textId="653B6FB1" w:rsidR="00E81978" w:rsidRDefault="009F2830">
      <w:pPr>
        <w:pStyle w:val="SectionTitle"/>
      </w:pPr>
      <w:sdt>
        <w:sdtPr>
          <w:alias w:val="Section title:"/>
          <w:tag w:val="Section title:"/>
          <w:id w:val="984196707"/>
          <w:placeholder>
            <w:docPart w:val="74F09C670327423AA2FA74B2EF255C6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111D1">
            <w:t>Big Data spatial analysis of camper preferences: A proposal</w:t>
          </w:r>
        </w:sdtContent>
      </w:sdt>
    </w:p>
    <w:p w14:paraId="344542E4" w14:textId="2F0D8C4B" w:rsidR="004F6A5C" w:rsidRDefault="0033360F" w:rsidP="004F6A5C">
      <w:r>
        <w:t xml:space="preserve">Understanding what drives demand for outdoor recreation within protected areas and how recreationists make decisions about </w:t>
      </w:r>
      <w:r w:rsidR="007A225C">
        <w:t xml:space="preserve">recreational opportunities are queries that have generated </w:t>
      </w:r>
      <w:r w:rsidR="00903CA9">
        <w:t>a significant body of theory and literature</w:t>
      </w:r>
      <w:r w:rsidR="007A225C">
        <w:t xml:space="preserve"> in park and recreation research (Loomis &amp; Walsh, 1997).</w:t>
      </w:r>
      <w:r>
        <w:t xml:space="preserve"> </w:t>
      </w:r>
      <w:r w:rsidR="007A225C">
        <w:t xml:space="preserve">Of late, this </w:t>
      </w:r>
      <w:r w:rsidR="004A1ACF">
        <w:t>area</w:t>
      </w:r>
      <w:r w:rsidR="007A225C">
        <w:t xml:space="preserve"> of research has received considerable interest to address management issues emerging from </w:t>
      </w:r>
      <w:r w:rsidR="004A1ACF">
        <w:t xml:space="preserve">the </w:t>
      </w:r>
      <w:r w:rsidR="007A225C">
        <w:t xml:space="preserve">increased use of recreational facilities in U.S. national parks (i.e. Bullock &amp; Lawson, 2008; </w:t>
      </w:r>
      <w:r w:rsidR="00130F29">
        <w:t>Richardson, Huber, &amp; Loomis, 2017; Sessions, Wood, Rabotyagov, &amp; Fisher, 2018; Timmons, 2019). However, most of this research relies upon stated choice measures of demand. That is, recreationists’ actual behavior is not observed. Instead, stated responses</w:t>
      </w:r>
      <w:r w:rsidR="004A1ACF">
        <w:t xml:space="preserve"> are collected regarding</w:t>
      </w:r>
      <w:r w:rsidR="00130F29">
        <w:t xml:space="preserve"> hypothetical scenarios concerning the conditions of the ecological, managerial, or social environments</w:t>
      </w:r>
      <w:r w:rsidR="00B358E0">
        <w:t xml:space="preserve"> of park settings (Tietenberg &amp; Lewis, 2015). </w:t>
      </w:r>
      <w:r w:rsidR="004F6A5C">
        <w:t xml:space="preserve">It is thus the aim of this study to analyze revealed </w:t>
      </w:r>
      <w:r w:rsidR="004A1ACF">
        <w:t>preference</w:t>
      </w:r>
      <w:r w:rsidR="004F6A5C">
        <w:t xml:space="preserve"> data for recreational facilities that have experienced record demand in recent years—campgrounds.</w:t>
      </w:r>
    </w:p>
    <w:p w14:paraId="6023FA2B" w14:textId="77777777" w:rsidR="00E81978" w:rsidRDefault="00863C4F">
      <w:pPr>
        <w:pStyle w:val="Heading1"/>
      </w:pPr>
      <w:r>
        <w:t>Specific Aims</w:t>
      </w:r>
    </w:p>
    <w:p w14:paraId="5F413F8D" w14:textId="497A3798" w:rsidR="00E81978" w:rsidRDefault="004F6A5C" w:rsidP="007E320D">
      <w:r>
        <w:t xml:space="preserve">This research aims to understand how recreationists reach decisions on the selection of campsites and what aspects of the recreational setting drive this demand. Specifically, I aim to understand what managerial, social, and ecological aspects of the setting most influence decision-making prior to visitation to protected areas. If successful, results from this analysis will enable park managers to be more informed </w:t>
      </w:r>
      <w:r w:rsidR="004A1ACF">
        <w:t xml:space="preserve">in </w:t>
      </w:r>
      <w:r w:rsidR="008A0BE4">
        <w:t>future</w:t>
      </w:r>
      <w:r w:rsidR="004A1ACF">
        <w:t xml:space="preserve"> </w:t>
      </w:r>
      <w:r>
        <w:t xml:space="preserve">alteration </w:t>
      </w:r>
      <w:r w:rsidR="007E320D">
        <w:t xml:space="preserve">of </w:t>
      </w:r>
      <w:r w:rsidR="008A0BE4">
        <w:t xml:space="preserve">campsite </w:t>
      </w:r>
      <w:r>
        <w:t>dis</w:t>
      </w:r>
      <w:r w:rsidR="007E320D">
        <w:t>tribution</w:t>
      </w:r>
      <w:r w:rsidR="008A0BE4">
        <w:t xml:space="preserve">, </w:t>
      </w:r>
      <w:r w:rsidR="007E320D">
        <w:t>access to recreational amenities</w:t>
      </w:r>
      <w:r w:rsidR="008A0BE4">
        <w:t>,</w:t>
      </w:r>
      <w:r w:rsidR="007E320D">
        <w:t xml:space="preserve"> and the management of campsite allocation based on relative demand. </w:t>
      </w:r>
    </w:p>
    <w:p w14:paraId="652FEEB2" w14:textId="5F661A91" w:rsidR="00BA1087" w:rsidRDefault="007E320D" w:rsidP="004A75A4">
      <w:r w:rsidRPr="007E320D">
        <w:t>I have selected Watchman Campground in Utah’s Zion National Park</w:t>
      </w:r>
      <w:r>
        <w:t xml:space="preserve"> as the study area for this analysis, due to its increasing demand (</w:t>
      </w:r>
      <w:r w:rsidR="004A1ACF">
        <w:t xml:space="preserve">see </w:t>
      </w:r>
      <w:r w:rsidR="00B320A2">
        <w:t>Timmons, 2018</w:t>
      </w:r>
      <w:r>
        <w:t>) and data availability.</w:t>
      </w:r>
      <w:r w:rsidR="00DD73FD">
        <w:t xml:space="preserve"> </w:t>
      </w:r>
      <w:r w:rsidR="004A75A4">
        <w:t xml:space="preserve">In order to see how various amenities influence demand, I have gathered data for </w:t>
      </w:r>
      <w:r w:rsidR="00AD09C5">
        <w:t xml:space="preserve">various components of </w:t>
      </w:r>
      <w:r w:rsidR="00AD09C5">
        <w:lastRenderedPageBreak/>
        <w:t>the campground setting</w:t>
      </w:r>
      <w:r w:rsidR="004A75A4">
        <w:t xml:space="preserve">. Each of the </w:t>
      </w:r>
      <w:r w:rsidR="005A43F5">
        <w:t>setting attributes</w:t>
      </w:r>
      <w:r w:rsidR="004A75A4">
        <w:t xml:space="preserve"> is grouped within a larger </w:t>
      </w:r>
      <w:r w:rsidR="005A43F5">
        <w:t xml:space="preserve">setting </w:t>
      </w:r>
      <w:r w:rsidR="004A75A4">
        <w:t>category derived from</w:t>
      </w:r>
      <w:r w:rsidR="00A15389">
        <w:t xml:space="preserve"> </w:t>
      </w:r>
      <w:r w:rsidR="005A43F5">
        <w:t xml:space="preserve">the </w:t>
      </w:r>
      <w:r w:rsidR="00A15389">
        <w:t>facets of recreational settings presented by</w:t>
      </w:r>
      <w:r w:rsidR="004A75A4">
        <w:t xml:space="preserve"> </w:t>
      </w:r>
      <w:r w:rsidR="00A15389">
        <w:t>Driver and Brown (1978)</w:t>
      </w:r>
      <w:r w:rsidR="004A75A4">
        <w:t xml:space="preserve">. </w:t>
      </w:r>
      <w:r w:rsidR="005A43F5">
        <w:t>To this end</w:t>
      </w:r>
      <w:r w:rsidR="004A75A4">
        <w:t xml:space="preserve">, a </w:t>
      </w:r>
      <w:r w:rsidR="005A43F5">
        <w:t>research question and hypothesis have</w:t>
      </w:r>
      <w:r w:rsidR="004A75A4">
        <w:t xml:space="preserve"> been derived for </w:t>
      </w:r>
      <w:r w:rsidR="005A43F5">
        <w:t>the predictive power of various aspects of the setting</w:t>
      </w:r>
      <w:r w:rsidR="004A75A4">
        <w:t>:</w:t>
      </w:r>
    </w:p>
    <w:p w14:paraId="7AE500C5" w14:textId="6AC9DF9C" w:rsidR="004A75A4" w:rsidRDefault="00BA1087" w:rsidP="00BA1087">
      <w:pPr>
        <w:ind w:left="720" w:firstLine="0"/>
      </w:pPr>
      <w:r>
        <w:t>R1: W</w:t>
      </w:r>
      <w:r w:rsidR="004A75A4">
        <w:t xml:space="preserve">hat </w:t>
      </w:r>
      <w:r w:rsidR="005A43F5">
        <w:t>aspects of the setting</w:t>
      </w:r>
      <w:r w:rsidR="004A75A4">
        <w:t xml:space="preserve"> are strongly predictive of campsite demand?</w:t>
      </w:r>
      <w:r>
        <w:t xml:space="preserve"> </w:t>
      </w:r>
      <w:r>
        <w:br/>
        <w:t xml:space="preserve">H1: </w:t>
      </w:r>
      <w:r w:rsidR="000521E0">
        <w:t xml:space="preserve">Price, </w:t>
      </w:r>
      <w:r w:rsidR="008A0BE4">
        <w:t xml:space="preserve">distance to </w:t>
      </w:r>
      <w:r w:rsidR="00B32D5A">
        <w:t xml:space="preserve">the </w:t>
      </w:r>
      <w:r w:rsidR="008A0BE4">
        <w:t>nearest</w:t>
      </w:r>
      <w:r w:rsidR="00B32D5A">
        <w:t xml:space="preserve"> neighboring</w:t>
      </w:r>
      <w:r w:rsidR="008A0BE4">
        <w:t xml:space="preserve"> </w:t>
      </w:r>
      <w:r w:rsidR="000521E0">
        <w:t xml:space="preserve">campsite, distance to </w:t>
      </w:r>
      <w:r w:rsidR="00B32D5A">
        <w:t xml:space="preserve">the </w:t>
      </w:r>
      <w:r w:rsidR="000521E0">
        <w:t xml:space="preserve">nearest road, distance to the Virgin </w:t>
      </w:r>
      <w:r w:rsidR="008A0BE4">
        <w:t xml:space="preserve">river, and </w:t>
      </w:r>
      <w:r w:rsidR="008A0BE4" w:rsidRPr="000521E0">
        <w:t xml:space="preserve">percent of </w:t>
      </w:r>
      <w:r w:rsidR="00B32D5A">
        <w:t xml:space="preserve">the official </w:t>
      </w:r>
      <w:r w:rsidR="008A0BE4" w:rsidRPr="000521E0">
        <w:t xml:space="preserve">campsite photo filled by </w:t>
      </w:r>
      <w:r w:rsidR="00B32D5A">
        <w:t xml:space="preserve">a </w:t>
      </w:r>
      <w:r w:rsidR="008A0BE4" w:rsidRPr="000521E0">
        <w:t>vista of canyon walls</w:t>
      </w:r>
    </w:p>
    <w:p w14:paraId="3E5B8B2A" w14:textId="29881FB7" w:rsidR="00BA1087" w:rsidRDefault="005A43F5" w:rsidP="00BA1087">
      <w:pPr>
        <w:ind w:firstLine="0"/>
      </w:pPr>
      <w:r>
        <w:t xml:space="preserve">To understand broadly what setting category is most </w:t>
      </w:r>
      <w:r w:rsidR="00BA1087">
        <w:t>important to recreationist decision-making, I have also formulated a second research que</w:t>
      </w:r>
      <w:r>
        <w:t>stion—and subsequent hypothesis.</w:t>
      </w:r>
    </w:p>
    <w:p w14:paraId="58F69F00" w14:textId="705F3F22" w:rsidR="00BA1087" w:rsidRDefault="00BA1087" w:rsidP="00BA1087">
      <w:pPr>
        <w:ind w:firstLine="0"/>
      </w:pPr>
      <w:r>
        <w:tab/>
        <w:t xml:space="preserve">R2: What </w:t>
      </w:r>
      <w:r w:rsidR="005A43F5">
        <w:t>setting</w:t>
      </w:r>
      <w:r>
        <w:t xml:space="preserve"> category is most predictive of campsite demand?</w:t>
      </w:r>
    </w:p>
    <w:p w14:paraId="083EAD8D" w14:textId="77777777" w:rsidR="00BA1087" w:rsidRDefault="00BA1087" w:rsidP="00BA1087">
      <w:pPr>
        <w:ind w:firstLine="0"/>
      </w:pPr>
      <w:r>
        <w:tab/>
        <w:t xml:space="preserve">H2: Ecological amenities are most predictive </w:t>
      </w:r>
      <w:r w:rsidR="00075949">
        <w:t>of campsite demand.</w:t>
      </w:r>
    </w:p>
    <w:p w14:paraId="216EE276" w14:textId="77777777" w:rsidR="00863C4F" w:rsidRDefault="00863C4F" w:rsidP="00863C4F">
      <w:pPr>
        <w:pStyle w:val="Heading1"/>
      </w:pPr>
      <w:r>
        <w:t>Background and Literature Review</w:t>
      </w:r>
    </w:p>
    <w:p w14:paraId="35F28170" w14:textId="28A7233D" w:rsidR="004F6A5C" w:rsidRDefault="004F6A5C" w:rsidP="004F6A5C">
      <w:r>
        <w:t xml:space="preserve">This research seeks to build on </w:t>
      </w:r>
      <w:r w:rsidR="00526750">
        <w:t>an already extensive body of literature concerning</w:t>
      </w:r>
      <w:r>
        <w:t xml:space="preserve"> </w:t>
      </w:r>
      <w:r w:rsidR="00526750">
        <w:t>recreation decision-making</w:t>
      </w:r>
      <w:r>
        <w:t xml:space="preserve"> </w:t>
      </w:r>
      <w:r w:rsidR="00526750">
        <w:t xml:space="preserve">by incorporating revealed-preference data from campsite reservations to examine what </w:t>
      </w:r>
      <w:r w:rsidR="008A0BE4">
        <w:t>aspects of the setting</w:t>
      </w:r>
      <w:r w:rsidR="00526750">
        <w:t xml:space="preserve"> are most impactful in driving demand for particular campsites.</w:t>
      </w:r>
      <w:r w:rsidR="002E35E5">
        <w:t xml:space="preserve"> In building from previous research, this </w:t>
      </w:r>
      <w:r w:rsidR="00962882">
        <w:t>study</w:t>
      </w:r>
      <w:r w:rsidR="002E35E5">
        <w:t xml:space="preserve"> thus relies upon existing means of modeling and measuring recreation decision-making and camping recreation as a whole.</w:t>
      </w:r>
    </w:p>
    <w:p w14:paraId="335C84D9" w14:textId="77777777" w:rsidR="0033360F" w:rsidRDefault="0033360F" w:rsidP="0033360F">
      <w:pPr>
        <w:pStyle w:val="Heading2"/>
      </w:pPr>
      <w:r>
        <w:t>Understanding Recreation Decision-Making</w:t>
      </w:r>
    </w:p>
    <w:p w14:paraId="7F614687" w14:textId="767ADB42" w:rsidR="009B3500" w:rsidRDefault="009B3500" w:rsidP="002D6A09">
      <w:r>
        <w:t xml:space="preserve">Driver and Brown (1978) </w:t>
      </w:r>
      <w:r w:rsidR="00BE1F65">
        <w:t xml:space="preserve">provided an </w:t>
      </w:r>
      <w:r w:rsidR="00BE1F65" w:rsidRPr="00BE1F65">
        <w:t xml:space="preserve">early </w:t>
      </w:r>
      <w:r w:rsidR="00BE1F65">
        <w:t>framework for</w:t>
      </w:r>
      <w:r w:rsidR="00BE1F65" w:rsidRPr="00BE1F65">
        <w:t xml:space="preserve"> how recreationists make decisions concerning their participation in recreation activities</w:t>
      </w:r>
      <w:r w:rsidR="00BE1F65">
        <w:t xml:space="preserve"> through their </w:t>
      </w:r>
      <w:r w:rsidR="00BE1F65" w:rsidRPr="00BE1F65">
        <w:t>Recreation Opportunity Demand Hierarchy</w:t>
      </w:r>
      <w:r w:rsidR="00BE1F65">
        <w:t xml:space="preserve">. This framework posits that recreationists’ awareness </w:t>
      </w:r>
      <w:r w:rsidR="00962882">
        <w:t>of</w:t>
      </w:r>
      <w:r w:rsidR="00BE1F65">
        <w:t xml:space="preserve"> their demand of the </w:t>
      </w:r>
      <w:r w:rsidR="00962882">
        <w:t>various components of the recreational e</w:t>
      </w:r>
      <w:r w:rsidR="00BE1F65">
        <w:t xml:space="preserve">xperience decreases across a hierarchy of </w:t>
      </w:r>
      <w:r w:rsidR="00BE1F65">
        <w:lastRenderedPageBreak/>
        <w:t xml:space="preserve">demand that flows </w:t>
      </w:r>
      <w:r w:rsidR="008A0BE4">
        <w:t>from</w:t>
      </w:r>
      <w:r w:rsidR="00BE1F65">
        <w:t xml:space="preserve"> activity</w:t>
      </w:r>
      <w:r w:rsidR="008A0BE4">
        <w:t xml:space="preserve"> to</w:t>
      </w:r>
      <w:r w:rsidR="00BE1F65">
        <w:t xml:space="preserve"> setting</w:t>
      </w:r>
      <w:r w:rsidR="008A0BE4">
        <w:t xml:space="preserve"> to</w:t>
      </w:r>
      <w:r w:rsidR="00BE1F65">
        <w:t xml:space="preserve"> motivation</w:t>
      </w:r>
      <w:r w:rsidR="008A0BE4">
        <w:t>s</w:t>
      </w:r>
      <w:r w:rsidR="00BE1F65">
        <w:t xml:space="preserve"> </w:t>
      </w:r>
      <w:r w:rsidR="008A0BE4">
        <w:t>to</w:t>
      </w:r>
      <w:r w:rsidR="00BE1F65">
        <w:t xml:space="preserve"> benefit</w:t>
      </w:r>
      <w:r w:rsidR="008A0BE4">
        <w:t>s</w:t>
      </w:r>
      <w:r w:rsidR="00BE1F65">
        <w:t xml:space="preserve"> (Driver &amp; Brown, 1978). Important to the present study—and consistent with other recreation decision-making models—the author’s conceptualization of setting</w:t>
      </w:r>
      <w:r w:rsidR="00BE1F65" w:rsidRPr="00BE1F65">
        <w:t xml:space="preserve"> </w:t>
      </w:r>
      <w:r w:rsidR="00BE1F65">
        <w:t>is divided between</w:t>
      </w:r>
      <w:r w:rsidR="00B32D5A">
        <w:t xml:space="preserve"> the</w:t>
      </w:r>
      <w:r w:rsidR="00BE1F65">
        <w:t xml:space="preserve"> managerial, social, and ecological. </w:t>
      </w:r>
      <w:proofErr w:type="spellStart"/>
      <w:r w:rsidR="00C87CAF">
        <w:t>Krumpe</w:t>
      </w:r>
      <w:proofErr w:type="spellEnd"/>
      <w:r w:rsidR="00C87CAF">
        <w:t xml:space="preserve"> and Mc</w:t>
      </w:r>
      <w:r w:rsidR="00A83835">
        <w:t>L</w:t>
      </w:r>
      <w:r w:rsidR="00C87CAF">
        <w:t>aughlin (1982) presented an</w:t>
      </w:r>
      <w:r w:rsidR="00BE1F65">
        <w:t>other</w:t>
      </w:r>
      <w:r w:rsidR="00C87CAF">
        <w:t xml:space="preserve"> early </w:t>
      </w:r>
      <w:r>
        <w:t>model</w:t>
      </w:r>
      <w:r w:rsidR="00C87CAF">
        <w:t>—t</w:t>
      </w:r>
      <w:r w:rsidR="00C87CAF" w:rsidRPr="00C87CAF">
        <w:t>he Rec</w:t>
      </w:r>
      <w:r w:rsidR="00C87CAF">
        <w:t>reati</w:t>
      </w:r>
      <w:r w:rsidR="00C87CAF" w:rsidRPr="00C87CAF">
        <w:t>on Decision Model</w:t>
      </w:r>
      <w:r w:rsidR="00C87CAF">
        <w:t xml:space="preserve">—in which decisions are reached via an elimination process of recreation options. This model </w:t>
      </w:r>
      <w:r w:rsidR="002D6A09">
        <w:t>was later</w:t>
      </w:r>
      <w:r w:rsidR="00C87CAF">
        <w:t xml:space="preserve"> applied by Brunson and Shelby (1990)</w:t>
      </w:r>
      <w:r w:rsidR="00F521A3">
        <w:t xml:space="preserve"> to demonstrate how campsites are chosen. The authors present</w:t>
      </w:r>
      <w:r w:rsidR="002D6A09">
        <w:t>ed</w:t>
      </w:r>
      <w:r w:rsidR="00F521A3">
        <w:t xml:space="preserve"> three stages of decision-making in which options are systematically eliminated by </w:t>
      </w:r>
      <w:r w:rsidR="002D6A09">
        <w:t>recreationists</w:t>
      </w:r>
      <w:r w:rsidR="00F521A3">
        <w:t xml:space="preserve"> over three stages</w:t>
      </w:r>
      <w:r w:rsidR="002D6A09">
        <w:t>—</w:t>
      </w:r>
      <w:r w:rsidR="00F521A3">
        <w:t>based on their necessity, experience, and amenity attri</w:t>
      </w:r>
      <w:r w:rsidR="00962882">
        <w:t>butes (Brunson &amp; Shelby, 1990).</w:t>
      </w:r>
    </w:p>
    <w:p w14:paraId="51DBB71B" w14:textId="423592E3" w:rsidR="00C87CAF" w:rsidRDefault="009B3500" w:rsidP="00C87CAF">
      <w:r>
        <w:t xml:space="preserve">Additional, valuable models for recreation decision-making have been proposed in the wake of </w:t>
      </w:r>
      <w:proofErr w:type="spellStart"/>
      <w:r>
        <w:t>Krumpe</w:t>
      </w:r>
      <w:proofErr w:type="spellEnd"/>
      <w:r>
        <w:t xml:space="preserve"> and Mc</w:t>
      </w:r>
      <w:r w:rsidR="00A83835">
        <w:t>L</w:t>
      </w:r>
      <w:r>
        <w:t xml:space="preserve">aughlin (1982). </w:t>
      </w:r>
      <w:r w:rsidR="00F521A3">
        <w:t>Clark and Downing (1985) provided an alternative framework in which decisions are reached based on substitutability.</w:t>
      </w:r>
      <w:r w:rsidR="00BD0DFD">
        <w:t xml:space="preserve"> More recently, </w:t>
      </w:r>
      <w:r w:rsidR="00BD0DFD" w:rsidRPr="00BD0DFD">
        <w:t>Park, Lee,</w:t>
      </w:r>
      <w:r w:rsidR="00BD0DFD">
        <w:t xml:space="preserve"> and</w:t>
      </w:r>
      <w:r w:rsidR="00BD0DFD" w:rsidRPr="00BD0DFD">
        <w:t xml:space="preserve"> Peters</w:t>
      </w:r>
      <w:r w:rsidR="00BD0DFD">
        <w:t xml:space="preserve"> (2017) presented an extended structural </w:t>
      </w:r>
      <w:r w:rsidR="00BD0DFD" w:rsidRPr="00BD0DFD">
        <w:t xml:space="preserve">model of goal-directed </w:t>
      </w:r>
      <w:r w:rsidR="00BD0DFD">
        <w:t>recreation</w:t>
      </w:r>
      <w:r w:rsidR="00492330">
        <w:t xml:space="preserve"> choices</w:t>
      </w:r>
      <w:r w:rsidR="00BD0DFD">
        <w:t xml:space="preserve"> adapted from </w:t>
      </w:r>
      <w:r w:rsidR="00BD0DFD" w:rsidRPr="00BD0DFD">
        <w:t>Perugini</w:t>
      </w:r>
      <w:r w:rsidR="00BD0DFD">
        <w:t xml:space="preserve"> and</w:t>
      </w:r>
      <w:r w:rsidR="00BD0DFD" w:rsidRPr="00BD0DFD">
        <w:t xml:space="preserve"> Bagozzi</w:t>
      </w:r>
      <w:r w:rsidR="00BD0DFD">
        <w:t xml:space="preserve"> (</w:t>
      </w:r>
      <w:r w:rsidR="00BD0DFD" w:rsidRPr="00BD0DFD">
        <w:t>2001)</w:t>
      </w:r>
      <w:r w:rsidR="00BD0DFD">
        <w:t>.</w:t>
      </w:r>
      <w:r w:rsidR="00EC79E2">
        <w:t xml:space="preserve"> While these models </w:t>
      </w:r>
      <w:r w:rsidR="008A0BE4">
        <w:t>were</w:t>
      </w:r>
      <w:r w:rsidR="00EC79E2">
        <w:t xml:space="preserve"> developed specifically to examine the decision-making of recreationists, it is important to note that other models and theories </w:t>
      </w:r>
      <w:r w:rsidR="008A0BE4">
        <w:t>were</w:t>
      </w:r>
      <w:r w:rsidR="00EC79E2">
        <w:t xml:space="preserve"> simultaneously developed and </w:t>
      </w:r>
      <w:r w:rsidR="008A0BE4">
        <w:t xml:space="preserve">have </w:t>
      </w:r>
      <w:r w:rsidR="00B32D5A">
        <w:t xml:space="preserve">been </w:t>
      </w:r>
      <w:r w:rsidR="00EC79E2">
        <w:t xml:space="preserve">applied within recreation research, such as the Theory of Reasoned Action (Fishbein &amp; Ajzen, </w:t>
      </w:r>
      <w:r w:rsidR="00EC79E2" w:rsidRPr="00EC79E2">
        <w:t>1975)</w:t>
      </w:r>
      <w:r w:rsidR="00EC79E2">
        <w:t xml:space="preserve"> and the Theory of Planned Behavior (</w:t>
      </w:r>
      <w:r w:rsidR="00D05A29">
        <w:t>Ajzen, 1991</w:t>
      </w:r>
      <w:r w:rsidR="00EC79E2">
        <w:t>).</w:t>
      </w:r>
    </w:p>
    <w:p w14:paraId="750C6FA1" w14:textId="77777777" w:rsidR="00863C4F" w:rsidRDefault="00526750" w:rsidP="0033360F">
      <w:pPr>
        <w:pStyle w:val="Heading2"/>
      </w:pPr>
      <w:r>
        <w:t>Measuring Recreation Decision-Making</w:t>
      </w:r>
    </w:p>
    <w:p w14:paraId="7F46BBCD" w14:textId="185DA370" w:rsidR="005A53F9" w:rsidRDefault="005A53F9" w:rsidP="005A53F9">
      <w:pPr>
        <w:pStyle w:val="Heading3"/>
      </w:pPr>
      <w:r>
        <w:t>Stated vs. revealed preference</w:t>
      </w:r>
    </w:p>
    <w:p w14:paraId="7923781C" w14:textId="20DD8189" w:rsidR="00526750" w:rsidRDefault="00A83835" w:rsidP="00526750">
      <w:r>
        <w:t xml:space="preserve">No matter the chosen model, measurement must follow. </w:t>
      </w:r>
      <w:r w:rsidR="00BB15B4">
        <w:t>There are two overarching methods of measuring recreationist demand for various factors that influence decision-making: stated and revealed preference measures (</w:t>
      </w:r>
      <w:r w:rsidR="00BB15B4" w:rsidRPr="00BB15B4">
        <w:t>Adamowicz</w:t>
      </w:r>
      <w:r w:rsidR="00BB15B4">
        <w:t xml:space="preserve">, </w:t>
      </w:r>
      <w:r w:rsidR="00BB15B4" w:rsidRPr="00BB15B4">
        <w:t>Louviere</w:t>
      </w:r>
      <w:r w:rsidR="00BB15B4">
        <w:t xml:space="preserve">, &amp; </w:t>
      </w:r>
      <w:r w:rsidR="00BB15B4" w:rsidRPr="00BB15B4">
        <w:t>William</w:t>
      </w:r>
      <w:r w:rsidR="00BB15B4">
        <w:t xml:space="preserve">s, 1994). Principally, </w:t>
      </w:r>
      <w:r w:rsidR="00BB15B4">
        <w:lastRenderedPageBreak/>
        <w:t>stated preference methods rely on survey data, while revealed preference methods rely on actual observed behaviors (Kaval &amp; Baskaran, 2013). For each overarching method, a variety of specific methodologies exist.</w:t>
      </w:r>
    </w:p>
    <w:p w14:paraId="4F633736" w14:textId="778F809A" w:rsidR="00526750" w:rsidRDefault="00BB15B4" w:rsidP="009D32C5">
      <w:r>
        <w:t xml:space="preserve">Of the stated preference methodologies, contingent valuation and choice </w:t>
      </w:r>
      <w:r w:rsidR="00660543">
        <w:t>modeling</w:t>
      </w:r>
      <w:r>
        <w:t xml:space="preserve"> are most common in eliciting amenity values (Kaval &amp; Baskaran, 2013). Contingent valuation involves </w:t>
      </w:r>
      <w:r w:rsidR="00D04BF5">
        <w:t>asking recreationists what they would be willing-to-pay, or willing-to-accept, to have a particular experience or enact some change in their experience (Kaval &amp; Baskaran, 2013). A depth of protected area and outdoor recreation management research has utilized this valuation method, as evidenced through a number of reviews of the literature (i.e. Barrio &amp; Lou</w:t>
      </w:r>
      <w:r w:rsidR="00660543">
        <w:t xml:space="preserve">reiro, 2010; </w:t>
      </w:r>
      <w:r w:rsidR="00D04BF5">
        <w:t>Brander &amp; Koetse, 2011</w:t>
      </w:r>
      <w:r w:rsidR="00660543">
        <w:t>; Ghermandi &amp; Nunes, 2013). Recreation research employing choice modeling has been similarly prolific</w:t>
      </w:r>
      <w:r w:rsidR="009D32C5">
        <w:t xml:space="preserve"> (e.g. Hanley, Wright, &amp; Koop, 2002; Lawson &amp; Manning, 2002; Newman, Manning, Dennis, &amp; </w:t>
      </w:r>
      <w:r w:rsidR="009D32C5" w:rsidRPr="009D32C5">
        <w:t>McKonly</w:t>
      </w:r>
      <w:r w:rsidR="009D32C5">
        <w:t>, 2005; Pettebone et al., 2011)</w:t>
      </w:r>
      <w:r w:rsidR="00660543">
        <w:t xml:space="preserve">. Choice modeling requires that recreationists be “faced with a variety of alternatives and may be asked to select their most preferred alternative from a choice set (choice experiment), group their preferences (contingent grouping), rate their preferences (contingent rating), or rank their preferences (contingent ranking)” </w:t>
      </w:r>
      <w:bookmarkStart w:id="0" w:name="_Hlk23887809"/>
      <w:r w:rsidR="00660543" w:rsidRPr="00660543">
        <w:t>(Kaval &amp; Baskaran, 2013</w:t>
      </w:r>
      <w:bookmarkEnd w:id="0"/>
      <w:r w:rsidR="00660543">
        <w:t>, p. 32).</w:t>
      </w:r>
    </w:p>
    <w:p w14:paraId="2C62A645" w14:textId="1C50E3F6" w:rsidR="002E35E5" w:rsidRDefault="009D32C5" w:rsidP="00A15DB3">
      <w:r>
        <w:t xml:space="preserve">No matter the stated preference method employed, a variety of assumptions and limitations potentially impair their reliability. </w:t>
      </w:r>
      <w:r w:rsidR="008D4DD3">
        <w:t xml:space="preserve">As reported by Bartkowski and Lienhoop (2018), three core assumptions underlie stated preference research: 1) respondents </w:t>
      </w:r>
      <w:r w:rsidR="00A15DB3">
        <w:t xml:space="preserve">hold full information concerning the good or service of interest, 2) respondents are self-interested (largely disregarding the interests of others), and 3) respondents hold pre-defined preferences. </w:t>
      </w:r>
      <w:r w:rsidR="00437011">
        <w:t>Overlapping</w:t>
      </w:r>
      <w:r w:rsidR="00A15DB3">
        <w:t xml:space="preserve"> these assumptions is the larger </w:t>
      </w:r>
      <w:r w:rsidR="002D6A09" w:rsidRPr="002D6A09">
        <w:t xml:space="preserve">assumption of rationality and the </w:t>
      </w:r>
      <w:r w:rsidR="002D6A09">
        <w:t>presumption</w:t>
      </w:r>
      <w:r w:rsidR="002D6A09" w:rsidRPr="002D6A09">
        <w:t xml:space="preserve"> that </w:t>
      </w:r>
      <w:r w:rsidR="00A15DB3">
        <w:t xml:space="preserve">respondents can translate their preferences into monetary or otherwise stated terms (Bartkowski &amp; Lienhoop, </w:t>
      </w:r>
      <w:r w:rsidR="00A15DB3">
        <w:lastRenderedPageBreak/>
        <w:t>2018). Given these assumptions, revealed preferences—when available—are usually preferred to state</w:t>
      </w:r>
      <w:r w:rsidR="00B32D5A">
        <w:t>d</w:t>
      </w:r>
      <w:r w:rsidR="00A15DB3">
        <w:t xml:space="preserve"> preferences (</w:t>
      </w:r>
      <w:r w:rsidR="001D5851">
        <w:t>Cameron, 2011).</w:t>
      </w:r>
    </w:p>
    <w:p w14:paraId="7738E79A" w14:textId="214BB66E" w:rsidR="0033360F" w:rsidRPr="0033360F" w:rsidRDefault="001D5851" w:rsidP="005A53F9">
      <w:r>
        <w:t>In contrast with state</w:t>
      </w:r>
      <w:r w:rsidR="005A53F9">
        <w:t>d</w:t>
      </w:r>
      <w:r>
        <w:t xml:space="preserve"> preferences, revealed preference</w:t>
      </w:r>
      <w:r w:rsidR="002D6A09">
        <w:t xml:space="preserve"> methodologies</w:t>
      </w:r>
      <w:r>
        <w:t xml:space="preserve"> are based on observations of actual behavior </w:t>
      </w:r>
      <w:r w:rsidRPr="001D5851">
        <w:t>(Kaval &amp; Baskaran, 2013</w:t>
      </w:r>
      <w:r>
        <w:t>). In</w:t>
      </w:r>
      <w:r w:rsidR="005A53F9">
        <w:t xml:space="preserve"> protected area management and outdoor</w:t>
      </w:r>
      <w:r>
        <w:t xml:space="preserve"> recreation research, a number of revealed preference methodologies are common, including the travel cost method (</w:t>
      </w:r>
      <w:r w:rsidR="005A53F9">
        <w:t xml:space="preserve">e.g. </w:t>
      </w:r>
      <w:r w:rsidR="004836DB" w:rsidRPr="004836DB">
        <w:t>Amoako-Tuffour</w:t>
      </w:r>
      <w:r w:rsidR="004836DB">
        <w:t xml:space="preserve"> </w:t>
      </w:r>
      <w:r w:rsidR="004836DB" w:rsidRPr="004836DB">
        <w:t>&amp; Martínez-Espiñeira</w:t>
      </w:r>
      <w:r w:rsidR="004836DB">
        <w:t xml:space="preserve">, </w:t>
      </w:r>
      <w:r w:rsidR="004836DB" w:rsidRPr="004836DB">
        <w:t>2012</w:t>
      </w:r>
      <w:r w:rsidR="005A53F9">
        <w:t>)</w:t>
      </w:r>
      <w:r w:rsidR="00BC4341">
        <w:t>,</w:t>
      </w:r>
      <w:r w:rsidR="005A53F9">
        <w:t xml:space="preserve"> hedonic pricing (e.g. </w:t>
      </w:r>
      <w:r w:rsidR="002F0767">
        <w:t>Nelson, 2010</w:t>
      </w:r>
      <w:r w:rsidR="005A53F9">
        <w:t>)</w:t>
      </w:r>
      <w:r w:rsidR="002F0767">
        <w:t>, and Big Data analysis (</w:t>
      </w:r>
      <w:r w:rsidR="00523031">
        <w:t xml:space="preserve">e.g. </w:t>
      </w:r>
      <w:r w:rsidR="002F0767">
        <w:t>Keeler et al., 2015)</w:t>
      </w:r>
      <w:r w:rsidR="005A53F9">
        <w:t>.</w:t>
      </w:r>
    </w:p>
    <w:p w14:paraId="5D19EED0" w14:textId="77777777" w:rsidR="0033360F" w:rsidRDefault="0033360F" w:rsidP="0033360F">
      <w:pPr>
        <w:pStyle w:val="Heading3"/>
      </w:pPr>
      <w:r>
        <w:t xml:space="preserve">Big Data </w:t>
      </w:r>
      <w:r w:rsidR="009B3500">
        <w:t>measurements</w:t>
      </w:r>
    </w:p>
    <w:p w14:paraId="46EB82BF" w14:textId="633317F2" w:rsidR="004D4B6B" w:rsidRDefault="002F0767" w:rsidP="007E0FCC">
      <w:r>
        <w:t xml:space="preserve">In recent years, Big Data </w:t>
      </w:r>
      <w:r w:rsidR="00962882">
        <w:t xml:space="preserve">revealed preference </w:t>
      </w:r>
      <w:r>
        <w:t xml:space="preserve">measures of recreation </w:t>
      </w:r>
      <w:r w:rsidR="00B320A2">
        <w:t>behavior</w:t>
      </w:r>
      <w:r>
        <w:t xml:space="preserve"> have become increasingly popular</w:t>
      </w:r>
      <w:r w:rsidR="00B320A2">
        <w:t xml:space="preserve"> (see Tenkanen et al., 2017)</w:t>
      </w:r>
      <w:r>
        <w:t xml:space="preserve">. </w:t>
      </w:r>
      <w:r w:rsidR="00DD73FD">
        <w:t xml:space="preserve">Big Data </w:t>
      </w:r>
      <w:r w:rsidR="00CD47E1">
        <w:t>is broadly defined as information that has low value density—having a relatively low value</w:t>
      </w:r>
      <w:r w:rsidR="00962882">
        <w:t xml:space="preserve"> per unit,</w:t>
      </w:r>
      <w:r w:rsidR="00CD47E1">
        <w:t xml:space="preserve"> </w:t>
      </w:r>
      <w:r w:rsidR="00962882">
        <w:t>but</w:t>
      </w:r>
      <w:r w:rsidR="00CD47E1">
        <w:t xml:space="preserve"> a large volume (</w:t>
      </w:r>
      <w:r w:rsidR="00CD47E1" w:rsidRPr="00CD47E1">
        <w:t>Gandomi</w:t>
      </w:r>
      <w:r w:rsidR="00CD47E1">
        <w:t xml:space="preserve"> </w:t>
      </w:r>
      <w:r w:rsidR="00CD47E1" w:rsidRPr="00CD47E1">
        <w:t>&amp; Haider</w:t>
      </w:r>
      <w:r w:rsidR="00CD47E1">
        <w:t xml:space="preserve">, 2015). </w:t>
      </w:r>
      <w:r w:rsidR="00962882">
        <w:t>G</w:t>
      </w:r>
      <w:r w:rsidR="00CD47E1">
        <w:t>iven significant computational power, high value can be extracted from these large datasets (</w:t>
      </w:r>
      <w:r w:rsidR="00CD47E1" w:rsidRPr="00CD47E1">
        <w:t>Gandomi</w:t>
      </w:r>
      <w:r w:rsidR="00CD47E1">
        <w:t xml:space="preserve"> </w:t>
      </w:r>
      <w:r w:rsidR="00CD47E1" w:rsidRPr="00CD47E1">
        <w:t>&amp; Haider</w:t>
      </w:r>
      <w:r w:rsidR="00CD47E1">
        <w:t xml:space="preserve">, 2015). In outdoor recreation contexts, Big Data has been used to address a number of </w:t>
      </w:r>
      <w:r w:rsidR="001B73B1">
        <w:t>management</w:t>
      </w:r>
      <w:r w:rsidR="00CD47E1">
        <w:t xml:space="preserve"> issues</w:t>
      </w:r>
      <w:r w:rsidR="007E0FCC">
        <w:t xml:space="preserve"> (</w:t>
      </w:r>
      <w:r w:rsidR="00962882">
        <w:t xml:space="preserve">see </w:t>
      </w:r>
      <w:r w:rsidR="007E0FCC">
        <w:t>Pickering</w:t>
      </w:r>
      <w:r w:rsidR="006206AB">
        <w:t xml:space="preserve"> et al.,</w:t>
      </w:r>
      <w:r w:rsidR="007E0FCC">
        <w:t xml:space="preserve"> 2018)</w:t>
      </w:r>
      <w:r w:rsidR="00CD47E1">
        <w:t xml:space="preserve">. </w:t>
      </w:r>
      <w:r w:rsidR="001B73B1">
        <w:t xml:space="preserve">Buxton et al. (2017) utilized data on hundreds of thousands of protected areas in the U.S. to examine how noise permeates park borders. Rice, Newman, Miller, and </w:t>
      </w:r>
      <w:proofErr w:type="spellStart"/>
      <w:r w:rsidR="001B73B1">
        <w:t>Taff</w:t>
      </w:r>
      <w:proofErr w:type="spellEnd"/>
      <w:r w:rsidR="001B73B1">
        <w:t xml:space="preserve"> (</w:t>
      </w:r>
      <w:r w:rsidR="00A83835">
        <w:t>2020</w:t>
      </w:r>
      <w:r w:rsidR="001B73B1">
        <w:t xml:space="preserve">) similarly used this protected area data to examine how park conservation status, ownership, and access impacts the provisioning of ecosystem services such as noise abatement and exclusion. </w:t>
      </w:r>
      <w:r w:rsidR="00A83835">
        <w:t>And u</w:t>
      </w:r>
      <w:r w:rsidR="006206AB">
        <w:t xml:space="preserve">sing 13,600 Instagram and Flickr photographs, </w:t>
      </w:r>
      <w:r w:rsidR="006206AB" w:rsidRPr="006206AB">
        <w:t>Hausmann</w:t>
      </w:r>
      <w:r w:rsidR="006206AB">
        <w:t xml:space="preserve"> et al. (2018) were able to identify recreationist </w:t>
      </w:r>
      <w:r w:rsidR="004D4B6B">
        <w:t xml:space="preserve">biodiversity preferences. </w:t>
      </w:r>
    </w:p>
    <w:p w14:paraId="5403A36A" w14:textId="1F95E0BD" w:rsidR="00CD47E1" w:rsidRDefault="007E0FCC" w:rsidP="007E0FCC">
      <w:r>
        <w:t>A number of other studies have used Big Data s</w:t>
      </w:r>
      <w:r w:rsidR="001B73B1">
        <w:t>pecific</w:t>
      </w:r>
      <w:r>
        <w:t>ally</w:t>
      </w:r>
      <w:r w:rsidR="001B73B1">
        <w:t xml:space="preserve"> to measur</w:t>
      </w:r>
      <w:r>
        <w:t>e outdoor recreation</w:t>
      </w:r>
      <w:r w:rsidR="001B73B1">
        <w:t xml:space="preserve"> demand</w:t>
      </w:r>
      <w:r>
        <w:t xml:space="preserve">. </w:t>
      </w:r>
      <w:r w:rsidR="001B73B1">
        <w:t xml:space="preserve"> </w:t>
      </w:r>
      <w:r>
        <w:t>Schirpke, Meisch, Marsoner, and Tappeiner (2018) utilized approximately 10,000 Flickr images to examine supply and demand of ecosystem services in the European Alps.</w:t>
      </w:r>
      <w:r w:rsidRPr="007E0FCC">
        <w:t xml:space="preserve"> </w:t>
      </w:r>
      <w:r w:rsidR="004D4B6B">
        <w:lastRenderedPageBreak/>
        <w:t xml:space="preserve">Similarly, </w:t>
      </w:r>
      <w:r w:rsidR="004D4B6B" w:rsidRPr="004D4B6B">
        <w:t xml:space="preserve">Graham </w:t>
      </w:r>
      <w:r w:rsidR="004D4B6B">
        <w:t xml:space="preserve">and </w:t>
      </w:r>
      <w:r w:rsidR="004D4B6B" w:rsidRPr="004D4B6B">
        <w:t>Eigenbrod</w:t>
      </w:r>
      <w:r w:rsidR="004D4B6B">
        <w:t xml:space="preserve"> (2019)</w:t>
      </w:r>
      <w:r w:rsidR="004D4B6B" w:rsidRPr="004D4B6B">
        <w:t xml:space="preserve"> </w:t>
      </w:r>
      <w:r w:rsidR="004D4B6B">
        <w:t xml:space="preserve">used Flickr data to model supply and demand for recreation across natural areas and protected areas in the United Kingdom. Utilizing data from tens of thousands of campground reservations, </w:t>
      </w:r>
      <w:r>
        <w:t>Rice, Park, Pan, and Newman (2019) forecast</w:t>
      </w:r>
      <w:r w:rsidR="00E40487">
        <w:t xml:space="preserve">ed </w:t>
      </w:r>
      <w:r>
        <w:t xml:space="preserve">demand for national park campgrounds </w:t>
      </w:r>
      <w:r w:rsidR="003F0ECE">
        <w:t>to</w:t>
      </w:r>
      <w:r>
        <w:t xml:space="preserve"> allow managers to allocate resources </w:t>
      </w:r>
      <w:r w:rsidR="003F0ECE">
        <w:t>more effectively</w:t>
      </w:r>
      <w:r>
        <w:t>.</w:t>
      </w:r>
      <w:r w:rsidR="00E40487">
        <w:t xml:space="preserve"> Moving forward, this method of data collection is projected to grow as a means of informing visitor use management (Pickering et al., 2018).</w:t>
      </w:r>
    </w:p>
    <w:p w14:paraId="2AA10508" w14:textId="77777777" w:rsidR="0033360F" w:rsidRDefault="0033360F" w:rsidP="00E40487">
      <w:pPr>
        <w:pStyle w:val="Heading3"/>
      </w:pPr>
      <w:r>
        <w:t xml:space="preserve">Spatial </w:t>
      </w:r>
      <w:r w:rsidR="009B3500">
        <w:t>measurements</w:t>
      </w:r>
    </w:p>
    <w:p w14:paraId="7E4AD07B" w14:textId="4D916AD2" w:rsidR="0033360F" w:rsidRDefault="00E40487" w:rsidP="0033360F">
      <w:r>
        <w:t>In addition to Big Data, emerging spatial</w:t>
      </w:r>
      <w:r w:rsidR="004A7093">
        <w:t xml:space="preserve"> analysis methods have also been applied to recreation demand. </w:t>
      </w:r>
      <w:r w:rsidR="00C87CAF">
        <w:t>Regression-based spatial analysis has the ability to harness the power of large datasets to create predictive models, while accounting for spatial autocorrelation (</w:t>
      </w:r>
      <w:r w:rsidR="00B320A2">
        <w:t>Chi &amp; Zhu, 2019</w:t>
      </w:r>
      <w:r w:rsidR="00C87CAF">
        <w:t xml:space="preserve">). Spatial autocorrelation is a phenomenon described by Tobler (1970) in which near items are likely to more similar than faraway items. </w:t>
      </w:r>
      <w:r w:rsidR="008A671F">
        <w:t xml:space="preserve">Utilizing a spatial lag model, </w:t>
      </w:r>
      <w:r w:rsidR="008A671F" w:rsidRPr="00D0095A">
        <w:t>Poudyal</w:t>
      </w:r>
      <w:r w:rsidR="008A671F">
        <w:t xml:space="preserve">, </w:t>
      </w:r>
      <w:r w:rsidR="008A671F" w:rsidRPr="00D0095A">
        <w:t>Bowker, Green</w:t>
      </w:r>
      <w:r w:rsidR="008A671F">
        <w:t xml:space="preserve">, and </w:t>
      </w:r>
      <w:r w:rsidR="008A671F" w:rsidRPr="00D0095A">
        <w:t>Tarrant</w:t>
      </w:r>
      <w:r w:rsidR="008A671F">
        <w:t xml:space="preserve"> (2012) estimated how various components of hunting demand increased supply of private hunting land in Georgia, U.S. </w:t>
      </w:r>
      <w:r w:rsidR="00D0095A" w:rsidRPr="00D0095A">
        <w:t>Wang, Thil</w:t>
      </w:r>
      <w:r w:rsidR="00D0095A">
        <w:t>l,</w:t>
      </w:r>
      <w:r w:rsidR="00D0095A" w:rsidRPr="00D0095A">
        <w:t xml:space="preserve"> </w:t>
      </w:r>
      <w:r w:rsidR="00D0095A">
        <w:t>and</w:t>
      </w:r>
      <w:r w:rsidR="00D0095A" w:rsidRPr="00D0095A">
        <w:t xml:space="preserve"> Meentemeyer</w:t>
      </w:r>
      <w:r w:rsidR="00D0095A">
        <w:t xml:space="preserve"> (2012) used a spatial error model to assess how </w:t>
      </w:r>
      <w:r w:rsidR="00D0095A" w:rsidRPr="00D0095A">
        <w:t>soci</w:t>
      </w:r>
      <w:r w:rsidR="00D0095A">
        <w:t>al</w:t>
      </w:r>
      <w:r w:rsidR="00D0095A" w:rsidRPr="00D0095A">
        <w:t xml:space="preserve">, </w:t>
      </w:r>
      <w:r w:rsidR="00D0095A">
        <w:t>environmental</w:t>
      </w:r>
      <w:r w:rsidR="00D0095A" w:rsidRPr="00D0095A">
        <w:t>, and geographic factors</w:t>
      </w:r>
      <w:r w:rsidR="00D0095A">
        <w:t xml:space="preserve"> influence demand for open space in North Carolina, U.S. More recently, </w:t>
      </w:r>
      <w:r w:rsidR="00D0095A" w:rsidRPr="00D0095A">
        <w:t>Lee</w:t>
      </w:r>
      <w:r w:rsidR="00D0095A">
        <w:t xml:space="preserve"> and </w:t>
      </w:r>
      <w:r w:rsidR="00D0095A" w:rsidRPr="00D0095A">
        <w:t>Schuett</w:t>
      </w:r>
      <w:r w:rsidR="00D0095A">
        <w:t xml:space="preserve"> (2014) used geographically-weighed regression to assess what socio-economic attributes predict national park visitation among Texas</w:t>
      </w:r>
      <w:r w:rsidR="008A671F">
        <w:t xml:space="preserve"> (U.S.)</w:t>
      </w:r>
      <w:r w:rsidR="00D0095A">
        <w:t xml:space="preserve"> residents.</w:t>
      </w:r>
    </w:p>
    <w:p w14:paraId="172CF0F4" w14:textId="2F3D3A33" w:rsidR="009B3500" w:rsidRPr="0033360F" w:rsidRDefault="00D3091B" w:rsidP="00D3091B">
      <w:pPr>
        <w:pStyle w:val="Heading3"/>
      </w:pPr>
      <w:r>
        <w:t>Measurements specific to camping</w:t>
      </w:r>
    </w:p>
    <w:p w14:paraId="331CB236" w14:textId="272E0F88" w:rsidR="0033360F" w:rsidRDefault="00D3091B" w:rsidP="003E3886">
      <w:r>
        <w:t>Specific to camping, a variety of aspatial models</w:t>
      </w:r>
      <w:r w:rsidR="00DB3216">
        <w:t xml:space="preserve"> and measures</w:t>
      </w:r>
      <w:r>
        <w:t xml:space="preserve"> of decision-making have been put forward over the past forty years. </w:t>
      </w:r>
      <w:r w:rsidR="00176272">
        <w:t xml:space="preserve">Stated preference methods include </w:t>
      </w:r>
      <w:r w:rsidR="0084256A">
        <w:t xml:space="preserve">semi-structured interviews (Lime, 1971; Pfister, 1977), </w:t>
      </w:r>
      <w:r w:rsidR="00176272">
        <w:t>r</w:t>
      </w:r>
      <w:r w:rsidR="00176272" w:rsidRPr="00176272">
        <w:t>elevance-determinance analysis</w:t>
      </w:r>
      <w:r w:rsidR="00176272">
        <w:t xml:space="preserve"> of campsite amenities (Mikulić, Prebežac, Šerić, &amp; Krešić, 2017), </w:t>
      </w:r>
      <w:r w:rsidR="0084256A">
        <w:t>exploratory</w:t>
      </w:r>
      <w:r w:rsidR="00176272">
        <w:t xml:space="preserve"> factor analysis of campsite amenities </w:t>
      </w:r>
      <w:r w:rsidR="00176272">
        <w:lastRenderedPageBreak/>
        <w:t>(Gursoy &amp; Chen, 2012), choice modeling of campsite setting attributes (Oh, Park, &amp; Hammitt, 2007),</w:t>
      </w:r>
      <w:r w:rsidR="0084256A">
        <w:t xml:space="preserve"> and</w:t>
      </w:r>
      <w:r w:rsidR="00176272">
        <w:t xml:space="preserve"> </w:t>
      </w:r>
      <w:r w:rsidR="00176272" w:rsidRPr="00176272">
        <w:t>multinomial logit model</w:t>
      </w:r>
      <w:r w:rsidR="00176272">
        <w:t>ing of camper characteristics (McFarlane, 2004)</w:t>
      </w:r>
      <w:r w:rsidR="0084256A">
        <w:t xml:space="preserve"> and campsite setting (Stewart, Larkin, Orland, &amp; Anderson, 2003). </w:t>
      </w:r>
      <w:r>
        <w:t>A number of studies have also examined specific setting characteristics or amenities</w:t>
      </w:r>
      <w:r w:rsidR="00320B3E">
        <w:t xml:space="preserve"> and their importance</w:t>
      </w:r>
      <w:r>
        <w:t xml:space="preserve"> to the camping experience or campsite selection, including campfires (Lillywhite, Simonsen, &amp; Fowler, 2013), </w:t>
      </w:r>
      <w:r w:rsidR="00DB3216">
        <w:t xml:space="preserve">price (Bamford, Manning, Forcier, &amp; Koenemann, 1988), </w:t>
      </w:r>
      <w:r>
        <w:t xml:space="preserve">shading from forest overstory (James &amp; Cordell, 1970), </w:t>
      </w:r>
      <w:r w:rsidR="00DB3216">
        <w:t xml:space="preserve">ecological impacts (White, Hall, &amp; Farrell, 2001), </w:t>
      </w:r>
      <w:r>
        <w:t>and proximity to other campers (Twight, Smith, &amp; Wissinger, 1981).</w:t>
      </w:r>
      <w:r w:rsidR="0084256A">
        <w:t xml:space="preserve"> However, </w:t>
      </w:r>
      <w:r w:rsidR="003E3886">
        <w:t xml:space="preserve">spatial and </w:t>
      </w:r>
      <w:r w:rsidR="0084256A">
        <w:t>revealed preferences methods have yet to be employed to examine campers</w:t>
      </w:r>
      <w:r w:rsidR="0047341B">
        <w:t>’</w:t>
      </w:r>
      <w:r w:rsidR="0084256A">
        <w:t xml:space="preserve"> observed behavior in choosing a campsite. Therefore, this study seeks to harness a Big Dataset of campsite choice behavior </w:t>
      </w:r>
      <w:r w:rsidR="003E3886">
        <w:t xml:space="preserve">to spatially </w:t>
      </w:r>
      <w:r w:rsidR="0084256A">
        <w:t>examine what aspects of the managerial, social, and ecological setting are most influential in decision-making among campers in Zion National Park.</w:t>
      </w:r>
    </w:p>
    <w:p w14:paraId="6EED9097" w14:textId="77777777" w:rsidR="00863C4F" w:rsidRDefault="00863C4F" w:rsidP="00863C4F">
      <w:pPr>
        <w:pStyle w:val="Heading1"/>
      </w:pPr>
      <w:r>
        <w:t>Methods</w:t>
      </w:r>
    </w:p>
    <w:p w14:paraId="01A95F43" w14:textId="2C409F34" w:rsidR="001F07BE" w:rsidRDefault="001F07BE" w:rsidP="001F07BE">
      <w:pPr>
        <w:pStyle w:val="Heading2"/>
      </w:pPr>
      <w:r>
        <w:t>Study Site</w:t>
      </w:r>
    </w:p>
    <w:p w14:paraId="4628555F" w14:textId="6DBFFB3E" w:rsidR="001F07BE" w:rsidRDefault="00C30271" w:rsidP="00120221">
      <w:r>
        <w:t>Zion National Park (Zion) is located in Southwestern Utah, U.S. Over-crowding in Zion has been well-documented in recent years, leading to visitor use issues including ecological impacts, strains on infrastructure, and safety concerns (Timmons, 2019). Watchman Campground is the largest campground in Zion</w:t>
      </w:r>
      <w:r w:rsidR="004D69DF">
        <w:t>, boasting 178 campsites</w:t>
      </w:r>
      <w:r>
        <w:t xml:space="preserve">. </w:t>
      </w:r>
      <w:r w:rsidR="004D69DF">
        <w:t xml:space="preserve">It sits near the park’s southern entrance, just north of the town of Springdale. It contains access to the following amenities for all campers: an interpretive amphitheater, drinking water, a </w:t>
      </w:r>
      <w:r w:rsidR="00320B3E">
        <w:t xml:space="preserve">liquid waste disposal (or </w:t>
      </w:r>
      <w:r w:rsidR="004D69DF">
        <w:t>dump</w:t>
      </w:r>
      <w:r w:rsidR="00320B3E">
        <w:t>)</w:t>
      </w:r>
      <w:r w:rsidR="004D69DF">
        <w:t xml:space="preserve"> station, flush toilets, utility sinks, a campground host, a pet-friendly policy, a ranger station, recycling, trash collection, private fire rings, private picnic tables, and parking. Some campsites also have electricity access, wheelchair accessibility, and/or direct access to the Virgin River</w:t>
      </w:r>
      <w:r w:rsidR="00120221">
        <w:t xml:space="preserve"> </w:t>
      </w:r>
      <w:r w:rsidR="00120221">
        <w:lastRenderedPageBreak/>
        <w:t>(Recreation.gov, n.d.)</w:t>
      </w:r>
      <w:r w:rsidR="004D69DF">
        <w:t xml:space="preserve">. </w:t>
      </w:r>
      <w:r w:rsidR="00C7705D">
        <w:t xml:space="preserve">At the time of this writing, </w:t>
      </w:r>
      <w:r w:rsidR="00320B3E">
        <w:t xml:space="preserve">single </w:t>
      </w:r>
      <w:r w:rsidR="00C7705D">
        <w:t xml:space="preserve">campsites were listed at either $20 or $30 per night depending on if they had electricity. </w:t>
      </w:r>
      <w:r>
        <w:t xml:space="preserve">Demand </w:t>
      </w:r>
      <w:r w:rsidR="0047341B">
        <w:t xml:space="preserve">for </w:t>
      </w:r>
      <w:r>
        <w:t>Watchman’s campsites is extremely high, often requiring that reservations be made six months in advance (Timmons, 2019).</w:t>
      </w:r>
    </w:p>
    <w:p w14:paraId="5103BB0E" w14:textId="197DD5BB" w:rsidR="001F07BE" w:rsidRDefault="001F07BE" w:rsidP="001F07BE">
      <w:pPr>
        <w:pStyle w:val="Heading2"/>
      </w:pPr>
      <w:bookmarkStart w:id="1" w:name="_GoBack"/>
      <w:bookmarkEnd w:id="1"/>
      <w:r>
        <w:t>Data</w:t>
      </w:r>
    </w:p>
    <w:p w14:paraId="539C78F2" w14:textId="77777777" w:rsidR="0047341B" w:rsidRDefault="00677DFE" w:rsidP="001F07BE">
      <w:pPr>
        <w:rPr>
          <w:noProof/>
          <w:lang w:eastAsia="en-US"/>
        </w:rPr>
      </w:pPr>
      <w:r>
        <w:t xml:space="preserve">Reservation data from </w:t>
      </w:r>
      <w:r w:rsidR="00C7705D">
        <w:t>2019</w:t>
      </w:r>
      <w:r>
        <w:t xml:space="preserve"> for Watchman Campground will be used in this study. Data is currently being collected and stored for public use via the Recreation Information Database (RIDB) t</w:t>
      </w:r>
      <w:r w:rsidR="0047341B">
        <w:t>hrough a multi-agency effort le</w:t>
      </w:r>
      <w:r>
        <w:t>d by the U.S. Forest Service and National Park Service. The RIDB database contains information about all reservations made through Recreation.gov, an interagency online platform where reservations can be made for campsites, unique lodging experiences, and ranger-led tours, lotteries can be entered for recreation opportunities, and permits can be purchased (DeLappe, 2018).</w:t>
      </w:r>
      <w:r w:rsidR="00C7705D">
        <w:t xml:space="preserve"> In 2017, Recreation.gov facilitated 4.8 million transactions. </w:t>
      </w:r>
      <w:r w:rsidR="00B873DD">
        <w:t>In 2019</w:t>
      </w:r>
      <w:r w:rsidR="00C7705D">
        <w:t xml:space="preserve">, all </w:t>
      </w:r>
      <w:r w:rsidR="00C7705D" w:rsidRPr="00C7705D">
        <w:t xml:space="preserve">178 </w:t>
      </w:r>
      <w:r w:rsidR="00C7705D">
        <w:t xml:space="preserve">of Watchman’s </w:t>
      </w:r>
      <w:r w:rsidR="00C7705D" w:rsidRPr="00C7705D">
        <w:t>campsites</w:t>
      </w:r>
      <w:r w:rsidR="00C7705D">
        <w:t xml:space="preserve"> were </w:t>
      </w:r>
      <w:r w:rsidR="00C7705D" w:rsidRPr="00C7705D">
        <w:t xml:space="preserve">reservable </w:t>
      </w:r>
      <w:r w:rsidR="00C7705D">
        <w:t>through Recreation.gov from February 28</w:t>
      </w:r>
      <w:r w:rsidR="00C7705D" w:rsidRPr="00C7705D">
        <w:rPr>
          <w:vertAlign w:val="superscript"/>
        </w:rPr>
        <w:t>th</w:t>
      </w:r>
      <w:r w:rsidR="00C7705D">
        <w:t xml:space="preserve"> to December 1</w:t>
      </w:r>
      <w:r w:rsidR="00C7705D" w:rsidRPr="00C7705D">
        <w:rPr>
          <w:vertAlign w:val="superscript"/>
        </w:rPr>
        <w:t>st</w:t>
      </w:r>
      <w:r w:rsidR="00C7705D">
        <w:t xml:space="preserve"> (peak season) (Recreation.gov, n.d.). Within the Recreation.gov platform, </w:t>
      </w:r>
      <w:r w:rsidR="00B873DD">
        <w:t>visitors can select a site based on available amenities, geographic placement, price, and a photograph of the site (Figure 1.a). Visitors can also filter sites based on amenities (Figure 1.b)</w:t>
      </w:r>
      <w:r w:rsidR="000C45D7">
        <w:t>.</w:t>
      </w:r>
      <w:r w:rsidR="000C45D7" w:rsidRPr="000C45D7">
        <w:rPr>
          <w:noProof/>
          <w:lang w:eastAsia="en-US"/>
        </w:rPr>
        <w:t xml:space="preserve"> </w:t>
      </w:r>
    </w:p>
    <w:p w14:paraId="0B7D26C7" w14:textId="0AF09C32" w:rsidR="001F07BE" w:rsidRDefault="0047341B" w:rsidP="00320B3E">
      <w:pPr>
        <w:ind w:firstLine="0"/>
      </w:pPr>
      <w:r>
        <w:rPr>
          <w:noProof/>
          <w:lang w:eastAsia="en-US"/>
        </w:rPr>
        <w:lastRenderedPageBreak/>
        <mc:AlternateContent>
          <mc:Choice Requires="wpg">
            <w:drawing>
              <wp:anchor distT="0" distB="0" distL="114300" distR="114300" simplePos="0" relativeHeight="251661312" behindDoc="0" locked="0" layoutInCell="1" allowOverlap="1" wp14:anchorId="286836C1" wp14:editId="3CD26897">
                <wp:simplePos x="0" y="0"/>
                <wp:positionH relativeFrom="column">
                  <wp:posOffset>1575626</wp:posOffset>
                </wp:positionH>
                <wp:positionV relativeFrom="paragraph">
                  <wp:posOffset>2758271</wp:posOffset>
                </wp:positionV>
                <wp:extent cx="3248025" cy="989330"/>
                <wp:effectExtent l="0" t="0" r="0" b="1270"/>
                <wp:wrapNone/>
                <wp:docPr id="1" name="Group 1"/>
                <wp:cNvGraphicFramePr/>
                <a:graphic xmlns:a="http://schemas.openxmlformats.org/drawingml/2006/main">
                  <a:graphicData uri="http://schemas.microsoft.com/office/word/2010/wordprocessingGroup">
                    <wpg:wgp>
                      <wpg:cNvGrpSpPr/>
                      <wpg:grpSpPr>
                        <a:xfrm>
                          <a:off x="0" y="0"/>
                          <a:ext cx="3248025" cy="989330"/>
                          <a:chOff x="0" y="0"/>
                          <a:chExt cx="3248025" cy="989330"/>
                        </a:xfrm>
                      </wpg:grpSpPr>
                      <wps:wsp>
                        <wps:cNvPr id="217" name="Text Box 2"/>
                        <wps:cNvSpPr txBox="1">
                          <a:spLocks noChangeArrowheads="1"/>
                        </wps:cNvSpPr>
                        <wps:spPr bwMode="auto">
                          <a:xfrm>
                            <a:off x="0" y="12700"/>
                            <a:ext cx="314325" cy="976630"/>
                          </a:xfrm>
                          <a:prstGeom prst="rect">
                            <a:avLst/>
                          </a:prstGeom>
                          <a:noFill/>
                          <a:ln w="9525">
                            <a:noFill/>
                            <a:miter lim="800000"/>
                            <a:headEnd/>
                            <a:tailEnd/>
                          </a:ln>
                        </wps:spPr>
                        <wps:txbx>
                          <w:txbxContent>
                            <w:p w14:paraId="7BB6D829" w14:textId="781F14C8" w:rsidR="00B2516F" w:rsidRPr="000C45D7" w:rsidRDefault="00B2516F" w:rsidP="000C45D7">
                              <w:pPr>
                                <w:ind w:firstLine="0"/>
                                <w:rPr>
                                  <w:sz w:val="36"/>
                                </w:rPr>
                              </w:pPr>
                              <w:r w:rsidRPr="000C45D7">
                                <w:rPr>
                                  <w:sz w:val="36"/>
                                </w:rPr>
                                <w:t>a</w:t>
                              </w:r>
                            </w:p>
                            <w:p w14:paraId="58C240BF" w14:textId="77777777" w:rsidR="00B2516F" w:rsidRDefault="00B2516F"/>
                          </w:txbxContent>
                        </wps:txbx>
                        <wps:bodyPr rot="0" vert="horz" wrap="square" lIns="91440" tIns="45720" rIns="91440" bIns="45720" anchor="t" anchorCtr="0">
                          <a:spAutoFit/>
                        </wps:bodyPr>
                      </wps:wsp>
                      <wps:wsp>
                        <wps:cNvPr id="6" name="Text Box 2"/>
                        <wps:cNvSpPr txBox="1">
                          <a:spLocks noChangeArrowheads="1"/>
                        </wps:cNvSpPr>
                        <wps:spPr bwMode="auto">
                          <a:xfrm>
                            <a:off x="2933700" y="0"/>
                            <a:ext cx="314325" cy="626110"/>
                          </a:xfrm>
                          <a:prstGeom prst="rect">
                            <a:avLst/>
                          </a:prstGeom>
                          <a:noFill/>
                          <a:ln w="9525">
                            <a:noFill/>
                            <a:miter lim="800000"/>
                            <a:headEnd/>
                            <a:tailEnd/>
                          </a:ln>
                        </wps:spPr>
                        <wps:txbx>
                          <w:txbxContent>
                            <w:p w14:paraId="0169D08F" w14:textId="41D17794" w:rsidR="00B2516F" w:rsidRPr="000C45D7" w:rsidRDefault="00B2516F" w:rsidP="000C45D7">
                              <w:pPr>
                                <w:ind w:firstLine="0"/>
                                <w:rPr>
                                  <w:sz w:val="36"/>
                                </w:rPr>
                              </w:pPr>
                              <w:r>
                                <w:rPr>
                                  <w:sz w:val="36"/>
                                </w:rPr>
                                <w:t>b</w:t>
                              </w:r>
                            </w:p>
                          </w:txbxContent>
                        </wps:txbx>
                        <wps:bodyPr rot="0" vert="horz" wrap="square" lIns="91440" tIns="45720" rIns="91440" bIns="45720" anchor="t" anchorCtr="0">
                          <a:spAutoFit/>
                        </wps:bodyPr>
                      </wps:wsp>
                    </wpg:wgp>
                  </a:graphicData>
                </a:graphic>
              </wp:anchor>
            </w:drawing>
          </mc:Choice>
          <mc:Fallback>
            <w:pict>
              <v:group w14:anchorId="286836C1" id="Group 1" o:spid="_x0000_s1026" style="position:absolute;margin-left:124.05pt;margin-top:217.2pt;width:255.75pt;height:77.9pt;z-index:251661312" coordsize="32480,9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">
                <v:shapetype id="_x0000_t202" coordsize="21600,21600" o:spt="202" path="m,l,21600r21600,l21600,xe">
                  <v:stroke joinstyle="miter"/>
                  <v:path gradientshapeok="t" o:connecttype="rect"/>
                </v:shapetype>
                <v:shape id="Text Box 2" o:spid="_x0000_s1027" type="#_x0000_t202" style="position:absolute;top:127;width:3143;height:9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BB6D829" w14:textId="781F14C8" w:rsidR="00B2516F" w:rsidRPr="000C45D7" w:rsidRDefault="00B2516F" w:rsidP="000C45D7">
                        <w:pPr>
                          <w:ind w:firstLine="0"/>
                          <w:rPr>
                            <w:sz w:val="36"/>
                          </w:rPr>
                        </w:pPr>
                        <w:r w:rsidRPr="000C45D7">
                          <w:rPr>
                            <w:sz w:val="36"/>
                          </w:rPr>
                          <w:t>a</w:t>
                        </w:r>
                      </w:p>
                      <w:p w14:paraId="58C240BF" w14:textId="77777777" w:rsidR="00B2516F" w:rsidRDefault="00B2516F"/>
                    </w:txbxContent>
                  </v:textbox>
                </v:shape>
                <v:shape id="Text Box 2" o:spid="_x0000_s1028" type="#_x0000_t202" style="position:absolute;left:29337;width:314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0169D08F" w14:textId="41D17794" w:rsidR="00B2516F" w:rsidRPr="000C45D7" w:rsidRDefault="00B2516F" w:rsidP="000C45D7">
                        <w:pPr>
                          <w:ind w:firstLine="0"/>
                          <w:rPr>
                            <w:sz w:val="36"/>
                          </w:rPr>
                        </w:pPr>
                        <w:r>
                          <w:rPr>
                            <w:sz w:val="36"/>
                          </w:rPr>
                          <w:t>b</w:t>
                        </w:r>
                      </w:p>
                    </w:txbxContent>
                  </v:textbox>
                </v:shape>
              </v:group>
            </w:pict>
          </mc:Fallback>
        </mc:AlternateContent>
      </w:r>
      <w:r w:rsidR="000C45D7">
        <w:rPr>
          <w:noProof/>
          <w:lang w:eastAsia="en-US"/>
        </w:rPr>
        <mc:AlternateContent>
          <mc:Choice Requires="wpg">
            <w:drawing>
              <wp:inline distT="0" distB="0" distL="0" distR="0" wp14:anchorId="3F20E7E0" wp14:editId="5DFDBEC9">
                <wp:extent cx="5913755" cy="2779815"/>
                <wp:effectExtent l="19050" t="19050" r="10795" b="20955"/>
                <wp:docPr id="5" name="Group 5"/>
                <wp:cNvGraphicFramePr/>
                <a:graphic xmlns:a="http://schemas.openxmlformats.org/drawingml/2006/main">
                  <a:graphicData uri="http://schemas.microsoft.com/office/word/2010/wordprocessingGroup">
                    <wpg:wgp>
                      <wpg:cNvGrpSpPr/>
                      <wpg:grpSpPr>
                        <a:xfrm>
                          <a:off x="0" y="0"/>
                          <a:ext cx="5913755" cy="2779815"/>
                          <a:chOff x="0" y="-9530"/>
                          <a:chExt cx="4466669" cy="2099620"/>
                        </a:xfrm>
                      </wpg:grpSpPr>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9530"/>
                            <a:ext cx="2947714" cy="2099620"/>
                          </a:xfrm>
                          <a:prstGeom prst="rect">
                            <a:avLst/>
                          </a:prstGeom>
                          <a:ln>
                            <a:solidFill>
                              <a:schemeClr val="tx1"/>
                            </a:solidFill>
                          </a:ln>
                        </pic:spPr>
                      </pic:pic>
                      <pic:pic xmlns:pic="http://schemas.openxmlformats.org/drawingml/2006/picture">
                        <pic:nvPicPr>
                          <pic:cNvPr id="3" name="Picture 3"/>
                          <pic:cNvPicPr>
                            <a:picLocks noChangeAspect="1"/>
                          </pic:cNvPicPr>
                        </pic:nvPicPr>
                        <pic:blipFill rotWithShape="1">
                          <a:blip r:embed="rId10" cstate="print">
                            <a:extLst>
                              <a:ext uri="{28A0092B-C50C-407E-A947-70E740481C1C}">
                                <a14:useLocalDpi xmlns:a14="http://schemas.microsoft.com/office/drawing/2010/main" val="0"/>
                              </a:ext>
                            </a:extLst>
                          </a:blip>
                          <a:srcRect t="-1" r="49988" b="388"/>
                          <a:stretch/>
                        </pic:blipFill>
                        <pic:spPr bwMode="auto">
                          <a:xfrm>
                            <a:off x="2976836" y="-9530"/>
                            <a:ext cx="1489833" cy="2099303"/>
                          </a:xfrm>
                          <a:prstGeom prst="rect">
                            <a:avLst/>
                          </a:prstGeom>
                          <a:ln>
                            <a:solidFill>
                              <a:schemeClr val="tx1"/>
                            </a:solidFill>
                          </a:ln>
                          <a:extLst>
                            <a:ext uri="{53640926-AAD7-44D8-BBD7-CCE9431645EC}">
                              <a14:shadowObscured xmlns:a14="http://schemas.microsoft.com/office/drawing/2010/main"/>
                            </a:ext>
                          </a:extLst>
                        </pic:spPr>
                      </pic:pic>
                    </wpg:wgp>
                  </a:graphicData>
                </a:graphic>
              </wp:inline>
            </w:drawing>
          </mc:Choice>
          <mc:Fallback>
            <w:pict>
              <v:group w14:anchorId="0BAD915E" id="Group 5" o:spid="_x0000_s1026" style="width:465.65pt;height:218.9pt;mso-position-horizontal-relative:char;mso-position-vertical-relative:line" coordorigin=",-95" coordsize="44666,209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95;width:29477;height:20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" stroked="t" strokecolor="black [3213]">
                  <v:imagedata r:id="rId11" o:title=""/>
                  <v:path arrowok="t"/>
                </v:shape>
                <v:shape id="Picture 3" o:spid="_x0000_s1028" type="#_x0000_t75" style="position:absolute;left:29768;top:-95;width:14898;height:20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" stroked="t" strokecolor="black [3213]">
                  <v:imagedata r:id="rId12" o:title="" croptop="-1f" cropbottom="254f" cropright="32760f"/>
                  <v:path arrowok="t"/>
                </v:shape>
                <w10:anchorlock/>
              </v:group>
            </w:pict>
          </mc:Fallback>
        </mc:AlternateContent>
      </w:r>
    </w:p>
    <w:p w14:paraId="60E3F263" w14:textId="4E9A27AB" w:rsidR="00B873DD" w:rsidRDefault="000C45D7" w:rsidP="000C45D7">
      <w:pPr>
        <w:pStyle w:val="TableFigure"/>
      </w:pPr>
      <w:r>
        <w:rPr>
          <w:rStyle w:val="Emphasis"/>
        </w:rPr>
        <w:t>Figure 1</w:t>
      </w:r>
      <w:r>
        <w:t>. The Recreation.gov site selection interface for Watchman Campground, Zion National Park</w:t>
      </w:r>
    </w:p>
    <w:p w14:paraId="4E113D32" w14:textId="5E762027" w:rsidR="000C45D7" w:rsidRDefault="000C45D7" w:rsidP="0047341B">
      <w:pPr>
        <w:pStyle w:val="TableFigure"/>
        <w:ind w:firstLine="720"/>
      </w:pPr>
      <w:r>
        <w:t xml:space="preserve">In 2018, </w:t>
      </w:r>
      <w:r w:rsidR="00444B95">
        <w:t>over 28,000</w:t>
      </w:r>
      <w:r>
        <w:t xml:space="preserve"> reser</w:t>
      </w:r>
      <w:r w:rsidR="00444B95">
        <w:t>v</w:t>
      </w:r>
      <w:r>
        <w:t>ations were made for campsites in Watchman Campground. It is assumed that a similar amount of reservations will be made in 2019. For the pur</w:t>
      </w:r>
      <w:r w:rsidR="00994DF4">
        <w:t>poses of this analysis, average booking window for each campsite in 2019 will be used as the dependent variable.</w:t>
      </w:r>
      <w:r w:rsidR="00124F14">
        <w:t xml:space="preserve"> For each reservation, </w:t>
      </w:r>
      <w:r w:rsidR="00320B3E">
        <w:t>the booking window</w:t>
      </w:r>
      <w:r w:rsidR="00124F14">
        <w:t xml:space="preserve"> will </w:t>
      </w:r>
      <w:r w:rsidR="003F0ECE">
        <w:t>be calculated</w:t>
      </w:r>
      <w:r w:rsidR="00124F14">
        <w:t xml:space="preserve"> by subtracting </w:t>
      </w:r>
      <w:r w:rsidR="00727DB0">
        <w:t xml:space="preserve">the first date of the reserved stay from </w:t>
      </w:r>
      <w:r w:rsidR="00124F14">
        <w:t xml:space="preserve">the date a campsite was booked. </w:t>
      </w:r>
      <w:r w:rsidR="00994DF4">
        <w:t>The independent variables will be the various setting attribut</w:t>
      </w:r>
      <w:r w:rsidR="00444B95">
        <w:t xml:space="preserve">es for each campsite that can be </w:t>
      </w:r>
      <w:r w:rsidR="00124F14">
        <w:t>discerned</w:t>
      </w:r>
      <w:r w:rsidR="00444B95">
        <w:t xml:space="preserve"> from Recreation.gov (Table </w:t>
      </w:r>
      <w:r w:rsidR="00320B3E">
        <w:t>1</w:t>
      </w:r>
      <w:r w:rsidR="00444B95">
        <w:t>).</w:t>
      </w:r>
      <w:r w:rsidR="00124F14">
        <w:t xml:space="preserve"> A large portion of this data i</w:t>
      </w:r>
      <w:r w:rsidR="0047341B">
        <w:t>s publically available as shape</w:t>
      </w:r>
      <w:r w:rsidR="00124F14">
        <w:t>files for download via the National Park Service data store. For the number of trees present at campsites and the percent of campsite photos filled by vistas of canyon walls, image analysis of the photos available through Recreation.gov will be necessary.</w:t>
      </w:r>
      <w:r w:rsidR="00351844">
        <w:t xml:space="preserve"> A</w:t>
      </w:r>
      <w:r w:rsidR="00351844" w:rsidRPr="00351844">
        <w:t>ll of the distances from campsites to varying aspects of the setting will be completed using spatial analysis</w:t>
      </w:r>
      <w:r w:rsidR="00351844">
        <w:t xml:space="preserve"> completed</w:t>
      </w:r>
      <w:r w:rsidR="00351844" w:rsidRPr="00351844">
        <w:t xml:space="preserve"> in ArcGIS Pro</w:t>
      </w:r>
      <w:r w:rsidR="0047341B">
        <w:t>. The</w:t>
      </w:r>
      <w:r w:rsidR="00351844">
        <w:t xml:space="preserve"> values for all of the amenities and demand associated with each campsite will be summarized in a single table and transferred to Geoda for statistical analysis.</w:t>
      </w:r>
    </w:p>
    <w:p w14:paraId="1E48AEC8" w14:textId="6D833B8A" w:rsidR="00FB70DB" w:rsidRDefault="00FB70DB" w:rsidP="00FB70DB">
      <w:pPr>
        <w:pStyle w:val="NoSpacing"/>
      </w:pPr>
      <w:r>
        <w:lastRenderedPageBreak/>
        <w:t xml:space="preserve">Table </w:t>
      </w:r>
      <w:r w:rsidR="006D2CAD">
        <w:t>1</w:t>
      </w:r>
    </w:p>
    <w:p w14:paraId="6565FAEE" w14:textId="0A091304" w:rsidR="00FB70DB" w:rsidRPr="00C0601E" w:rsidRDefault="00DD68BD" w:rsidP="00FB70DB">
      <w:pPr>
        <w:pStyle w:val="NoSpacing"/>
        <w:rPr>
          <w:rStyle w:val="Emphasis"/>
          <w:i w:val="0"/>
          <w:iCs w:val="0"/>
        </w:rPr>
      </w:pPr>
      <w:r>
        <w:t>Summary of variables and data sources</w:t>
      </w:r>
    </w:p>
    <w:tbl>
      <w:tblPr>
        <w:tblStyle w:val="APAReport"/>
        <w:tblW w:w="9540" w:type="dxa"/>
        <w:tblLook w:val="04A0" w:firstRow="1" w:lastRow="0" w:firstColumn="1" w:lastColumn="0" w:noHBand="0" w:noVBand="1"/>
        <w:tblDescription w:val="Sample table with 5 columns"/>
      </w:tblPr>
      <w:tblGrid>
        <w:gridCol w:w="1304"/>
        <w:gridCol w:w="3916"/>
        <w:gridCol w:w="885"/>
        <w:gridCol w:w="2175"/>
        <w:gridCol w:w="1260"/>
      </w:tblGrid>
      <w:tr w:rsidR="00FB70DB" w:rsidRPr="00BF4184" w14:paraId="39251C13" w14:textId="77777777" w:rsidTr="00DD68BD">
        <w:trPr>
          <w:cnfStyle w:val="100000000000" w:firstRow="1" w:lastRow="0" w:firstColumn="0" w:lastColumn="0" w:oddVBand="0" w:evenVBand="0" w:oddHBand="0" w:evenHBand="0" w:firstRowFirstColumn="0" w:firstRowLastColumn="0" w:lastRowFirstColumn="0" w:lastRowLastColumn="0"/>
        </w:trPr>
        <w:tc>
          <w:tcPr>
            <w:tcW w:w="1304" w:type="dxa"/>
            <w:tcBorders>
              <w:bottom w:val="single" w:sz="4" w:space="0" w:color="auto"/>
            </w:tcBorders>
          </w:tcPr>
          <w:p w14:paraId="2CC46298" w14:textId="62424507" w:rsidR="00FB70DB" w:rsidRPr="00DD68BD" w:rsidRDefault="00124F14" w:rsidP="00124F14">
            <w:pPr>
              <w:rPr>
                <w:b/>
                <w:sz w:val="22"/>
              </w:rPr>
            </w:pPr>
            <w:r>
              <w:rPr>
                <w:b/>
                <w:sz w:val="22"/>
              </w:rPr>
              <w:t>Unit</w:t>
            </w:r>
            <w:r w:rsidR="00FB70DB" w:rsidRPr="00DD68BD">
              <w:rPr>
                <w:b/>
                <w:sz w:val="22"/>
              </w:rPr>
              <w:t xml:space="preserve"> of Analysis</w:t>
            </w:r>
          </w:p>
        </w:tc>
        <w:tc>
          <w:tcPr>
            <w:tcW w:w="3916" w:type="dxa"/>
            <w:tcBorders>
              <w:bottom w:val="single" w:sz="4" w:space="0" w:color="auto"/>
            </w:tcBorders>
          </w:tcPr>
          <w:p w14:paraId="05071EE3" w14:textId="404DA20D" w:rsidR="00FB70DB" w:rsidRPr="00DD68BD" w:rsidRDefault="00DD68BD" w:rsidP="00124F14">
            <w:pPr>
              <w:rPr>
                <w:b/>
                <w:sz w:val="22"/>
              </w:rPr>
            </w:pPr>
            <w:r w:rsidRPr="00DD68BD">
              <w:rPr>
                <w:b/>
                <w:sz w:val="22"/>
              </w:rPr>
              <w:t>Number of Units</w:t>
            </w:r>
          </w:p>
        </w:tc>
        <w:tc>
          <w:tcPr>
            <w:tcW w:w="885" w:type="dxa"/>
            <w:tcBorders>
              <w:bottom w:val="single" w:sz="4" w:space="0" w:color="auto"/>
            </w:tcBorders>
          </w:tcPr>
          <w:p w14:paraId="7D38B0BF" w14:textId="77777777" w:rsidR="00FB70DB" w:rsidRPr="00DD68BD" w:rsidRDefault="00FB70DB" w:rsidP="00124F14">
            <w:pPr>
              <w:rPr>
                <w:b/>
                <w:sz w:val="22"/>
              </w:rPr>
            </w:pPr>
          </w:p>
        </w:tc>
        <w:tc>
          <w:tcPr>
            <w:tcW w:w="2175" w:type="dxa"/>
            <w:tcBorders>
              <w:bottom w:val="single" w:sz="4" w:space="0" w:color="auto"/>
            </w:tcBorders>
          </w:tcPr>
          <w:p w14:paraId="02E177C4" w14:textId="4379EEF1" w:rsidR="00FB70DB" w:rsidRPr="00DD68BD" w:rsidRDefault="00DD68BD" w:rsidP="00124F14">
            <w:pPr>
              <w:rPr>
                <w:b/>
                <w:sz w:val="22"/>
              </w:rPr>
            </w:pPr>
            <w:r w:rsidRPr="00DD68BD">
              <w:rPr>
                <w:b/>
                <w:sz w:val="22"/>
              </w:rPr>
              <w:t>Source</w:t>
            </w:r>
          </w:p>
        </w:tc>
        <w:tc>
          <w:tcPr>
            <w:tcW w:w="1260" w:type="dxa"/>
            <w:tcBorders>
              <w:bottom w:val="single" w:sz="4" w:space="0" w:color="auto"/>
            </w:tcBorders>
          </w:tcPr>
          <w:p w14:paraId="1EBC4EBB" w14:textId="7A8EFED6" w:rsidR="00FB70DB" w:rsidRPr="00DD68BD" w:rsidRDefault="00DD68BD" w:rsidP="00FB70DB">
            <w:pPr>
              <w:ind w:right="-45"/>
              <w:rPr>
                <w:b/>
                <w:sz w:val="22"/>
              </w:rPr>
            </w:pPr>
            <w:r w:rsidRPr="00DD68BD">
              <w:rPr>
                <w:b/>
                <w:sz w:val="22"/>
              </w:rPr>
              <w:t>File format</w:t>
            </w:r>
          </w:p>
        </w:tc>
      </w:tr>
      <w:tr w:rsidR="00FB70DB" w:rsidRPr="00BF4184" w14:paraId="687F7E0C" w14:textId="77777777" w:rsidTr="00DD68BD">
        <w:trPr>
          <w:trHeight w:val="375"/>
        </w:trPr>
        <w:tc>
          <w:tcPr>
            <w:tcW w:w="1304" w:type="dxa"/>
            <w:tcBorders>
              <w:top w:val="single" w:sz="4" w:space="0" w:color="auto"/>
              <w:bottom w:val="single" w:sz="12" w:space="0" w:color="auto"/>
            </w:tcBorders>
          </w:tcPr>
          <w:p w14:paraId="74CC5A3D" w14:textId="2BB6F663" w:rsidR="00FB70DB" w:rsidRDefault="00FB70DB" w:rsidP="00124F14">
            <w:pPr>
              <w:rPr>
                <w:sz w:val="22"/>
              </w:rPr>
            </w:pPr>
            <w:r>
              <w:rPr>
                <w:sz w:val="22"/>
              </w:rPr>
              <w:t>Campsites</w:t>
            </w:r>
          </w:p>
        </w:tc>
        <w:tc>
          <w:tcPr>
            <w:tcW w:w="3916" w:type="dxa"/>
            <w:tcBorders>
              <w:top w:val="single" w:sz="4" w:space="0" w:color="auto"/>
              <w:bottom w:val="single" w:sz="12" w:space="0" w:color="auto"/>
            </w:tcBorders>
          </w:tcPr>
          <w:p w14:paraId="5EAED05E" w14:textId="6B4ABD43" w:rsidR="00FB70DB" w:rsidRPr="00FB70DB" w:rsidRDefault="00DD68BD" w:rsidP="00124F14">
            <w:pPr>
              <w:rPr>
                <w:sz w:val="22"/>
              </w:rPr>
            </w:pPr>
            <w:r>
              <w:rPr>
                <w:sz w:val="22"/>
              </w:rPr>
              <w:t>178</w:t>
            </w:r>
          </w:p>
        </w:tc>
        <w:tc>
          <w:tcPr>
            <w:tcW w:w="885" w:type="dxa"/>
            <w:tcBorders>
              <w:top w:val="single" w:sz="4" w:space="0" w:color="auto"/>
              <w:bottom w:val="single" w:sz="12" w:space="0" w:color="auto"/>
            </w:tcBorders>
          </w:tcPr>
          <w:p w14:paraId="737C89E0" w14:textId="77777777" w:rsidR="00FB70DB" w:rsidRPr="00FB70DB" w:rsidRDefault="00FB70DB" w:rsidP="00124F14">
            <w:pPr>
              <w:rPr>
                <w:sz w:val="22"/>
              </w:rPr>
            </w:pPr>
          </w:p>
        </w:tc>
        <w:tc>
          <w:tcPr>
            <w:tcW w:w="2175" w:type="dxa"/>
            <w:tcBorders>
              <w:top w:val="single" w:sz="4" w:space="0" w:color="auto"/>
              <w:bottom w:val="single" w:sz="12" w:space="0" w:color="auto"/>
            </w:tcBorders>
          </w:tcPr>
          <w:p w14:paraId="0BC24D84" w14:textId="61CF1369" w:rsidR="00FB70DB" w:rsidRPr="00FB70DB" w:rsidRDefault="00DD68BD" w:rsidP="00124F14">
            <w:pPr>
              <w:rPr>
                <w:sz w:val="22"/>
              </w:rPr>
            </w:pPr>
            <w:r>
              <w:rPr>
                <w:sz w:val="22"/>
              </w:rPr>
              <w:t>Zion National Park</w:t>
            </w:r>
          </w:p>
        </w:tc>
        <w:tc>
          <w:tcPr>
            <w:tcW w:w="1260" w:type="dxa"/>
            <w:tcBorders>
              <w:top w:val="single" w:sz="4" w:space="0" w:color="auto"/>
              <w:bottom w:val="single" w:sz="12" w:space="0" w:color="auto"/>
            </w:tcBorders>
          </w:tcPr>
          <w:p w14:paraId="38246D3D" w14:textId="1243850E" w:rsidR="00FB70DB" w:rsidRDefault="00DD68BD" w:rsidP="00FB70DB">
            <w:pPr>
              <w:ind w:right="-45"/>
              <w:rPr>
                <w:sz w:val="22"/>
              </w:rPr>
            </w:pPr>
            <w:r>
              <w:rPr>
                <w:sz w:val="22"/>
              </w:rPr>
              <w:t>.shp</w:t>
            </w:r>
          </w:p>
        </w:tc>
      </w:tr>
      <w:tr w:rsidR="00DD68BD" w:rsidRPr="00BF4184" w14:paraId="1F5EDA4C" w14:textId="77777777" w:rsidTr="00124F14">
        <w:trPr>
          <w:trHeight w:val="375"/>
        </w:trPr>
        <w:tc>
          <w:tcPr>
            <w:tcW w:w="9540" w:type="dxa"/>
            <w:gridSpan w:val="5"/>
            <w:tcBorders>
              <w:top w:val="single" w:sz="12" w:space="0" w:color="auto"/>
              <w:bottom w:val="single" w:sz="12" w:space="0" w:color="auto"/>
            </w:tcBorders>
          </w:tcPr>
          <w:p w14:paraId="772346C5" w14:textId="7111AE7D" w:rsidR="00DD68BD" w:rsidRPr="00DD68BD" w:rsidRDefault="00DD68BD" w:rsidP="00DD68BD">
            <w:pPr>
              <w:ind w:right="-45"/>
              <w:jc w:val="center"/>
              <w:rPr>
                <w:i/>
                <w:sz w:val="22"/>
              </w:rPr>
            </w:pPr>
            <w:r w:rsidRPr="00DD68BD">
              <w:rPr>
                <w:i/>
                <w:sz w:val="22"/>
              </w:rPr>
              <w:t>Independent Variables</w:t>
            </w:r>
          </w:p>
        </w:tc>
      </w:tr>
      <w:tr w:rsidR="00FB70DB" w:rsidRPr="00BF4184" w14:paraId="0013C884" w14:textId="4F37EF3A" w:rsidTr="00DD68BD">
        <w:trPr>
          <w:trHeight w:val="555"/>
        </w:trPr>
        <w:tc>
          <w:tcPr>
            <w:tcW w:w="1304" w:type="dxa"/>
            <w:tcBorders>
              <w:top w:val="single" w:sz="12" w:space="0" w:color="auto"/>
              <w:bottom w:val="single" w:sz="4" w:space="0" w:color="auto"/>
            </w:tcBorders>
          </w:tcPr>
          <w:p w14:paraId="14587938" w14:textId="39E6D3B7" w:rsidR="00FB70DB" w:rsidRPr="00FB70DB" w:rsidRDefault="000521E0" w:rsidP="00124F14">
            <w:pPr>
              <w:rPr>
                <w:b/>
                <w:sz w:val="22"/>
              </w:rPr>
            </w:pPr>
            <w:r>
              <w:rPr>
                <w:b/>
                <w:sz w:val="22"/>
              </w:rPr>
              <w:t>Setting</w:t>
            </w:r>
            <w:r w:rsidR="00FB70DB" w:rsidRPr="00FB70DB">
              <w:rPr>
                <w:b/>
                <w:sz w:val="22"/>
              </w:rPr>
              <w:t xml:space="preserve"> Category</w:t>
            </w:r>
          </w:p>
        </w:tc>
        <w:tc>
          <w:tcPr>
            <w:tcW w:w="3916" w:type="dxa"/>
            <w:tcBorders>
              <w:top w:val="single" w:sz="12" w:space="0" w:color="auto"/>
              <w:bottom w:val="single" w:sz="4" w:space="0" w:color="auto"/>
            </w:tcBorders>
          </w:tcPr>
          <w:p w14:paraId="212F1D61" w14:textId="4C1C2C65" w:rsidR="00FB70DB" w:rsidRPr="00FB70DB" w:rsidRDefault="000521E0" w:rsidP="00124F14">
            <w:pPr>
              <w:rPr>
                <w:b/>
                <w:sz w:val="22"/>
              </w:rPr>
            </w:pPr>
            <w:r>
              <w:rPr>
                <w:b/>
                <w:sz w:val="22"/>
              </w:rPr>
              <w:t>Aspect of the Setting</w:t>
            </w:r>
          </w:p>
        </w:tc>
        <w:tc>
          <w:tcPr>
            <w:tcW w:w="885" w:type="dxa"/>
            <w:tcBorders>
              <w:top w:val="single" w:sz="12" w:space="0" w:color="auto"/>
              <w:bottom w:val="single" w:sz="4" w:space="0" w:color="auto"/>
            </w:tcBorders>
          </w:tcPr>
          <w:p w14:paraId="2786E962" w14:textId="791FAF77" w:rsidR="00FB70DB" w:rsidRPr="00FB70DB" w:rsidRDefault="00FB70DB" w:rsidP="00124F14">
            <w:pPr>
              <w:rPr>
                <w:b/>
                <w:sz w:val="22"/>
              </w:rPr>
            </w:pPr>
            <w:r w:rsidRPr="00FB70DB">
              <w:rPr>
                <w:b/>
                <w:sz w:val="22"/>
              </w:rPr>
              <w:t>Code</w:t>
            </w:r>
          </w:p>
        </w:tc>
        <w:tc>
          <w:tcPr>
            <w:tcW w:w="2175" w:type="dxa"/>
            <w:tcBorders>
              <w:top w:val="single" w:sz="12" w:space="0" w:color="auto"/>
              <w:bottom w:val="single" w:sz="4" w:space="0" w:color="auto"/>
            </w:tcBorders>
          </w:tcPr>
          <w:p w14:paraId="7DB41197" w14:textId="2ECB627C" w:rsidR="00FB70DB" w:rsidRPr="00FB70DB" w:rsidRDefault="00FB70DB" w:rsidP="00124F14">
            <w:pPr>
              <w:rPr>
                <w:b/>
                <w:sz w:val="22"/>
              </w:rPr>
            </w:pPr>
            <w:r w:rsidRPr="00FB70DB">
              <w:rPr>
                <w:b/>
                <w:sz w:val="22"/>
              </w:rPr>
              <w:t>Source</w:t>
            </w:r>
          </w:p>
        </w:tc>
        <w:tc>
          <w:tcPr>
            <w:tcW w:w="1260" w:type="dxa"/>
            <w:tcBorders>
              <w:top w:val="single" w:sz="12" w:space="0" w:color="auto"/>
              <w:bottom w:val="single" w:sz="4" w:space="0" w:color="auto"/>
            </w:tcBorders>
          </w:tcPr>
          <w:p w14:paraId="2FE1645B" w14:textId="0284E4AF" w:rsidR="00FB70DB" w:rsidRPr="00FB70DB" w:rsidRDefault="00FB70DB" w:rsidP="00FB70DB">
            <w:pPr>
              <w:ind w:right="-45"/>
              <w:rPr>
                <w:b/>
                <w:sz w:val="22"/>
              </w:rPr>
            </w:pPr>
            <w:r w:rsidRPr="00FB70DB">
              <w:rPr>
                <w:b/>
                <w:sz w:val="22"/>
              </w:rPr>
              <w:t>File format</w:t>
            </w:r>
          </w:p>
        </w:tc>
      </w:tr>
      <w:tr w:rsidR="00FB70DB" w:rsidRPr="00BF4184" w14:paraId="72E867C9" w14:textId="74D3BA31" w:rsidTr="00DD68BD">
        <w:tc>
          <w:tcPr>
            <w:tcW w:w="1304" w:type="dxa"/>
            <w:tcBorders>
              <w:top w:val="single" w:sz="4" w:space="0" w:color="auto"/>
            </w:tcBorders>
          </w:tcPr>
          <w:p w14:paraId="120030C5" w14:textId="77777777" w:rsidR="00FB70DB" w:rsidRPr="00FB70DB" w:rsidRDefault="00FB70DB" w:rsidP="00124F14">
            <w:pPr>
              <w:rPr>
                <w:b/>
                <w:sz w:val="22"/>
              </w:rPr>
            </w:pPr>
            <w:r w:rsidRPr="00FB70DB">
              <w:rPr>
                <w:b/>
                <w:sz w:val="22"/>
              </w:rPr>
              <w:t>Managerial</w:t>
            </w:r>
          </w:p>
        </w:tc>
        <w:tc>
          <w:tcPr>
            <w:tcW w:w="3916" w:type="dxa"/>
            <w:tcBorders>
              <w:top w:val="single" w:sz="4" w:space="0" w:color="auto"/>
            </w:tcBorders>
          </w:tcPr>
          <w:p w14:paraId="2C5BAD9E" w14:textId="77777777" w:rsidR="00FB70DB" w:rsidRPr="00FB70DB" w:rsidRDefault="00FB70DB" w:rsidP="00124F14">
            <w:pPr>
              <w:rPr>
                <w:sz w:val="22"/>
              </w:rPr>
            </w:pPr>
          </w:p>
        </w:tc>
        <w:tc>
          <w:tcPr>
            <w:tcW w:w="885" w:type="dxa"/>
            <w:tcBorders>
              <w:top w:val="single" w:sz="4" w:space="0" w:color="auto"/>
            </w:tcBorders>
          </w:tcPr>
          <w:p w14:paraId="5420426F" w14:textId="77777777" w:rsidR="00FB70DB" w:rsidRPr="00FB70DB" w:rsidRDefault="00FB70DB" w:rsidP="00124F14">
            <w:pPr>
              <w:rPr>
                <w:sz w:val="22"/>
              </w:rPr>
            </w:pPr>
          </w:p>
        </w:tc>
        <w:tc>
          <w:tcPr>
            <w:tcW w:w="2175" w:type="dxa"/>
            <w:tcBorders>
              <w:top w:val="single" w:sz="4" w:space="0" w:color="auto"/>
            </w:tcBorders>
          </w:tcPr>
          <w:p w14:paraId="74A18140" w14:textId="77777777" w:rsidR="00FB70DB" w:rsidRPr="00FB70DB" w:rsidRDefault="00FB70DB" w:rsidP="00124F14">
            <w:pPr>
              <w:rPr>
                <w:sz w:val="22"/>
              </w:rPr>
            </w:pPr>
          </w:p>
        </w:tc>
        <w:tc>
          <w:tcPr>
            <w:tcW w:w="1260" w:type="dxa"/>
            <w:tcBorders>
              <w:top w:val="single" w:sz="4" w:space="0" w:color="auto"/>
            </w:tcBorders>
          </w:tcPr>
          <w:p w14:paraId="799AE069" w14:textId="77777777" w:rsidR="00FB70DB" w:rsidRPr="00FB70DB" w:rsidRDefault="00FB70DB" w:rsidP="00FB70DB">
            <w:pPr>
              <w:ind w:right="-45"/>
              <w:rPr>
                <w:sz w:val="22"/>
              </w:rPr>
            </w:pPr>
          </w:p>
        </w:tc>
      </w:tr>
      <w:tr w:rsidR="00FB70DB" w:rsidRPr="00BF4184" w14:paraId="53F8C826" w14:textId="45A00AAA" w:rsidTr="00FB70DB">
        <w:tc>
          <w:tcPr>
            <w:tcW w:w="1304" w:type="dxa"/>
          </w:tcPr>
          <w:p w14:paraId="58E28DD1" w14:textId="77777777" w:rsidR="00FB70DB" w:rsidRPr="00FB70DB" w:rsidRDefault="00FB70DB" w:rsidP="00124F14">
            <w:pPr>
              <w:rPr>
                <w:sz w:val="22"/>
              </w:rPr>
            </w:pPr>
          </w:p>
        </w:tc>
        <w:tc>
          <w:tcPr>
            <w:tcW w:w="3916" w:type="dxa"/>
          </w:tcPr>
          <w:p w14:paraId="06677840" w14:textId="77777777" w:rsidR="00FB70DB" w:rsidRPr="00FB70DB" w:rsidRDefault="00FB70DB" w:rsidP="00124F14">
            <w:pPr>
              <w:rPr>
                <w:sz w:val="22"/>
              </w:rPr>
            </w:pPr>
            <w:r w:rsidRPr="00FB70DB">
              <w:rPr>
                <w:sz w:val="22"/>
              </w:rPr>
              <w:t>Distance to nearest amphitheater</w:t>
            </w:r>
          </w:p>
        </w:tc>
        <w:tc>
          <w:tcPr>
            <w:tcW w:w="885" w:type="dxa"/>
          </w:tcPr>
          <w:p w14:paraId="4A7CE340" w14:textId="72838E77" w:rsidR="00FB70DB" w:rsidRPr="00FB70DB" w:rsidRDefault="00FB70DB" w:rsidP="00124F14">
            <w:pPr>
              <w:rPr>
                <w:sz w:val="22"/>
              </w:rPr>
            </w:pPr>
            <w:r w:rsidRPr="00FB70DB">
              <w:rPr>
                <w:sz w:val="22"/>
              </w:rPr>
              <w:t>AMPH</w:t>
            </w:r>
          </w:p>
        </w:tc>
        <w:tc>
          <w:tcPr>
            <w:tcW w:w="2175" w:type="dxa"/>
          </w:tcPr>
          <w:p w14:paraId="3426EA57" w14:textId="1D98F3EF" w:rsidR="00FB70DB" w:rsidRPr="00FB70DB" w:rsidRDefault="00FB70DB" w:rsidP="00124F14">
            <w:pPr>
              <w:rPr>
                <w:sz w:val="22"/>
              </w:rPr>
            </w:pPr>
            <w:r w:rsidRPr="00FB70DB">
              <w:rPr>
                <w:sz w:val="22"/>
              </w:rPr>
              <w:t>Zion National Park</w:t>
            </w:r>
          </w:p>
        </w:tc>
        <w:tc>
          <w:tcPr>
            <w:tcW w:w="1260" w:type="dxa"/>
          </w:tcPr>
          <w:p w14:paraId="27C5F29A" w14:textId="74821151" w:rsidR="00FB70DB" w:rsidRPr="00FB70DB" w:rsidRDefault="00FB70DB" w:rsidP="00FB70DB">
            <w:pPr>
              <w:ind w:right="-45"/>
              <w:rPr>
                <w:sz w:val="22"/>
              </w:rPr>
            </w:pPr>
            <w:r>
              <w:rPr>
                <w:sz w:val="22"/>
              </w:rPr>
              <w:t>.shp</w:t>
            </w:r>
          </w:p>
        </w:tc>
      </w:tr>
      <w:tr w:rsidR="00FB70DB" w:rsidRPr="00BF4184" w14:paraId="3493FE21" w14:textId="6FF8C56D" w:rsidTr="00FB70DB">
        <w:tc>
          <w:tcPr>
            <w:tcW w:w="1304" w:type="dxa"/>
          </w:tcPr>
          <w:p w14:paraId="0A232AA8" w14:textId="77777777" w:rsidR="00FB70DB" w:rsidRPr="00FB70DB" w:rsidRDefault="00FB70DB" w:rsidP="00FB70DB">
            <w:pPr>
              <w:rPr>
                <w:sz w:val="22"/>
              </w:rPr>
            </w:pPr>
          </w:p>
        </w:tc>
        <w:tc>
          <w:tcPr>
            <w:tcW w:w="3916" w:type="dxa"/>
          </w:tcPr>
          <w:p w14:paraId="02282223" w14:textId="77777777" w:rsidR="00FB70DB" w:rsidRPr="00FB70DB" w:rsidRDefault="00FB70DB" w:rsidP="00FB70DB">
            <w:pPr>
              <w:rPr>
                <w:sz w:val="22"/>
              </w:rPr>
            </w:pPr>
            <w:r w:rsidRPr="00FB70DB">
              <w:rPr>
                <w:sz w:val="22"/>
              </w:rPr>
              <w:t>Distance to campground host site</w:t>
            </w:r>
          </w:p>
        </w:tc>
        <w:tc>
          <w:tcPr>
            <w:tcW w:w="885" w:type="dxa"/>
          </w:tcPr>
          <w:p w14:paraId="58B2478B" w14:textId="113C54D5" w:rsidR="00FB70DB" w:rsidRPr="00FB70DB" w:rsidRDefault="00FB70DB" w:rsidP="00FB70DB">
            <w:pPr>
              <w:rPr>
                <w:sz w:val="22"/>
              </w:rPr>
            </w:pPr>
            <w:r w:rsidRPr="00FB70DB">
              <w:rPr>
                <w:sz w:val="22"/>
              </w:rPr>
              <w:t>HOST</w:t>
            </w:r>
          </w:p>
        </w:tc>
        <w:tc>
          <w:tcPr>
            <w:tcW w:w="2175" w:type="dxa"/>
          </w:tcPr>
          <w:p w14:paraId="4A6F8D7E" w14:textId="3029A9C7" w:rsidR="00FB70DB" w:rsidRPr="00FB70DB" w:rsidRDefault="00FB70DB" w:rsidP="00FB70DB">
            <w:pPr>
              <w:rPr>
                <w:sz w:val="22"/>
              </w:rPr>
            </w:pPr>
            <w:r w:rsidRPr="00FB70DB">
              <w:rPr>
                <w:sz w:val="22"/>
              </w:rPr>
              <w:t>Zion National Park</w:t>
            </w:r>
          </w:p>
        </w:tc>
        <w:tc>
          <w:tcPr>
            <w:tcW w:w="1260" w:type="dxa"/>
          </w:tcPr>
          <w:p w14:paraId="35BACB61" w14:textId="4962F170" w:rsidR="00FB70DB" w:rsidRPr="00FB70DB" w:rsidRDefault="00FB70DB" w:rsidP="00FB70DB">
            <w:pPr>
              <w:ind w:right="-45"/>
              <w:rPr>
                <w:sz w:val="22"/>
              </w:rPr>
            </w:pPr>
            <w:r>
              <w:rPr>
                <w:sz w:val="22"/>
              </w:rPr>
              <w:t>.shp</w:t>
            </w:r>
          </w:p>
        </w:tc>
      </w:tr>
      <w:tr w:rsidR="00FB70DB" w:rsidRPr="00BF4184" w14:paraId="3C69E779" w14:textId="5A19078D" w:rsidTr="00FB70DB">
        <w:tc>
          <w:tcPr>
            <w:tcW w:w="1304" w:type="dxa"/>
          </w:tcPr>
          <w:p w14:paraId="2C890C49" w14:textId="77777777" w:rsidR="00FB70DB" w:rsidRPr="00FB70DB" w:rsidRDefault="00FB70DB" w:rsidP="00FB70DB">
            <w:pPr>
              <w:rPr>
                <w:sz w:val="22"/>
              </w:rPr>
            </w:pPr>
          </w:p>
        </w:tc>
        <w:tc>
          <w:tcPr>
            <w:tcW w:w="3916" w:type="dxa"/>
          </w:tcPr>
          <w:p w14:paraId="20A90D43" w14:textId="77777777" w:rsidR="00FB70DB" w:rsidRPr="00FB70DB" w:rsidRDefault="00FB70DB" w:rsidP="00FB70DB">
            <w:pPr>
              <w:rPr>
                <w:sz w:val="22"/>
              </w:rPr>
            </w:pPr>
            <w:r w:rsidRPr="00FB70DB">
              <w:rPr>
                <w:sz w:val="22"/>
              </w:rPr>
              <w:t>Distance to nearest dump station</w:t>
            </w:r>
          </w:p>
        </w:tc>
        <w:tc>
          <w:tcPr>
            <w:tcW w:w="885" w:type="dxa"/>
          </w:tcPr>
          <w:p w14:paraId="106E746C" w14:textId="020AF9B9" w:rsidR="00FB70DB" w:rsidRPr="00FB70DB" w:rsidRDefault="00FB70DB" w:rsidP="00FB70DB">
            <w:pPr>
              <w:rPr>
                <w:sz w:val="22"/>
              </w:rPr>
            </w:pPr>
            <w:r w:rsidRPr="00FB70DB">
              <w:rPr>
                <w:sz w:val="22"/>
              </w:rPr>
              <w:t>DSTA</w:t>
            </w:r>
          </w:p>
        </w:tc>
        <w:tc>
          <w:tcPr>
            <w:tcW w:w="2175" w:type="dxa"/>
          </w:tcPr>
          <w:p w14:paraId="787505BC" w14:textId="544822D1" w:rsidR="00FB70DB" w:rsidRPr="00FB70DB" w:rsidRDefault="00FB70DB" w:rsidP="00FB70DB">
            <w:pPr>
              <w:rPr>
                <w:sz w:val="22"/>
              </w:rPr>
            </w:pPr>
            <w:r w:rsidRPr="00FB70DB">
              <w:rPr>
                <w:sz w:val="22"/>
              </w:rPr>
              <w:t>Zion National Park</w:t>
            </w:r>
          </w:p>
        </w:tc>
        <w:tc>
          <w:tcPr>
            <w:tcW w:w="1260" w:type="dxa"/>
          </w:tcPr>
          <w:p w14:paraId="0D4398B9" w14:textId="6E6C9BA4" w:rsidR="00FB70DB" w:rsidRPr="00FB70DB" w:rsidRDefault="00FB70DB" w:rsidP="00FB70DB">
            <w:pPr>
              <w:ind w:right="-45"/>
              <w:rPr>
                <w:sz w:val="22"/>
              </w:rPr>
            </w:pPr>
            <w:r>
              <w:rPr>
                <w:sz w:val="22"/>
              </w:rPr>
              <w:t>.shp</w:t>
            </w:r>
          </w:p>
        </w:tc>
      </w:tr>
      <w:tr w:rsidR="00FB70DB" w:rsidRPr="00BF4184" w14:paraId="4FD5BC62" w14:textId="7546A547" w:rsidTr="00FB70DB">
        <w:tc>
          <w:tcPr>
            <w:tcW w:w="1304" w:type="dxa"/>
          </w:tcPr>
          <w:p w14:paraId="45E1CF45" w14:textId="77777777" w:rsidR="00FB70DB" w:rsidRPr="00FB70DB" w:rsidRDefault="00FB70DB" w:rsidP="00FB70DB">
            <w:pPr>
              <w:rPr>
                <w:sz w:val="22"/>
              </w:rPr>
            </w:pPr>
          </w:p>
        </w:tc>
        <w:tc>
          <w:tcPr>
            <w:tcW w:w="3916" w:type="dxa"/>
          </w:tcPr>
          <w:p w14:paraId="02D95A65" w14:textId="77777777" w:rsidR="00FB70DB" w:rsidRPr="00FB70DB" w:rsidRDefault="00FB70DB" w:rsidP="00FB70DB">
            <w:pPr>
              <w:rPr>
                <w:sz w:val="22"/>
              </w:rPr>
            </w:pPr>
            <w:r w:rsidRPr="00FB70DB">
              <w:rPr>
                <w:sz w:val="22"/>
              </w:rPr>
              <w:t>Distance to nearest dumpster</w:t>
            </w:r>
          </w:p>
        </w:tc>
        <w:tc>
          <w:tcPr>
            <w:tcW w:w="885" w:type="dxa"/>
          </w:tcPr>
          <w:p w14:paraId="676D7D60" w14:textId="5CA8F9DE" w:rsidR="00FB70DB" w:rsidRPr="00FB70DB" w:rsidRDefault="00FB70DB" w:rsidP="00FB70DB">
            <w:pPr>
              <w:rPr>
                <w:sz w:val="22"/>
              </w:rPr>
            </w:pPr>
            <w:r w:rsidRPr="00FB70DB">
              <w:rPr>
                <w:sz w:val="22"/>
              </w:rPr>
              <w:t>DUMP</w:t>
            </w:r>
          </w:p>
        </w:tc>
        <w:tc>
          <w:tcPr>
            <w:tcW w:w="2175" w:type="dxa"/>
          </w:tcPr>
          <w:p w14:paraId="6E6FBDEA" w14:textId="11580FFE" w:rsidR="00FB70DB" w:rsidRPr="00FB70DB" w:rsidRDefault="00FB70DB" w:rsidP="00FB70DB">
            <w:pPr>
              <w:rPr>
                <w:sz w:val="22"/>
              </w:rPr>
            </w:pPr>
            <w:r w:rsidRPr="00FB70DB">
              <w:rPr>
                <w:sz w:val="22"/>
              </w:rPr>
              <w:t>Zion National Park</w:t>
            </w:r>
          </w:p>
        </w:tc>
        <w:tc>
          <w:tcPr>
            <w:tcW w:w="1260" w:type="dxa"/>
          </w:tcPr>
          <w:p w14:paraId="323F9E36" w14:textId="7A6A3360" w:rsidR="00FB70DB" w:rsidRPr="00FB70DB" w:rsidRDefault="00FB70DB" w:rsidP="00FB70DB">
            <w:pPr>
              <w:ind w:right="-45"/>
              <w:rPr>
                <w:sz w:val="22"/>
              </w:rPr>
            </w:pPr>
            <w:r>
              <w:rPr>
                <w:sz w:val="22"/>
              </w:rPr>
              <w:t>.shp</w:t>
            </w:r>
          </w:p>
        </w:tc>
      </w:tr>
      <w:tr w:rsidR="00FB70DB" w:rsidRPr="00BF4184" w14:paraId="1C8FD989" w14:textId="3236B94E" w:rsidTr="00FB70DB">
        <w:tc>
          <w:tcPr>
            <w:tcW w:w="1304" w:type="dxa"/>
          </w:tcPr>
          <w:p w14:paraId="5665DC12" w14:textId="77777777" w:rsidR="00FB70DB" w:rsidRPr="00FB70DB" w:rsidRDefault="00FB70DB" w:rsidP="00FB70DB">
            <w:pPr>
              <w:rPr>
                <w:sz w:val="22"/>
              </w:rPr>
            </w:pPr>
          </w:p>
        </w:tc>
        <w:tc>
          <w:tcPr>
            <w:tcW w:w="3916" w:type="dxa"/>
          </w:tcPr>
          <w:p w14:paraId="1CB8947B" w14:textId="77777777" w:rsidR="00FB70DB" w:rsidRPr="00FB70DB" w:rsidRDefault="00FB70DB" w:rsidP="00FB70DB">
            <w:pPr>
              <w:rPr>
                <w:sz w:val="22"/>
              </w:rPr>
            </w:pPr>
            <w:r w:rsidRPr="00FB70DB">
              <w:rPr>
                <w:sz w:val="22"/>
              </w:rPr>
              <w:t>Distance to nearest restroom</w:t>
            </w:r>
          </w:p>
        </w:tc>
        <w:tc>
          <w:tcPr>
            <w:tcW w:w="885" w:type="dxa"/>
          </w:tcPr>
          <w:p w14:paraId="7024E269" w14:textId="0AEC86FF" w:rsidR="00FB70DB" w:rsidRPr="00FB70DB" w:rsidRDefault="00FB70DB" w:rsidP="00FB70DB">
            <w:pPr>
              <w:rPr>
                <w:sz w:val="22"/>
              </w:rPr>
            </w:pPr>
            <w:r w:rsidRPr="00FB70DB">
              <w:rPr>
                <w:sz w:val="22"/>
              </w:rPr>
              <w:t>REST</w:t>
            </w:r>
          </w:p>
        </w:tc>
        <w:tc>
          <w:tcPr>
            <w:tcW w:w="2175" w:type="dxa"/>
          </w:tcPr>
          <w:p w14:paraId="520ECB08" w14:textId="71B8322A" w:rsidR="00FB70DB" w:rsidRPr="00FB70DB" w:rsidRDefault="00FB70DB" w:rsidP="00FB70DB">
            <w:pPr>
              <w:rPr>
                <w:sz w:val="22"/>
              </w:rPr>
            </w:pPr>
            <w:r w:rsidRPr="00FB70DB">
              <w:rPr>
                <w:sz w:val="22"/>
              </w:rPr>
              <w:t>Zion National Park</w:t>
            </w:r>
          </w:p>
        </w:tc>
        <w:tc>
          <w:tcPr>
            <w:tcW w:w="1260" w:type="dxa"/>
          </w:tcPr>
          <w:p w14:paraId="786FA6AC" w14:textId="4269716A" w:rsidR="00FB70DB" w:rsidRPr="00FB70DB" w:rsidRDefault="00FB70DB" w:rsidP="00FB70DB">
            <w:pPr>
              <w:ind w:right="-45"/>
              <w:rPr>
                <w:sz w:val="22"/>
              </w:rPr>
            </w:pPr>
            <w:r>
              <w:rPr>
                <w:sz w:val="22"/>
              </w:rPr>
              <w:t>.shp</w:t>
            </w:r>
          </w:p>
        </w:tc>
      </w:tr>
      <w:tr w:rsidR="00FB70DB" w:rsidRPr="00BF4184" w14:paraId="6C6DEFB0" w14:textId="6E59FD4E" w:rsidTr="00FB70DB">
        <w:tc>
          <w:tcPr>
            <w:tcW w:w="1304" w:type="dxa"/>
          </w:tcPr>
          <w:p w14:paraId="55991843" w14:textId="77777777" w:rsidR="00FB70DB" w:rsidRPr="00FB70DB" w:rsidRDefault="00FB70DB" w:rsidP="00FB70DB">
            <w:pPr>
              <w:rPr>
                <w:sz w:val="22"/>
              </w:rPr>
            </w:pPr>
          </w:p>
        </w:tc>
        <w:tc>
          <w:tcPr>
            <w:tcW w:w="3916" w:type="dxa"/>
          </w:tcPr>
          <w:p w14:paraId="6D44A4B8" w14:textId="77777777" w:rsidR="00FB70DB" w:rsidRPr="00FB70DB" w:rsidRDefault="00FB70DB" w:rsidP="00FB70DB">
            <w:pPr>
              <w:rPr>
                <w:sz w:val="22"/>
              </w:rPr>
            </w:pPr>
            <w:r w:rsidRPr="00FB70DB">
              <w:rPr>
                <w:sz w:val="22"/>
              </w:rPr>
              <w:t>Distance to nearest road</w:t>
            </w:r>
          </w:p>
        </w:tc>
        <w:tc>
          <w:tcPr>
            <w:tcW w:w="885" w:type="dxa"/>
          </w:tcPr>
          <w:p w14:paraId="7D7013A3" w14:textId="18F95518" w:rsidR="00FB70DB" w:rsidRPr="00FB70DB" w:rsidRDefault="00FB70DB" w:rsidP="00FB70DB">
            <w:pPr>
              <w:rPr>
                <w:sz w:val="22"/>
              </w:rPr>
            </w:pPr>
            <w:r w:rsidRPr="00FB70DB">
              <w:rPr>
                <w:sz w:val="22"/>
              </w:rPr>
              <w:t>ROAD</w:t>
            </w:r>
          </w:p>
        </w:tc>
        <w:tc>
          <w:tcPr>
            <w:tcW w:w="2175" w:type="dxa"/>
          </w:tcPr>
          <w:p w14:paraId="4FAE4A87" w14:textId="048C6E4D" w:rsidR="00FB70DB" w:rsidRPr="00FB70DB" w:rsidRDefault="00FB70DB" w:rsidP="00FB70DB">
            <w:pPr>
              <w:rPr>
                <w:sz w:val="22"/>
              </w:rPr>
            </w:pPr>
            <w:r w:rsidRPr="00FB70DB">
              <w:rPr>
                <w:sz w:val="22"/>
              </w:rPr>
              <w:t>Zion National Park</w:t>
            </w:r>
          </w:p>
        </w:tc>
        <w:tc>
          <w:tcPr>
            <w:tcW w:w="1260" w:type="dxa"/>
          </w:tcPr>
          <w:p w14:paraId="0D579E0A" w14:textId="1A7035D9" w:rsidR="00FB70DB" w:rsidRPr="00FB70DB" w:rsidRDefault="00FB70DB" w:rsidP="00FB70DB">
            <w:pPr>
              <w:ind w:right="-45"/>
              <w:rPr>
                <w:sz w:val="22"/>
              </w:rPr>
            </w:pPr>
            <w:r>
              <w:rPr>
                <w:sz w:val="22"/>
              </w:rPr>
              <w:t>.shp</w:t>
            </w:r>
          </w:p>
        </w:tc>
      </w:tr>
      <w:tr w:rsidR="00FB70DB" w:rsidRPr="00BF4184" w14:paraId="1053059F" w14:textId="75568D1E" w:rsidTr="00FB70DB">
        <w:tc>
          <w:tcPr>
            <w:tcW w:w="1304" w:type="dxa"/>
          </w:tcPr>
          <w:p w14:paraId="50911A30" w14:textId="77777777" w:rsidR="00FB70DB" w:rsidRPr="00FB70DB" w:rsidRDefault="00FB70DB" w:rsidP="00FB70DB">
            <w:pPr>
              <w:rPr>
                <w:sz w:val="22"/>
              </w:rPr>
            </w:pPr>
          </w:p>
        </w:tc>
        <w:tc>
          <w:tcPr>
            <w:tcW w:w="3916" w:type="dxa"/>
          </w:tcPr>
          <w:p w14:paraId="69A688F7" w14:textId="77777777" w:rsidR="00FB70DB" w:rsidRPr="00FB70DB" w:rsidRDefault="00FB70DB" w:rsidP="00FB70DB">
            <w:pPr>
              <w:rPr>
                <w:sz w:val="22"/>
              </w:rPr>
            </w:pPr>
            <w:r w:rsidRPr="00FB70DB">
              <w:rPr>
                <w:sz w:val="22"/>
              </w:rPr>
              <w:t>Distance to nearest trailhead</w:t>
            </w:r>
          </w:p>
        </w:tc>
        <w:tc>
          <w:tcPr>
            <w:tcW w:w="885" w:type="dxa"/>
          </w:tcPr>
          <w:p w14:paraId="34E14A4A" w14:textId="7B715EEB" w:rsidR="00FB70DB" w:rsidRPr="00FB70DB" w:rsidRDefault="00FB70DB" w:rsidP="00FB70DB">
            <w:pPr>
              <w:rPr>
                <w:sz w:val="22"/>
              </w:rPr>
            </w:pPr>
            <w:r w:rsidRPr="00FB70DB">
              <w:rPr>
                <w:sz w:val="22"/>
              </w:rPr>
              <w:t>TRHD</w:t>
            </w:r>
          </w:p>
        </w:tc>
        <w:tc>
          <w:tcPr>
            <w:tcW w:w="2175" w:type="dxa"/>
          </w:tcPr>
          <w:p w14:paraId="41EBDB90" w14:textId="588315AB" w:rsidR="00FB70DB" w:rsidRPr="00FB70DB" w:rsidRDefault="00FB70DB" w:rsidP="00FB70DB">
            <w:pPr>
              <w:rPr>
                <w:sz w:val="22"/>
              </w:rPr>
            </w:pPr>
            <w:r w:rsidRPr="00FB70DB">
              <w:rPr>
                <w:sz w:val="22"/>
              </w:rPr>
              <w:t>Zion National Park</w:t>
            </w:r>
          </w:p>
        </w:tc>
        <w:tc>
          <w:tcPr>
            <w:tcW w:w="1260" w:type="dxa"/>
          </w:tcPr>
          <w:p w14:paraId="1470AD8A" w14:textId="37E31B56" w:rsidR="00FB70DB" w:rsidRPr="00FB70DB" w:rsidRDefault="00FB70DB" w:rsidP="00FB70DB">
            <w:pPr>
              <w:ind w:right="-45"/>
              <w:rPr>
                <w:sz w:val="22"/>
              </w:rPr>
            </w:pPr>
            <w:r>
              <w:rPr>
                <w:sz w:val="22"/>
              </w:rPr>
              <w:t>.shp</w:t>
            </w:r>
          </w:p>
        </w:tc>
      </w:tr>
      <w:tr w:rsidR="00FB70DB" w:rsidRPr="00BF4184" w14:paraId="58BE7E89" w14:textId="41BE4181" w:rsidTr="00FB70DB">
        <w:tc>
          <w:tcPr>
            <w:tcW w:w="1304" w:type="dxa"/>
          </w:tcPr>
          <w:p w14:paraId="5C0B6439" w14:textId="77777777" w:rsidR="00FB70DB" w:rsidRPr="00FB70DB" w:rsidRDefault="00FB70DB" w:rsidP="00FB70DB">
            <w:pPr>
              <w:rPr>
                <w:sz w:val="22"/>
              </w:rPr>
            </w:pPr>
          </w:p>
        </w:tc>
        <w:tc>
          <w:tcPr>
            <w:tcW w:w="3916" w:type="dxa"/>
          </w:tcPr>
          <w:p w14:paraId="3C10D924" w14:textId="77777777" w:rsidR="00FB70DB" w:rsidRPr="00FB70DB" w:rsidRDefault="00FB70DB" w:rsidP="00FB70DB">
            <w:pPr>
              <w:rPr>
                <w:sz w:val="22"/>
              </w:rPr>
            </w:pPr>
            <w:r w:rsidRPr="00FB70DB">
              <w:rPr>
                <w:sz w:val="22"/>
              </w:rPr>
              <w:t>Distance to nearest trail segment</w:t>
            </w:r>
          </w:p>
        </w:tc>
        <w:tc>
          <w:tcPr>
            <w:tcW w:w="885" w:type="dxa"/>
          </w:tcPr>
          <w:p w14:paraId="6D670C46" w14:textId="7BDC1A09" w:rsidR="00FB70DB" w:rsidRPr="00FB70DB" w:rsidRDefault="00FB70DB" w:rsidP="00FB70DB">
            <w:pPr>
              <w:rPr>
                <w:sz w:val="22"/>
              </w:rPr>
            </w:pPr>
            <w:r w:rsidRPr="00FB70DB">
              <w:rPr>
                <w:sz w:val="22"/>
              </w:rPr>
              <w:t>TRSG</w:t>
            </w:r>
          </w:p>
        </w:tc>
        <w:tc>
          <w:tcPr>
            <w:tcW w:w="2175" w:type="dxa"/>
          </w:tcPr>
          <w:p w14:paraId="254EBD3C" w14:textId="74F66779" w:rsidR="00FB70DB" w:rsidRPr="00FB70DB" w:rsidRDefault="00FB70DB" w:rsidP="00FB70DB">
            <w:pPr>
              <w:rPr>
                <w:sz w:val="22"/>
              </w:rPr>
            </w:pPr>
            <w:r w:rsidRPr="00FB70DB">
              <w:rPr>
                <w:sz w:val="22"/>
              </w:rPr>
              <w:t>Zion National Park</w:t>
            </w:r>
          </w:p>
        </w:tc>
        <w:tc>
          <w:tcPr>
            <w:tcW w:w="1260" w:type="dxa"/>
          </w:tcPr>
          <w:p w14:paraId="3AE3B872" w14:textId="2BEC836C" w:rsidR="00FB70DB" w:rsidRPr="00FB70DB" w:rsidRDefault="00FB70DB" w:rsidP="00FB70DB">
            <w:pPr>
              <w:ind w:right="-45"/>
              <w:rPr>
                <w:sz w:val="22"/>
              </w:rPr>
            </w:pPr>
            <w:r>
              <w:rPr>
                <w:sz w:val="22"/>
              </w:rPr>
              <w:t>.shp</w:t>
            </w:r>
          </w:p>
        </w:tc>
      </w:tr>
      <w:tr w:rsidR="00FB70DB" w:rsidRPr="00BF4184" w14:paraId="52CB6E87" w14:textId="4D27CB4C" w:rsidTr="00FB70DB">
        <w:tc>
          <w:tcPr>
            <w:tcW w:w="1304" w:type="dxa"/>
          </w:tcPr>
          <w:p w14:paraId="1F094283" w14:textId="77777777" w:rsidR="00FB70DB" w:rsidRPr="00FB70DB" w:rsidRDefault="00FB70DB" w:rsidP="00FB70DB">
            <w:pPr>
              <w:rPr>
                <w:sz w:val="22"/>
              </w:rPr>
            </w:pPr>
          </w:p>
        </w:tc>
        <w:tc>
          <w:tcPr>
            <w:tcW w:w="3916" w:type="dxa"/>
          </w:tcPr>
          <w:p w14:paraId="41494EEA" w14:textId="77777777" w:rsidR="00FB70DB" w:rsidRPr="00FB70DB" w:rsidRDefault="00FB70DB" w:rsidP="00FB70DB">
            <w:pPr>
              <w:rPr>
                <w:sz w:val="22"/>
              </w:rPr>
            </w:pPr>
            <w:r w:rsidRPr="00FB70DB">
              <w:rPr>
                <w:sz w:val="22"/>
              </w:rPr>
              <w:t>Distance to nearest water spigot</w:t>
            </w:r>
          </w:p>
        </w:tc>
        <w:tc>
          <w:tcPr>
            <w:tcW w:w="885" w:type="dxa"/>
          </w:tcPr>
          <w:p w14:paraId="3465511B" w14:textId="6D895AD8" w:rsidR="00FB70DB" w:rsidRPr="00FB70DB" w:rsidRDefault="00FB70DB" w:rsidP="00FB70DB">
            <w:pPr>
              <w:rPr>
                <w:sz w:val="22"/>
              </w:rPr>
            </w:pPr>
            <w:r w:rsidRPr="00FB70DB">
              <w:rPr>
                <w:sz w:val="22"/>
              </w:rPr>
              <w:t>WATR</w:t>
            </w:r>
          </w:p>
        </w:tc>
        <w:tc>
          <w:tcPr>
            <w:tcW w:w="2175" w:type="dxa"/>
          </w:tcPr>
          <w:p w14:paraId="2DE55A71" w14:textId="159EC127" w:rsidR="00FB70DB" w:rsidRPr="00FB70DB" w:rsidRDefault="00FB70DB" w:rsidP="00FB70DB">
            <w:pPr>
              <w:rPr>
                <w:sz w:val="22"/>
              </w:rPr>
            </w:pPr>
            <w:r w:rsidRPr="00FB70DB">
              <w:rPr>
                <w:sz w:val="22"/>
              </w:rPr>
              <w:t>Zion National Park</w:t>
            </w:r>
          </w:p>
        </w:tc>
        <w:tc>
          <w:tcPr>
            <w:tcW w:w="1260" w:type="dxa"/>
          </w:tcPr>
          <w:p w14:paraId="0AAF134E" w14:textId="0664B4F0" w:rsidR="00FB70DB" w:rsidRPr="00FB70DB" w:rsidRDefault="00FB70DB" w:rsidP="00FB70DB">
            <w:pPr>
              <w:ind w:right="-45"/>
              <w:rPr>
                <w:sz w:val="22"/>
              </w:rPr>
            </w:pPr>
            <w:r>
              <w:rPr>
                <w:sz w:val="22"/>
              </w:rPr>
              <w:t>.shp</w:t>
            </w:r>
          </w:p>
        </w:tc>
      </w:tr>
      <w:tr w:rsidR="00FB70DB" w:rsidRPr="00BF4184" w14:paraId="330B0A85" w14:textId="79845200" w:rsidTr="00FB70DB">
        <w:tc>
          <w:tcPr>
            <w:tcW w:w="1304" w:type="dxa"/>
          </w:tcPr>
          <w:p w14:paraId="615C03D6" w14:textId="77777777" w:rsidR="00FB70DB" w:rsidRPr="00FB70DB" w:rsidRDefault="00FB70DB" w:rsidP="00FB70DB">
            <w:pPr>
              <w:rPr>
                <w:sz w:val="22"/>
              </w:rPr>
            </w:pPr>
          </w:p>
        </w:tc>
        <w:tc>
          <w:tcPr>
            <w:tcW w:w="3916" w:type="dxa"/>
          </w:tcPr>
          <w:p w14:paraId="220C1DEF" w14:textId="77777777" w:rsidR="00FB70DB" w:rsidRPr="00FB70DB" w:rsidRDefault="00FB70DB" w:rsidP="00FB70DB">
            <w:pPr>
              <w:rPr>
                <w:sz w:val="22"/>
              </w:rPr>
            </w:pPr>
            <w:r w:rsidRPr="00FB70DB">
              <w:rPr>
                <w:sz w:val="22"/>
              </w:rPr>
              <w:t>Price</w:t>
            </w:r>
          </w:p>
        </w:tc>
        <w:tc>
          <w:tcPr>
            <w:tcW w:w="885" w:type="dxa"/>
          </w:tcPr>
          <w:p w14:paraId="45E51099" w14:textId="53DD952A" w:rsidR="00FB70DB" w:rsidRPr="00FB70DB" w:rsidRDefault="00FB70DB" w:rsidP="00FB70DB">
            <w:pPr>
              <w:rPr>
                <w:sz w:val="22"/>
              </w:rPr>
            </w:pPr>
            <w:r w:rsidRPr="00FB70DB">
              <w:rPr>
                <w:sz w:val="22"/>
              </w:rPr>
              <w:t>PRCE</w:t>
            </w:r>
          </w:p>
        </w:tc>
        <w:tc>
          <w:tcPr>
            <w:tcW w:w="2175" w:type="dxa"/>
          </w:tcPr>
          <w:p w14:paraId="7FBA8EF3" w14:textId="6C1640BD" w:rsidR="00FB70DB" w:rsidRPr="00FB70DB" w:rsidRDefault="00802796" w:rsidP="00FB70DB">
            <w:pPr>
              <w:rPr>
                <w:sz w:val="22"/>
              </w:rPr>
            </w:pPr>
            <w:r>
              <w:rPr>
                <w:sz w:val="22"/>
              </w:rPr>
              <w:t>Recreation.gov</w:t>
            </w:r>
          </w:p>
        </w:tc>
        <w:tc>
          <w:tcPr>
            <w:tcW w:w="1260" w:type="dxa"/>
          </w:tcPr>
          <w:p w14:paraId="644AD2D1" w14:textId="0CF40A1E" w:rsidR="00FB70DB" w:rsidRPr="00FB70DB" w:rsidRDefault="00802796" w:rsidP="00FB70DB">
            <w:pPr>
              <w:ind w:right="-45"/>
              <w:rPr>
                <w:sz w:val="22"/>
              </w:rPr>
            </w:pPr>
            <w:r>
              <w:rPr>
                <w:sz w:val="22"/>
              </w:rPr>
              <w:t>n/a</w:t>
            </w:r>
          </w:p>
        </w:tc>
      </w:tr>
      <w:tr w:rsidR="00FB70DB" w:rsidRPr="00BF4184" w14:paraId="2DA797B6" w14:textId="25868FD7" w:rsidTr="00FB70DB">
        <w:tc>
          <w:tcPr>
            <w:tcW w:w="1304" w:type="dxa"/>
          </w:tcPr>
          <w:p w14:paraId="499F6F1A" w14:textId="77777777" w:rsidR="00FB70DB" w:rsidRPr="00FB70DB" w:rsidRDefault="00FB70DB" w:rsidP="00124F14">
            <w:pPr>
              <w:rPr>
                <w:b/>
                <w:sz w:val="22"/>
              </w:rPr>
            </w:pPr>
            <w:r w:rsidRPr="00FB70DB">
              <w:rPr>
                <w:b/>
                <w:sz w:val="22"/>
              </w:rPr>
              <w:t>Social</w:t>
            </w:r>
          </w:p>
        </w:tc>
        <w:tc>
          <w:tcPr>
            <w:tcW w:w="3916" w:type="dxa"/>
          </w:tcPr>
          <w:p w14:paraId="047609AC" w14:textId="77777777" w:rsidR="00FB70DB" w:rsidRPr="00FB70DB" w:rsidRDefault="00FB70DB" w:rsidP="00124F14">
            <w:pPr>
              <w:rPr>
                <w:sz w:val="22"/>
              </w:rPr>
            </w:pPr>
          </w:p>
        </w:tc>
        <w:tc>
          <w:tcPr>
            <w:tcW w:w="885" w:type="dxa"/>
          </w:tcPr>
          <w:p w14:paraId="3F5DBB10" w14:textId="77777777" w:rsidR="00FB70DB" w:rsidRPr="00FB70DB" w:rsidRDefault="00FB70DB" w:rsidP="00124F14">
            <w:pPr>
              <w:rPr>
                <w:sz w:val="22"/>
              </w:rPr>
            </w:pPr>
          </w:p>
        </w:tc>
        <w:tc>
          <w:tcPr>
            <w:tcW w:w="2175" w:type="dxa"/>
          </w:tcPr>
          <w:p w14:paraId="09DE3BC5" w14:textId="77777777" w:rsidR="00FB70DB" w:rsidRPr="00FB70DB" w:rsidRDefault="00FB70DB" w:rsidP="00124F14">
            <w:pPr>
              <w:rPr>
                <w:sz w:val="22"/>
              </w:rPr>
            </w:pPr>
          </w:p>
        </w:tc>
        <w:tc>
          <w:tcPr>
            <w:tcW w:w="1260" w:type="dxa"/>
          </w:tcPr>
          <w:p w14:paraId="364904DF" w14:textId="77777777" w:rsidR="00FB70DB" w:rsidRPr="00FB70DB" w:rsidRDefault="00FB70DB" w:rsidP="00FB70DB">
            <w:pPr>
              <w:ind w:right="-45"/>
              <w:rPr>
                <w:sz w:val="22"/>
              </w:rPr>
            </w:pPr>
          </w:p>
        </w:tc>
      </w:tr>
      <w:tr w:rsidR="00FB70DB" w:rsidRPr="00BF4184" w14:paraId="1C5FA1A9" w14:textId="2A4CA9B8" w:rsidTr="00FB70DB">
        <w:tc>
          <w:tcPr>
            <w:tcW w:w="1304" w:type="dxa"/>
          </w:tcPr>
          <w:p w14:paraId="1173DBDD" w14:textId="77777777" w:rsidR="00FB70DB" w:rsidRPr="00FB70DB" w:rsidRDefault="00FB70DB" w:rsidP="00FB70DB">
            <w:pPr>
              <w:rPr>
                <w:sz w:val="22"/>
              </w:rPr>
            </w:pPr>
          </w:p>
        </w:tc>
        <w:tc>
          <w:tcPr>
            <w:tcW w:w="3916" w:type="dxa"/>
          </w:tcPr>
          <w:p w14:paraId="24C67059" w14:textId="77777777" w:rsidR="00FB70DB" w:rsidRPr="00FB70DB" w:rsidRDefault="00FB70DB" w:rsidP="00FB70DB">
            <w:pPr>
              <w:rPr>
                <w:sz w:val="22"/>
              </w:rPr>
            </w:pPr>
            <w:r w:rsidRPr="00FB70DB">
              <w:rPr>
                <w:sz w:val="22"/>
              </w:rPr>
              <w:t>Distance to nearest neighboring campsite</w:t>
            </w:r>
          </w:p>
        </w:tc>
        <w:tc>
          <w:tcPr>
            <w:tcW w:w="885" w:type="dxa"/>
          </w:tcPr>
          <w:p w14:paraId="6BD0CF9C" w14:textId="3361E237" w:rsidR="00FB70DB" w:rsidRPr="00FB70DB" w:rsidRDefault="00FB70DB" w:rsidP="00FB70DB">
            <w:pPr>
              <w:rPr>
                <w:sz w:val="22"/>
              </w:rPr>
            </w:pPr>
            <w:r w:rsidRPr="00FB70DB">
              <w:rPr>
                <w:sz w:val="22"/>
              </w:rPr>
              <w:t>NEHB</w:t>
            </w:r>
          </w:p>
        </w:tc>
        <w:tc>
          <w:tcPr>
            <w:tcW w:w="2175" w:type="dxa"/>
          </w:tcPr>
          <w:p w14:paraId="44B9863D" w14:textId="6D5E2EA4" w:rsidR="00FB70DB" w:rsidRPr="00FB70DB" w:rsidRDefault="00FB70DB" w:rsidP="00FB70DB">
            <w:pPr>
              <w:rPr>
                <w:sz w:val="22"/>
              </w:rPr>
            </w:pPr>
            <w:r w:rsidRPr="00FB70DB">
              <w:rPr>
                <w:sz w:val="22"/>
              </w:rPr>
              <w:t>Zion National Park</w:t>
            </w:r>
          </w:p>
        </w:tc>
        <w:tc>
          <w:tcPr>
            <w:tcW w:w="1260" w:type="dxa"/>
          </w:tcPr>
          <w:p w14:paraId="5A17AEFD" w14:textId="513032C7" w:rsidR="00FB70DB" w:rsidRPr="00FB70DB" w:rsidRDefault="00FB70DB" w:rsidP="00FB70DB">
            <w:pPr>
              <w:ind w:right="-45"/>
              <w:rPr>
                <w:sz w:val="22"/>
              </w:rPr>
            </w:pPr>
            <w:r>
              <w:rPr>
                <w:sz w:val="22"/>
              </w:rPr>
              <w:t>.shp</w:t>
            </w:r>
          </w:p>
        </w:tc>
      </w:tr>
      <w:tr w:rsidR="00FB70DB" w:rsidRPr="00BF4184" w14:paraId="451E1FEA" w14:textId="59A1141F" w:rsidTr="00FB70DB">
        <w:tc>
          <w:tcPr>
            <w:tcW w:w="1304" w:type="dxa"/>
          </w:tcPr>
          <w:p w14:paraId="1BC99F85" w14:textId="77777777" w:rsidR="00FB70DB" w:rsidRPr="00FB70DB" w:rsidRDefault="00FB70DB" w:rsidP="00124F14">
            <w:pPr>
              <w:rPr>
                <w:b/>
                <w:sz w:val="22"/>
              </w:rPr>
            </w:pPr>
            <w:r w:rsidRPr="00FB70DB">
              <w:rPr>
                <w:b/>
                <w:sz w:val="22"/>
              </w:rPr>
              <w:t>Ecological</w:t>
            </w:r>
          </w:p>
        </w:tc>
        <w:tc>
          <w:tcPr>
            <w:tcW w:w="3916" w:type="dxa"/>
          </w:tcPr>
          <w:p w14:paraId="20F983F7" w14:textId="77777777" w:rsidR="00FB70DB" w:rsidRPr="00FB70DB" w:rsidRDefault="00FB70DB" w:rsidP="00124F14">
            <w:pPr>
              <w:rPr>
                <w:sz w:val="22"/>
              </w:rPr>
            </w:pPr>
          </w:p>
        </w:tc>
        <w:tc>
          <w:tcPr>
            <w:tcW w:w="885" w:type="dxa"/>
          </w:tcPr>
          <w:p w14:paraId="1F485B9F" w14:textId="77777777" w:rsidR="00FB70DB" w:rsidRPr="00FB70DB" w:rsidRDefault="00FB70DB" w:rsidP="00124F14">
            <w:pPr>
              <w:rPr>
                <w:sz w:val="22"/>
              </w:rPr>
            </w:pPr>
          </w:p>
        </w:tc>
        <w:tc>
          <w:tcPr>
            <w:tcW w:w="2175" w:type="dxa"/>
          </w:tcPr>
          <w:p w14:paraId="35EFA1C7" w14:textId="77777777" w:rsidR="00FB70DB" w:rsidRPr="00FB70DB" w:rsidRDefault="00FB70DB" w:rsidP="00124F14">
            <w:pPr>
              <w:rPr>
                <w:sz w:val="22"/>
              </w:rPr>
            </w:pPr>
          </w:p>
        </w:tc>
        <w:tc>
          <w:tcPr>
            <w:tcW w:w="1260" w:type="dxa"/>
          </w:tcPr>
          <w:p w14:paraId="138DDEE7" w14:textId="77777777" w:rsidR="00FB70DB" w:rsidRPr="00FB70DB" w:rsidRDefault="00FB70DB" w:rsidP="00FB70DB">
            <w:pPr>
              <w:ind w:right="-45"/>
              <w:rPr>
                <w:sz w:val="22"/>
              </w:rPr>
            </w:pPr>
          </w:p>
        </w:tc>
      </w:tr>
      <w:tr w:rsidR="00FB70DB" w:rsidRPr="00BF4184" w14:paraId="4E76DBFD" w14:textId="44ACFE23" w:rsidTr="00FB70DB">
        <w:tc>
          <w:tcPr>
            <w:tcW w:w="1304" w:type="dxa"/>
          </w:tcPr>
          <w:p w14:paraId="2FBB3EEF" w14:textId="77777777" w:rsidR="00FB70DB" w:rsidRPr="00FB70DB" w:rsidRDefault="00FB70DB" w:rsidP="00124F14">
            <w:pPr>
              <w:rPr>
                <w:sz w:val="22"/>
              </w:rPr>
            </w:pPr>
          </w:p>
        </w:tc>
        <w:tc>
          <w:tcPr>
            <w:tcW w:w="3916" w:type="dxa"/>
          </w:tcPr>
          <w:p w14:paraId="3D6A1205" w14:textId="77777777" w:rsidR="00FB70DB" w:rsidRPr="00FB70DB" w:rsidRDefault="00FB70DB" w:rsidP="00124F14">
            <w:pPr>
              <w:rPr>
                <w:sz w:val="22"/>
              </w:rPr>
            </w:pPr>
            <w:r w:rsidRPr="00FB70DB">
              <w:rPr>
                <w:sz w:val="22"/>
              </w:rPr>
              <w:t>Number of trees present at campsite</w:t>
            </w:r>
          </w:p>
        </w:tc>
        <w:tc>
          <w:tcPr>
            <w:tcW w:w="885" w:type="dxa"/>
          </w:tcPr>
          <w:p w14:paraId="29421053" w14:textId="1010C61A" w:rsidR="00FB70DB" w:rsidRPr="00FB70DB" w:rsidRDefault="00FB70DB" w:rsidP="00124F14">
            <w:pPr>
              <w:rPr>
                <w:sz w:val="22"/>
              </w:rPr>
            </w:pPr>
            <w:r w:rsidRPr="00FB70DB">
              <w:rPr>
                <w:sz w:val="22"/>
              </w:rPr>
              <w:t>TREE</w:t>
            </w:r>
          </w:p>
        </w:tc>
        <w:tc>
          <w:tcPr>
            <w:tcW w:w="2175" w:type="dxa"/>
          </w:tcPr>
          <w:p w14:paraId="66791711" w14:textId="210E1660" w:rsidR="00FB70DB" w:rsidRPr="00FB70DB" w:rsidRDefault="00FB70DB" w:rsidP="00124F14">
            <w:pPr>
              <w:rPr>
                <w:sz w:val="22"/>
              </w:rPr>
            </w:pPr>
            <w:r>
              <w:rPr>
                <w:sz w:val="22"/>
              </w:rPr>
              <w:t>Recreation.gov</w:t>
            </w:r>
          </w:p>
        </w:tc>
        <w:tc>
          <w:tcPr>
            <w:tcW w:w="1260" w:type="dxa"/>
          </w:tcPr>
          <w:p w14:paraId="3B9E63B9" w14:textId="0FD58F17" w:rsidR="00FB70DB" w:rsidRPr="00FB70DB" w:rsidRDefault="00FB70DB" w:rsidP="00FB70DB">
            <w:pPr>
              <w:ind w:right="-45"/>
              <w:rPr>
                <w:sz w:val="22"/>
              </w:rPr>
            </w:pPr>
            <w:r>
              <w:rPr>
                <w:sz w:val="22"/>
              </w:rPr>
              <w:t>.jpg</w:t>
            </w:r>
          </w:p>
        </w:tc>
      </w:tr>
      <w:tr w:rsidR="00FB70DB" w:rsidRPr="00BF4184" w14:paraId="3B91AC07" w14:textId="46649656" w:rsidTr="00FB70DB">
        <w:tc>
          <w:tcPr>
            <w:tcW w:w="1304" w:type="dxa"/>
          </w:tcPr>
          <w:p w14:paraId="40E25991" w14:textId="77777777" w:rsidR="00FB70DB" w:rsidRPr="00FB70DB" w:rsidRDefault="00FB70DB" w:rsidP="00FB70DB">
            <w:pPr>
              <w:rPr>
                <w:sz w:val="22"/>
              </w:rPr>
            </w:pPr>
          </w:p>
        </w:tc>
        <w:tc>
          <w:tcPr>
            <w:tcW w:w="3916" w:type="dxa"/>
          </w:tcPr>
          <w:p w14:paraId="4692F5A7" w14:textId="77777777" w:rsidR="00FB70DB" w:rsidRPr="00FB70DB" w:rsidRDefault="00FB70DB" w:rsidP="00FB70DB">
            <w:pPr>
              <w:rPr>
                <w:sz w:val="22"/>
              </w:rPr>
            </w:pPr>
            <w:r w:rsidRPr="00FB70DB">
              <w:rPr>
                <w:sz w:val="22"/>
              </w:rPr>
              <w:t>Distance to Virgin River</w:t>
            </w:r>
          </w:p>
        </w:tc>
        <w:tc>
          <w:tcPr>
            <w:tcW w:w="885" w:type="dxa"/>
          </w:tcPr>
          <w:p w14:paraId="0EE6E9AD" w14:textId="558EDC41" w:rsidR="00FB70DB" w:rsidRPr="00FB70DB" w:rsidRDefault="00FB70DB" w:rsidP="00FB70DB">
            <w:pPr>
              <w:rPr>
                <w:sz w:val="22"/>
              </w:rPr>
            </w:pPr>
            <w:r w:rsidRPr="00FB70DB">
              <w:rPr>
                <w:sz w:val="22"/>
              </w:rPr>
              <w:t>RIVR</w:t>
            </w:r>
          </w:p>
        </w:tc>
        <w:tc>
          <w:tcPr>
            <w:tcW w:w="2175" w:type="dxa"/>
          </w:tcPr>
          <w:p w14:paraId="4B9F5BCD" w14:textId="1F46B3EA" w:rsidR="00FB70DB" w:rsidRPr="00FB70DB" w:rsidRDefault="00FB70DB" w:rsidP="00FB70DB">
            <w:pPr>
              <w:rPr>
                <w:sz w:val="22"/>
              </w:rPr>
            </w:pPr>
            <w:r w:rsidRPr="00FB70DB">
              <w:rPr>
                <w:sz w:val="22"/>
              </w:rPr>
              <w:t>Zion National Park</w:t>
            </w:r>
          </w:p>
        </w:tc>
        <w:tc>
          <w:tcPr>
            <w:tcW w:w="1260" w:type="dxa"/>
          </w:tcPr>
          <w:p w14:paraId="1BE82AD3" w14:textId="7670CC14" w:rsidR="00FB70DB" w:rsidRPr="00FB70DB" w:rsidRDefault="00FB70DB" w:rsidP="00FB70DB">
            <w:pPr>
              <w:ind w:right="-45"/>
              <w:rPr>
                <w:sz w:val="22"/>
              </w:rPr>
            </w:pPr>
            <w:r>
              <w:rPr>
                <w:sz w:val="22"/>
              </w:rPr>
              <w:t>.shp</w:t>
            </w:r>
          </w:p>
        </w:tc>
      </w:tr>
      <w:tr w:rsidR="00FB70DB" w:rsidRPr="00BF4184" w14:paraId="5B246BB0" w14:textId="34BFA25E" w:rsidTr="00DD68BD">
        <w:tc>
          <w:tcPr>
            <w:tcW w:w="1304" w:type="dxa"/>
            <w:tcBorders>
              <w:bottom w:val="single" w:sz="12" w:space="0" w:color="auto"/>
            </w:tcBorders>
          </w:tcPr>
          <w:p w14:paraId="5E81593D" w14:textId="77777777" w:rsidR="00FB70DB" w:rsidRPr="00FB70DB" w:rsidRDefault="00FB70DB" w:rsidP="00FB70DB">
            <w:pPr>
              <w:rPr>
                <w:sz w:val="22"/>
              </w:rPr>
            </w:pPr>
          </w:p>
        </w:tc>
        <w:tc>
          <w:tcPr>
            <w:tcW w:w="3916" w:type="dxa"/>
            <w:tcBorders>
              <w:bottom w:val="single" w:sz="12" w:space="0" w:color="auto"/>
            </w:tcBorders>
          </w:tcPr>
          <w:p w14:paraId="23496B0E" w14:textId="77777777" w:rsidR="00FB70DB" w:rsidRPr="00FB70DB" w:rsidRDefault="00FB70DB" w:rsidP="00FB70DB">
            <w:pPr>
              <w:rPr>
                <w:sz w:val="22"/>
              </w:rPr>
            </w:pPr>
            <w:r w:rsidRPr="00FB70DB">
              <w:rPr>
                <w:sz w:val="22"/>
              </w:rPr>
              <w:t>Percent of campsite photo filled by vista of canyon walls</w:t>
            </w:r>
          </w:p>
        </w:tc>
        <w:tc>
          <w:tcPr>
            <w:tcW w:w="885" w:type="dxa"/>
            <w:tcBorders>
              <w:bottom w:val="single" w:sz="12" w:space="0" w:color="auto"/>
            </w:tcBorders>
          </w:tcPr>
          <w:p w14:paraId="529CAF28" w14:textId="3E426AAE" w:rsidR="00FB70DB" w:rsidRPr="00FB70DB" w:rsidRDefault="00FB70DB" w:rsidP="00FB70DB">
            <w:pPr>
              <w:rPr>
                <w:sz w:val="22"/>
              </w:rPr>
            </w:pPr>
            <w:r w:rsidRPr="00FB70DB">
              <w:rPr>
                <w:sz w:val="22"/>
              </w:rPr>
              <w:t>VSTA</w:t>
            </w:r>
          </w:p>
        </w:tc>
        <w:tc>
          <w:tcPr>
            <w:tcW w:w="2175" w:type="dxa"/>
            <w:tcBorders>
              <w:bottom w:val="single" w:sz="12" w:space="0" w:color="auto"/>
            </w:tcBorders>
          </w:tcPr>
          <w:p w14:paraId="5FF87EC6" w14:textId="4539034F" w:rsidR="00FB70DB" w:rsidRPr="00FB70DB" w:rsidRDefault="00FB70DB" w:rsidP="00FB70DB">
            <w:pPr>
              <w:rPr>
                <w:sz w:val="22"/>
              </w:rPr>
            </w:pPr>
            <w:r>
              <w:rPr>
                <w:sz w:val="22"/>
              </w:rPr>
              <w:t>Recreation.gov</w:t>
            </w:r>
          </w:p>
        </w:tc>
        <w:tc>
          <w:tcPr>
            <w:tcW w:w="1260" w:type="dxa"/>
            <w:tcBorders>
              <w:bottom w:val="single" w:sz="12" w:space="0" w:color="auto"/>
            </w:tcBorders>
          </w:tcPr>
          <w:p w14:paraId="36C4AF17" w14:textId="3740CD3C" w:rsidR="00FB70DB" w:rsidRPr="00FB70DB" w:rsidRDefault="00FB70DB" w:rsidP="00FB70DB">
            <w:pPr>
              <w:ind w:right="-45"/>
              <w:rPr>
                <w:sz w:val="22"/>
              </w:rPr>
            </w:pPr>
            <w:r>
              <w:rPr>
                <w:sz w:val="22"/>
              </w:rPr>
              <w:t>.jpg</w:t>
            </w:r>
          </w:p>
        </w:tc>
      </w:tr>
      <w:tr w:rsidR="00DD68BD" w:rsidRPr="00BF4184" w14:paraId="28E1A5EB" w14:textId="77777777" w:rsidTr="00727DB0">
        <w:trPr>
          <w:trHeight w:val="330"/>
        </w:trPr>
        <w:tc>
          <w:tcPr>
            <w:tcW w:w="9540" w:type="dxa"/>
            <w:gridSpan w:val="5"/>
            <w:tcBorders>
              <w:top w:val="single" w:sz="12" w:space="0" w:color="auto"/>
              <w:bottom w:val="single" w:sz="12" w:space="0" w:color="auto"/>
            </w:tcBorders>
          </w:tcPr>
          <w:p w14:paraId="08546635" w14:textId="46414EC0" w:rsidR="00DD68BD" w:rsidRPr="00DD68BD" w:rsidRDefault="00DD68BD" w:rsidP="00DD68BD">
            <w:pPr>
              <w:ind w:right="-45"/>
              <w:jc w:val="center"/>
              <w:rPr>
                <w:i/>
                <w:sz w:val="22"/>
              </w:rPr>
            </w:pPr>
            <w:r w:rsidRPr="00DD68BD">
              <w:rPr>
                <w:i/>
                <w:sz w:val="22"/>
              </w:rPr>
              <w:t>Dependent Variable</w:t>
            </w:r>
          </w:p>
        </w:tc>
      </w:tr>
      <w:tr w:rsidR="00FB70DB" w:rsidRPr="00BF4184" w14:paraId="027BE8C7" w14:textId="77777777" w:rsidTr="00DD68BD">
        <w:trPr>
          <w:trHeight w:val="360"/>
        </w:trPr>
        <w:tc>
          <w:tcPr>
            <w:tcW w:w="1304" w:type="dxa"/>
            <w:tcBorders>
              <w:top w:val="single" w:sz="12" w:space="0" w:color="auto"/>
              <w:bottom w:val="single" w:sz="4" w:space="0" w:color="auto"/>
            </w:tcBorders>
          </w:tcPr>
          <w:p w14:paraId="37BCE7B1" w14:textId="28B52F5D" w:rsidR="00FB70DB" w:rsidRPr="00DD68BD" w:rsidRDefault="00DD68BD" w:rsidP="00FB70DB">
            <w:pPr>
              <w:rPr>
                <w:b/>
                <w:sz w:val="22"/>
              </w:rPr>
            </w:pPr>
            <w:r w:rsidRPr="00DD68BD">
              <w:rPr>
                <w:b/>
                <w:sz w:val="22"/>
              </w:rPr>
              <w:t>Unit</w:t>
            </w:r>
          </w:p>
        </w:tc>
        <w:tc>
          <w:tcPr>
            <w:tcW w:w="3916" w:type="dxa"/>
            <w:tcBorders>
              <w:top w:val="single" w:sz="12" w:space="0" w:color="auto"/>
              <w:bottom w:val="single" w:sz="4" w:space="0" w:color="auto"/>
            </w:tcBorders>
          </w:tcPr>
          <w:p w14:paraId="65112FDD" w14:textId="52504FFE" w:rsidR="00FB70DB" w:rsidRPr="00DD68BD" w:rsidRDefault="00DD68BD" w:rsidP="00FB70DB">
            <w:pPr>
              <w:rPr>
                <w:b/>
                <w:sz w:val="22"/>
              </w:rPr>
            </w:pPr>
            <w:r w:rsidRPr="00DD68BD">
              <w:rPr>
                <w:b/>
                <w:sz w:val="22"/>
              </w:rPr>
              <w:t>Definition</w:t>
            </w:r>
          </w:p>
        </w:tc>
        <w:tc>
          <w:tcPr>
            <w:tcW w:w="885" w:type="dxa"/>
            <w:tcBorders>
              <w:top w:val="single" w:sz="12" w:space="0" w:color="auto"/>
              <w:bottom w:val="single" w:sz="4" w:space="0" w:color="auto"/>
            </w:tcBorders>
          </w:tcPr>
          <w:p w14:paraId="5F6624D3" w14:textId="7BA994FC" w:rsidR="00FB70DB" w:rsidRPr="00DD68BD" w:rsidRDefault="00DD68BD" w:rsidP="00FB70DB">
            <w:pPr>
              <w:rPr>
                <w:b/>
                <w:sz w:val="22"/>
              </w:rPr>
            </w:pPr>
            <w:r w:rsidRPr="00DD68BD">
              <w:rPr>
                <w:b/>
                <w:sz w:val="22"/>
              </w:rPr>
              <w:t>CODE</w:t>
            </w:r>
          </w:p>
        </w:tc>
        <w:tc>
          <w:tcPr>
            <w:tcW w:w="2175" w:type="dxa"/>
            <w:tcBorders>
              <w:top w:val="single" w:sz="12" w:space="0" w:color="auto"/>
              <w:bottom w:val="single" w:sz="4" w:space="0" w:color="auto"/>
            </w:tcBorders>
          </w:tcPr>
          <w:p w14:paraId="6C9F8FF0" w14:textId="3B6BEC96" w:rsidR="00FB70DB" w:rsidRPr="00DD68BD" w:rsidRDefault="00DD68BD" w:rsidP="00FB70DB">
            <w:pPr>
              <w:rPr>
                <w:b/>
                <w:sz w:val="22"/>
              </w:rPr>
            </w:pPr>
            <w:r w:rsidRPr="00DD68BD">
              <w:rPr>
                <w:b/>
                <w:sz w:val="22"/>
              </w:rPr>
              <w:t>Source</w:t>
            </w:r>
          </w:p>
        </w:tc>
        <w:tc>
          <w:tcPr>
            <w:tcW w:w="1260" w:type="dxa"/>
            <w:tcBorders>
              <w:top w:val="single" w:sz="12" w:space="0" w:color="auto"/>
              <w:bottom w:val="single" w:sz="4" w:space="0" w:color="auto"/>
            </w:tcBorders>
          </w:tcPr>
          <w:p w14:paraId="4061C97F" w14:textId="087C9F53" w:rsidR="00FB70DB" w:rsidRPr="00DD68BD" w:rsidRDefault="00DD68BD" w:rsidP="00FB70DB">
            <w:pPr>
              <w:ind w:right="-45"/>
              <w:rPr>
                <w:b/>
                <w:sz w:val="22"/>
              </w:rPr>
            </w:pPr>
            <w:r>
              <w:rPr>
                <w:b/>
                <w:sz w:val="22"/>
              </w:rPr>
              <w:t>File f</w:t>
            </w:r>
            <w:r w:rsidRPr="00DD68BD">
              <w:rPr>
                <w:b/>
                <w:sz w:val="22"/>
              </w:rPr>
              <w:t>ormat</w:t>
            </w:r>
          </w:p>
        </w:tc>
      </w:tr>
      <w:tr w:rsidR="00FB70DB" w:rsidRPr="00BF4184" w14:paraId="097F96DA" w14:textId="77777777" w:rsidTr="00DD68BD">
        <w:trPr>
          <w:trHeight w:val="378"/>
        </w:trPr>
        <w:tc>
          <w:tcPr>
            <w:tcW w:w="1304" w:type="dxa"/>
            <w:tcBorders>
              <w:top w:val="single" w:sz="4" w:space="0" w:color="auto"/>
            </w:tcBorders>
          </w:tcPr>
          <w:p w14:paraId="67A6A074" w14:textId="70E06C19" w:rsidR="00FB70DB" w:rsidRPr="00FB70DB" w:rsidRDefault="00DD68BD" w:rsidP="00FB70DB">
            <w:pPr>
              <w:rPr>
                <w:sz w:val="22"/>
              </w:rPr>
            </w:pPr>
            <w:r>
              <w:rPr>
                <w:sz w:val="22"/>
              </w:rPr>
              <w:t>Demand</w:t>
            </w:r>
          </w:p>
        </w:tc>
        <w:tc>
          <w:tcPr>
            <w:tcW w:w="3916" w:type="dxa"/>
            <w:tcBorders>
              <w:top w:val="single" w:sz="4" w:space="0" w:color="auto"/>
            </w:tcBorders>
          </w:tcPr>
          <w:p w14:paraId="7E66820A" w14:textId="6BF37B54" w:rsidR="00FB70DB" w:rsidRPr="00FB70DB" w:rsidRDefault="00DD68BD" w:rsidP="00FB70DB">
            <w:pPr>
              <w:rPr>
                <w:sz w:val="22"/>
              </w:rPr>
            </w:pPr>
            <w:r>
              <w:rPr>
                <w:sz w:val="22"/>
              </w:rPr>
              <w:t>Average booking window (in days)</w:t>
            </w:r>
          </w:p>
        </w:tc>
        <w:tc>
          <w:tcPr>
            <w:tcW w:w="885" w:type="dxa"/>
            <w:tcBorders>
              <w:top w:val="single" w:sz="4" w:space="0" w:color="auto"/>
            </w:tcBorders>
          </w:tcPr>
          <w:p w14:paraId="3D97BC29" w14:textId="3DC26945" w:rsidR="00FB70DB" w:rsidRPr="00FB70DB" w:rsidRDefault="00DD68BD" w:rsidP="00FB70DB">
            <w:pPr>
              <w:rPr>
                <w:sz w:val="22"/>
              </w:rPr>
            </w:pPr>
            <w:r>
              <w:rPr>
                <w:sz w:val="22"/>
              </w:rPr>
              <w:t>BOWI</w:t>
            </w:r>
          </w:p>
        </w:tc>
        <w:tc>
          <w:tcPr>
            <w:tcW w:w="2175" w:type="dxa"/>
            <w:tcBorders>
              <w:top w:val="single" w:sz="4" w:space="0" w:color="auto"/>
            </w:tcBorders>
          </w:tcPr>
          <w:p w14:paraId="011A348F" w14:textId="2FAF830B" w:rsidR="00FB70DB" w:rsidRDefault="00DD68BD" w:rsidP="00FB70DB">
            <w:pPr>
              <w:rPr>
                <w:sz w:val="22"/>
              </w:rPr>
            </w:pPr>
            <w:r>
              <w:rPr>
                <w:sz w:val="22"/>
              </w:rPr>
              <w:t>Recreation.gov</w:t>
            </w:r>
          </w:p>
        </w:tc>
        <w:tc>
          <w:tcPr>
            <w:tcW w:w="1260" w:type="dxa"/>
            <w:tcBorders>
              <w:top w:val="single" w:sz="4" w:space="0" w:color="auto"/>
            </w:tcBorders>
          </w:tcPr>
          <w:p w14:paraId="655F063F" w14:textId="030581C9" w:rsidR="00FB70DB" w:rsidRDefault="00DD68BD" w:rsidP="00FB70DB">
            <w:pPr>
              <w:ind w:right="-45"/>
              <w:rPr>
                <w:sz w:val="22"/>
              </w:rPr>
            </w:pPr>
            <w:r>
              <w:rPr>
                <w:sz w:val="22"/>
              </w:rPr>
              <w:t>.csv</w:t>
            </w:r>
          </w:p>
        </w:tc>
      </w:tr>
    </w:tbl>
    <w:p w14:paraId="00F19CDB" w14:textId="77777777" w:rsidR="00351844" w:rsidRDefault="00351844" w:rsidP="001F07BE">
      <w:pPr>
        <w:pStyle w:val="Heading2"/>
      </w:pPr>
    </w:p>
    <w:p w14:paraId="663B25E1" w14:textId="0769CD32" w:rsidR="001F07BE" w:rsidRDefault="001F07BE" w:rsidP="001F07BE">
      <w:pPr>
        <w:pStyle w:val="Heading2"/>
      </w:pPr>
      <w:r>
        <w:t>Analysis</w:t>
      </w:r>
    </w:p>
    <w:p w14:paraId="2AD0DBEE" w14:textId="2FFF0A4E" w:rsidR="00863C4F" w:rsidRDefault="00C754F0" w:rsidP="00863C4F">
      <w:r>
        <w:t xml:space="preserve">To analyze how well various campsite setting attributes predict demand, I will employ </w:t>
      </w:r>
      <w:r w:rsidRPr="00C754F0">
        <w:t>Ordinary Least Squares (OLS)</w:t>
      </w:r>
      <w:r>
        <w:t xml:space="preserve"> and spatial regression methods to account for any autocorrelation existing between campsites, as outlined by Chi and Zhu (2019).</w:t>
      </w:r>
      <w:r w:rsidR="00492330">
        <w:t xml:space="preserve"> This approach conta</w:t>
      </w:r>
      <w:r w:rsidR="001F07BE">
        <w:t>ins four principal steps: 1) establish a spatial weight matrix to serve as a neighborhood structure, 2) test for autocorrelation, 3) establish the nature of spatial dependence (if present), and 4) run the final spatial regression formulated from the results of the previous steps.</w:t>
      </w:r>
    </w:p>
    <w:p w14:paraId="54479BC3" w14:textId="167901E8" w:rsidR="001F07BE" w:rsidRDefault="001F07BE" w:rsidP="001F07BE">
      <w:pPr>
        <w:pStyle w:val="Heading3"/>
      </w:pPr>
      <w:r>
        <w:lastRenderedPageBreak/>
        <w:t>Establishing a spatial weight matrix</w:t>
      </w:r>
    </w:p>
    <w:p w14:paraId="77A938C6" w14:textId="6B432BE4" w:rsidR="000F3541" w:rsidRDefault="00D95B4C" w:rsidP="00AC6230">
      <w:r>
        <w:t xml:space="preserve">Prior to testing autocorrelation and spatial dependence, a spatial weight matrix must be defined to express how campsites relate to their neighbors (Chi &amp; Zhu, 2019). </w:t>
      </w:r>
      <w:r w:rsidR="000F3541">
        <w:t xml:space="preserve">Spatial weight matrices provide a neighborhood structure for the data, that is which campsites are neighbors to which campsites (Chi &amp; Zhu, 2019). </w:t>
      </w:r>
      <w:r w:rsidR="00BC7E0C">
        <w:t>Given that the</w:t>
      </w:r>
      <w:r w:rsidR="00B60657">
        <w:t xml:space="preserve"> official</w:t>
      </w:r>
      <w:r w:rsidR="00BC7E0C">
        <w:t xml:space="preserve"> camp</w:t>
      </w:r>
      <w:r w:rsidR="000F3541">
        <w:t xml:space="preserve">site </w:t>
      </w:r>
      <w:r w:rsidR="00BC7E0C">
        <w:t xml:space="preserve">data published by Zion </w:t>
      </w:r>
      <w:r w:rsidR="000F3541">
        <w:t>are centroids—or point data—a distance-based spatial weight matrix is required (Plummer, 2010). Following the protocols of Chi and Zhu (2019), a number of spatial weight matrices will be tested</w:t>
      </w:r>
      <w:r w:rsidR="00707999">
        <w:t xml:space="preserve">. Distances </w:t>
      </w:r>
      <w:r w:rsidR="00687CBA">
        <w:t>considered for further analysis must have 1)</w:t>
      </w:r>
      <w:r w:rsidR="00AC6230">
        <w:t xml:space="preserve"> a relatively low number of isolated campsites</w:t>
      </w:r>
      <w:r w:rsidR="00687CBA">
        <w:t xml:space="preserve"> </w:t>
      </w:r>
      <w:r w:rsidR="00AC6230">
        <w:t>having no neighbors</w:t>
      </w:r>
      <w:r w:rsidR="00687CBA">
        <w:t xml:space="preserve"> </w:t>
      </w:r>
      <w:r w:rsidR="00AC6230">
        <w:t xml:space="preserve">and </w:t>
      </w:r>
      <w:r w:rsidR="00687CBA">
        <w:t xml:space="preserve">2) </w:t>
      </w:r>
      <w:r w:rsidR="00AC6230">
        <w:t xml:space="preserve">no clusters of isolated campsites (Bivand &amp; Portnov, 2004). The distance-based spatial weight matrices that meet these criteria will then be assessed based on their Moran’s </w:t>
      </w:r>
      <w:r w:rsidR="00AC6230">
        <w:rPr>
          <w:i/>
          <w:iCs/>
        </w:rPr>
        <w:t>I</w:t>
      </w:r>
      <w:r w:rsidR="00AC6230">
        <w:t xml:space="preserve"> statistic. The distance that produces the </w:t>
      </w:r>
      <w:r w:rsidR="00B60657">
        <w:t>strongest</w:t>
      </w:r>
      <w:r w:rsidR="00AC6230">
        <w:t xml:space="preserve"> Moran’s </w:t>
      </w:r>
      <w:r w:rsidR="00AC6230">
        <w:rPr>
          <w:i/>
          <w:iCs/>
        </w:rPr>
        <w:t>I</w:t>
      </w:r>
      <w:r w:rsidR="00AC6230">
        <w:t xml:space="preserve"> will be used in the following spatial analysis (Chi &amp; Zhu, 2019).</w:t>
      </w:r>
      <w:r w:rsidR="000F3541">
        <w:t xml:space="preserve"> </w:t>
      </w:r>
    </w:p>
    <w:p w14:paraId="2EFEB43C" w14:textId="00F8C9B2" w:rsidR="001F07BE" w:rsidRDefault="001F07BE" w:rsidP="001F07BE">
      <w:pPr>
        <w:pStyle w:val="Heading3"/>
      </w:pPr>
      <w:r>
        <w:t>Test of autocorrelation</w:t>
      </w:r>
    </w:p>
    <w:p w14:paraId="75D64F8C" w14:textId="1041C5E6" w:rsidR="00EE453F" w:rsidRPr="00AC6230" w:rsidRDefault="00AC6230" w:rsidP="00EE453F">
      <w:r>
        <w:t xml:space="preserve">Moran’s </w:t>
      </w:r>
      <w:r>
        <w:rPr>
          <w:i/>
          <w:iCs/>
        </w:rPr>
        <w:t>I</w:t>
      </w:r>
      <w:r>
        <w:t xml:space="preserve"> will also serve as the </w:t>
      </w:r>
      <w:r w:rsidR="00BB1867">
        <w:t xml:space="preserve">measure of autocorrelation </w:t>
      </w:r>
      <w:r w:rsidR="00EE453F">
        <w:t xml:space="preserve">within the dependent variable </w:t>
      </w:r>
      <w:r w:rsidR="00BB1867">
        <w:t>(Chi &amp; Zhu, 2019). Values between -1 and -0.3 will be deemed negatively autocorrelated—</w:t>
      </w:r>
      <w:r w:rsidR="00EE453F">
        <w:t>exhibiting a “checkerboard” pattern—and values between 0.3 and 1 will be deemed positively autocorrelated—exhibiting a clustered pattern (O’Sullivan &amp; Unwin, 2010). Values between -0.3 and 0.3 will be deemed to have no autocorrelation—exhibiting a random pattern.</w:t>
      </w:r>
    </w:p>
    <w:p w14:paraId="6050F558" w14:textId="5EC084CF" w:rsidR="001F07BE" w:rsidRDefault="001F07BE" w:rsidP="001F07BE">
      <w:pPr>
        <w:pStyle w:val="Heading3"/>
      </w:pPr>
      <w:r>
        <w:t>Define spatial dependence</w:t>
      </w:r>
    </w:p>
    <w:p w14:paraId="06569C89" w14:textId="031E18F0" w:rsidR="001F07BE" w:rsidRDefault="00EE453F" w:rsidP="00EE453F">
      <w:r>
        <w:t xml:space="preserve">If no autocorrelation is found in the dependent </w:t>
      </w:r>
      <w:r w:rsidR="00B60657">
        <w:t>variable</w:t>
      </w:r>
      <w:r>
        <w:t xml:space="preserve">, only an OLS regression will be run (Chi &amp; Zhu, 2019). If autocorrelation is found, an OLS regression will be run followed by either a Spatial Error Model or Spatial Lag Model regression—dependent on the results of the OLS (Chi &amp; Zhu, 2019). Robust Lagrange Multiplier (LM) tests of spatial error and spatial lag </w:t>
      </w:r>
      <w:r>
        <w:lastRenderedPageBreak/>
        <w:t>on the OLS results will determine the nature of spatial dependence in the model and which type of regression should be run in order to address this dependence (Chi &amp; Zhu, 2019).</w:t>
      </w:r>
    </w:p>
    <w:p w14:paraId="75B8C211" w14:textId="34ADDEAB" w:rsidR="001F07BE" w:rsidRDefault="001F07BE" w:rsidP="001F07BE">
      <w:pPr>
        <w:pStyle w:val="Heading3"/>
      </w:pPr>
      <w:r>
        <w:t>Spatial regression</w:t>
      </w:r>
    </w:p>
    <w:p w14:paraId="0D4407E9" w14:textId="20646B58" w:rsidR="001F07BE" w:rsidRPr="001F07BE" w:rsidRDefault="00EE453F" w:rsidP="001F07BE">
      <w:r>
        <w:t xml:space="preserve">Based on the results of the LM tests, a </w:t>
      </w:r>
      <w:r w:rsidR="006D2CAD">
        <w:t>Spatial Error or Spatial Lag Model regression will be run using the independent and dependent variables identified in the study (Chi &amp; Zhu, 2019). This will determine the degree to which each of the attributes of the setting influence campsite demand.</w:t>
      </w:r>
    </w:p>
    <w:p w14:paraId="299202AB" w14:textId="77777777" w:rsidR="00863C4F" w:rsidRPr="00863C4F" w:rsidRDefault="00863C4F" w:rsidP="00863C4F">
      <w:pPr>
        <w:pStyle w:val="Heading1"/>
      </w:pPr>
      <w:r>
        <w:t>Anticipated Results</w:t>
      </w:r>
    </w:p>
    <w:p w14:paraId="26B12648" w14:textId="02990E57" w:rsidR="009E41D0" w:rsidRDefault="000521E0" w:rsidP="00437011">
      <w:pPr>
        <w:rPr>
          <w:noProof/>
        </w:rPr>
        <w:sectPr w:rsidR="009E41D0">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pPr>
      <w:r>
        <w:rPr>
          <w:noProof/>
        </w:rPr>
        <w:t xml:space="preserve">Table 2 lists my anticipated results of the regression analysis. </w:t>
      </w:r>
      <w:r w:rsidRPr="000521E0">
        <w:rPr>
          <w:noProof/>
        </w:rPr>
        <w:t xml:space="preserve">All </w:t>
      </w:r>
      <w:r>
        <w:rPr>
          <w:noProof/>
        </w:rPr>
        <w:t>aspects of the setting</w:t>
      </w:r>
      <w:r w:rsidRPr="000521E0">
        <w:rPr>
          <w:noProof/>
        </w:rPr>
        <w:t xml:space="preserve"> are labeled with their anticipated push or pull effects on recreation demand.</w:t>
      </w:r>
      <w:r w:rsidR="00802796">
        <w:rPr>
          <w:noProof/>
        </w:rPr>
        <w:t xml:space="preserve"> Some of these hypotheses are based on previous</w:t>
      </w:r>
      <w:r w:rsidR="007B3E7B">
        <w:rPr>
          <w:noProof/>
        </w:rPr>
        <w:t xml:space="preserve"> camping</w:t>
      </w:r>
      <w:r w:rsidR="00903CA9">
        <w:rPr>
          <w:noProof/>
        </w:rPr>
        <w:t xml:space="preserve"> literature, such as the</w:t>
      </w:r>
      <w:r w:rsidR="00802796">
        <w:rPr>
          <w:noProof/>
        </w:rPr>
        <w:t xml:space="preserve"> </w:t>
      </w:r>
      <w:r w:rsidR="007B3E7B">
        <w:rPr>
          <w:noProof/>
        </w:rPr>
        <w:t>n</w:t>
      </w:r>
      <w:r w:rsidR="007B3E7B" w:rsidRPr="007B3E7B">
        <w:rPr>
          <w:noProof/>
        </w:rPr>
        <w:t xml:space="preserve">umber of trees present </w:t>
      </w:r>
      <w:r w:rsidR="007B3E7B">
        <w:rPr>
          <w:noProof/>
        </w:rPr>
        <w:t xml:space="preserve">(James &amp; Cordell, 1970), price (Bamford et al., 1988), </w:t>
      </w:r>
      <w:r w:rsidR="009E41D0">
        <w:rPr>
          <w:noProof/>
        </w:rPr>
        <w:t xml:space="preserve">running water (Oh, Park, &amp; Hammit, 2007), </w:t>
      </w:r>
      <w:r w:rsidR="007B3E7B">
        <w:rPr>
          <w:noProof/>
        </w:rPr>
        <w:t>and d</w:t>
      </w:r>
      <w:r w:rsidR="007B3E7B" w:rsidRPr="007B3E7B">
        <w:rPr>
          <w:noProof/>
        </w:rPr>
        <w:t>istance to</w:t>
      </w:r>
      <w:r w:rsidR="00687CBA">
        <w:rPr>
          <w:noProof/>
        </w:rPr>
        <w:t xml:space="preserve"> the</w:t>
      </w:r>
      <w:r w:rsidR="007B3E7B" w:rsidRPr="007B3E7B">
        <w:rPr>
          <w:noProof/>
        </w:rPr>
        <w:t xml:space="preserve"> nearest neighboring campsite </w:t>
      </w:r>
      <w:r w:rsidR="007B3E7B">
        <w:rPr>
          <w:noProof/>
        </w:rPr>
        <w:t xml:space="preserve">(Twight, Smith, &amp; </w:t>
      </w:r>
      <w:r w:rsidR="007B3E7B">
        <w:t>Wissinger, 1981).</w:t>
      </w:r>
      <w:r w:rsidR="007B3E7B">
        <w:rPr>
          <w:noProof/>
        </w:rPr>
        <w:t xml:space="preserve"> Others are based on the outdoor recreation literature at large: visitor soundscape preferences (e.g. </w:t>
      </w:r>
      <w:r w:rsidR="00903CA9" w:rsidRPr="00903CA9">
        <w:rPr>
          <w:noProof/>
        </w:rPr>
        <w:t>Lera-López, Faulin, &amp; Sánchez, 2012</w:t>
      </w:r>
      <w:r w:rsidR="007B3E7B">
        <w:rPr>
          <w:noProof/>
        </w:rPr>
        <w:t xml:space="preserve">), </w:t>
      </w:r>
      <w:r w:rsidR="00903CA9">
        <w:rPr>
          <w:noProof/>
        </w:rPr>
        <w:t xml:space="preserve">interpretation preferences (e.g. </w:t>
      </w:r>
      <w:r w:rsidR="00903CA9" w:rsidRPr="00903CA9">
        <w:rPr>
          <w:noProof/>
        </w:rPr>
        <w:t>Yamada &amp; Knapp, 2010</w:t>
      </w:r>
      <w:r w:rsidR="00903CA9">
        <w:rPr>
          <w:noProof/>
        </w:rPr>
        <w:t>), and viewshed preferences (</w:t>
      </w:r>
      <w:r w:rsidR="00437011">
        <w:rPr>
          <w:noProof/>
        </w:rPr>
        <w:t xml:space="preserve">e.g. </w:t>
      </w:r>
      <w:r w:rsidR="00903CA9" w:rsidRPr="00903CA9">
        <w:rPr>
          <w:noProof/>
        </w:rPr>
        <w:t>Agimass, Lundhede, Panduro, &amp; Jacobsen, 2018</w:t>
      </w:r>
      <w:r w:rsidR="00903CA9">
        <w:rPr>
          <w:noProof/>
        </w:rPr>
        <w:t xml:space="preserve">). </w:t>
      </w:r>
      <w:r w:rsidR="00802796">
        <w:rPr>
          <w:noProof/>
        </w:rPr>
        <w:t>Distance to</w:t>
      </w:r>
      <w:r w:rsidR="00F21D9B">
        <w:rPr>
          <w:noProof/>
        </w:rPr>
        <w:t xml:space="preserve"> the</w:t>
      </w:r>
      <w:r w:rsidR="00802796">
        <w:rPr>
          <w:noProof/>
        </w:rPr>
        <w:t xml:space="preserve"> nearest restroom is the only variable which I have hypothesized as none predictive, as I feel that it has </w:t>
      </w:r>
      <w:r w:rsidR="00437011">
        <w:rPr>
          <w:noProof/>
        </w:rPr>
        <w:t>equally strong</w:t>
      </w:r>
      <w:r w:rsidR="00802796">
        <w:rPr>
          <w:noProof/>
        </w:rPr>
        <w:t xml:space="preserve"> push and pull effects. I </w:t>
      </w:r>
      <w:r w:rsidR="00437011">
        <w:rPr>
          <w:noProof/>
        </w:rPr>
        <w:t xml:space="preserve">hypothesize </w:t>
      </w:r>
      <w:r w:rsidR="00802796">
        <w:rPr>
          <w:noProof/>
        </w:rPr>
        <w:t>that campers want to be near enough to restrooms as to prevent long walks in the middle of the night, but far enough way as to not have to smell any assoicated odors or hear doors opening and closing throughout the night.</w:t>
      </w:r>
      <w:r w:rsidR="00437011">
        <w:rPr>
          <w:noProof/>
        </w:rPr>
        <w:t xml:space="preserve"> </w:t>
      </w:r>
      <w:r w:rsidR="00903CA9">
        <w:t>No matter the results, this research will enable park managers at one of America’s most densely visited national park</w:t>
      </w:r>
      <w:r w:rsidR="00437011">
        <w:t>s</w:t>
      </w:r>
      <w:r w:rsidR="00903CA9">
        <w:t xml:space="preserve"> to better allocate campsites and manage the surrounding setting based on actual visitor behavior. </w:t>
      </w:r>
    </w:p>
    <w:p w14:paraId="1B6757F2" w14:textId="474E6CCF" w:rsidR="006D2CAD" w:rsidRDefault="006D2CAD" w:rsidP="006D2CAD">
      <w:pPr>
        <w:pStyle w:val="NoSpacing"/>
      </w:pPr>
      <w:r>
        <w:lastRenderedPageBreak/>
        <w:t>Table 2</w:t>
      </w:r>
    </w:p>
    <w:p w14:paraId="66A58F64" w14:textId="4EC0BEB1" w:rsidR="006D2CAD" w:rsidRPr="00C0601E" w:rsidRDefault="006D2CAD" w:rsidP="006D2CAD">
      <w:pPr>
        <w:pStyle w:val="NoSpacing"/>
        <w:rPr>
          <w:rStyle w:val="Emphasis"/>
          <w:i w:val="0"/>
          <w:iCs w:val="0"/>
        </w:rPr>
      </w:pPr>
      <w:r>
        <w:t>Recreational amenities included in the analysis and their anticipated influence on demand</w:t>
      </w:r>
    </w:p>
    <w:tbl>
      <w:tblPr>
        <w:tblStyle w:val="APAReport"/>
        <w:tblW w:w="13770" w:type="dxa"/>
        <w:tblInd w:w="-360" w:type="dxa"/>
        <w:tblLook w:val="04A0" w:firstRow="1" w:lastRow="0" w:firstColumn="1" w:lastColumn="0" w:noHBand="0" w:noVBand="1"/>
        <w:tblDescription w:val="Sample table with 5 columns"/>
      </w:tblPr>
      <w:tblGrid>
        <w:gridCol w:w="1439"/>
        <w:gridCol w:w="4297"/>
        <w:gridCol w:w="899"/>
        <w:gridCol w:w="3167"/>
        <w:gridCol w:w="3968"/>
      </w:tblGrid>
      <w:tr w:rsidR="009E41D0" w:rsidRPr="00BF4184" w14:paraId="7E69E136" w14:textId="2391EF1C" w:rsidTr="009E41D0">
        <w:trPr>
          <w:cnfStyle w:val="100000000000" w:firstRow="1" w:lastRow="0" w:firstColumn="0" w:lastColumn="0" w:oddVBand="0" w:evenVBand="0" w:oddHBand="0" w:evenHBand="0" w:firstRowFirstColumn="0" w:firstRowLastColumn="0" w:lastRowFirstColumn="0" w:lastRowLastColumn="0"/>
        </w:trPr>
        <w:tc>
          <w:tcPr>
            <w:tcW w:w="1439" w:type="dxa"/>
          </w:tcPr>
          <w:p w14:paraId="787ADD2B" w14:textId="373E0987" w:rsidR="009E41D0" w:rsidRPr="000521E0" w:rsidRDefault="009E41D0" w:rsidP="000521E0">
            <w:pPr>
              <w:rPr>
                <w:b/>
              </w:rPr>
            </w:pPr>
            <w:r w:rsidRPr="000521E0">
              <w:rPr>
                <w:b/>
              </w:rPr>
              <w:t>Setting Category</w:t>
            </w:r>
          </w:p>
        </w:tc>
        <w:tc>
          <w:tcPr>
            <w:tcW w:w="4297" w:type="dxa"/>
          </w:tcPr>
          <w:p w14:paraId="1C83C5C4" w14:textId="3BCDB7B1" w:rsidR="009E41D0" w:rsidRPr="000521E0" w:rsidRDefault="009E41D0" w:rsidP="000521E0">
            <w:pPr>
              <w:rPr>
                <w:b/>
              </w:rPr>
            </w:pPr>
            <w:r w:rsidRPr="000521E0">
              <w:rPr>
                <w:b/>
                <w:sz w:val="22"/>
              </w:rPr>
              <w:t>Aspect of the Setting</w:t>
            </w:r>
          </w:p>
        </w:tc>
        <w:tc>
          <w:tcPr>
            <w:tcW w:w="899" w:type="dxa"/>
          </w:tcPr>
          <w:p w14:paraId="0646AF85" w14:textId="444C4008" w:rsidR="009E41D0" w:rsidRPr="000521E0" w:rsidRDefault="009E41D0" w:rsidP="000521E0">
            <w:pPr>
              <w:rPr>
                <w:b/>
              </w:rPr>
            </w:pPr>
            <w:r w:rsidRPr="000521E0">
              <w:rPr>
                <w:b/>
              </w:rPr>
              <w:t xml:space="preserve">Pull </w:t>
            </w:r>
            <w:r>
              <w:rPr>
                <w:b/>
              </w:rPr>
              <w:t>/</w:t>
            </w:r>
            <w:r w:rsidRPr="000521E0">
              <w:rPr>
                <w:b/>
              </w:rPr>
              <w:t>Push</w:t>
            </w:r>
          </w:p>
        </w:tc>
        <w:tc>
          <w:tcPr>
            <w:tcW w:w="3167" w:type="dxa"/>
          </w:tcPr>
          <w:p w14:paraId="60C84773" w14:textId="77777777" w:rsidR="009E41D0" w:rsidRPr="000521E0" w:rsidRDefault="009E41D0" w:rsidP="000521E0">
            <w:pPr>
              <w:rPr>
                <w:b/>
              </w:rPr>
            </w:pPr>
            <w:r w:rsidRPr="000521E0">
              <w:rPr>
                <w:b/>
              </w:rPr>
              <w:t>Hypothesis</w:t>
            </w:r>
          </w:p>
        </w:tc>
        <w:tc>
          <w:tcPr>
            <w:tcW w:w="3968" w:type="dxa"/>
          </w:tcPr>
          <w:p w14:paraId="308EB7C0" w14:textId="201ECCDE" w:rsidR="009E41D0" w:rsidRPr="000521E0" w:rsidRDefault="009E41D0" w:rsidP="000521E0">
            <w:pPr>
              <w:rPr>
                <w:b/>
              </w:rPr>
            </w:pPr>
            <w:r>
              <w:rPr>
                <w:b/>
              </w:rPr>
              <w:t>Literature used to derive hypothesis</w:t>
            </w:r>
          </w:p>
        </w:tc>
      </w:tr>
      <w:tr w:rsidR="009E41D0" w:rsidRPr="00BF4184" w14:paraId="3983A6F0" w14:textId="6E2C0B87" w:rsidTr="009E41D0">
        <w:tc>
          <w:tcPr>
            <w:tcW w:w="1439" w:type="dxa"/>
          </w:tcPr>
          <w:p w14:paraId="3EF1DE09" w14:textId="77777777" w:rsidR="009E41D0" w:rsidRPr="0006780D" w:rsidRDefault="009E41D0" w:rsidP="000521E0">
            <w:pPr>
              <w:rPr>
                <w:b/>
              </w:rPr>
            </w:pPr>
            <w:r w:rsidRPr="0006780D">
              <w:rPr>
                <w:b/>
              </w:rPr>
              <w:t>Managerial</w:t>
            </w:r>
          </w:p>
        </w:tc>
        <w:tc>
          <w:tcPr>
            <w:tcW w:w="4297" w:type="dxa"/>
          </w:tcPr>
          <w:p w14:paraId="5FDFDE34" w14:textId="77777777" w:rsidR="009E41D0" w:rsidRPr="00BF4184" w:rsidRDefault="009E41D0" w:rsidP="000521E0"/>
        </w:tc>
        <w:tc>
          <w:tcPr>
            <w:tcW w:w="899" w:type="dxa"/>
          </w:tcPr>
          <w:p w14:paraId="2A5C500D" w14:textId="77777777" w:rsidR="009E41D0" w:rsidRPr="00BF4184" w:rsidRDefault="009E41D0" w:rsidP="000521E0"/>
        </w:tc>
        <w:tc>
          <w:tcPr>
            <w:tcW w:w="3167" w:type="dxa"/>
          </w:tcPr>
          <w:p w14:paraId="3277D06D" w14:textId="77777777" w:rsidR="009E41D0" w:rsidRPr="00BF4184" w:rsidRDefault="009E41D0" w:rsidP="000521E0"/>
        </w:tc>
        <w:tc>
          <w:tcPr>
            <w:tcW w:w="3968" w:type="dxa"/>
          </w:tcPr>
          <w:p w14:paraId="2AC31E86" w14:textId="77777777" w:rsidR="009E41D0" w:rsidRPr="00BF4184" w:rsidRDefault="009E41D0" w:rsidP="000521E0"/>
        </w:tc>
      </w:tr>
      <w:tr w:rsidR="009E41D0" w:rsidRPr="00BF4184" w14:paraId="706DD927" w14:textId="1A76C47D" w:rsidTr="009E41D0">
        <w:tc>
          <w:tcPr>
            <w:tcW w:w="1439" w:type="dxa"/>
          </w:tcPr>
          <w:p w14:paraId="0AA807A7" w14:textId="77777777" w:rsidR="009E41D0" w:rsidRDefault="009E41D0" w:rsidP="000521E0"/>
        </w:tc>
        <w:tc>
          <w:tcPr>
            <w:tcW w:w="4297" w:type="dxa"/>
          </w:tcPr>
          <w:p w14:paraId="6B3A4990" w14:textId="77777777" w:rsidR="009E41D0" w:rsidRDefault="009E41D0" w:rsidP="000521E0">
            <w:r>
              <w:t>Distance to nearest amphitheater</w:t>
            </w:r>
          </w:p>
        </w:tc>
        <w:tc>
          <w:tcPr>
            <w:tcW w:w="899" w:type="dxa"/>
          </w:tcPr>
          <w:p w14:paraId="3625067C" w14:textId="77777777" w:rsidR="009E41D0" w:rsidRDefault="009E41D0" w:rsidP="000521E0">
            <w:r>
              <w:t>Pull</w:t>
            </w:r>
          </w:p>
        </w:tc>
        <w:tc>
          <w:tcPr>
            <w:tcW w:w="3167" w:type="dxa"/>
          </w:tcPr>
          <w:p w14:paraId="45768F8C" w14:textId="77777777" w:rsidR="009E41D0" w:rsidRDefault="009E41D0" w:rsidP="000521E0">
            <w:r>
              <w:t>Mildly negatively predictive</w:t>
            </w:r>
          </w:p>
        </w:tc>
        <w:tc>
          <w:tcPr>
            <w:tcW w:w="3968" w:type="dxa"/>
          </w:tcPr>
          <w:p w14:paraId="595C9FAA" w14:textId="3C7CD69F" w:rsidR="009E41D0" w:rsidRDefault="007F1265" w:rsidP="007F1265">
            <w:r w:rsidRPr="007F1265">
              <w:t>Yamada &amp; Knapp</w:t>
            </w:r>
            <w:r>
              <w:t>, 2010</w:t>
            </w:r>
          </w:p>
        </w:tc>
      </w:tr>
      <w:tr w:rsidR="009E41D0" w:rsidRPr="00BF4184" w14:paraId="28AE7F20" w14:textId="516615B2" w:rsidTr="009E41D0">
        <w:tc>
          <w:tcPr>
            <w:tcW w:w="1439" w:type="dxa"/>
          </w:tcPr>
          <w:p w14:paraId="4130B191" w14:textId="77777777" w:rsidR="009E41D0" w:rsidRDefault="009E41D0" w:rsidP="000521E0"/>
        </w:tc>
        <w:tc>
          <w:tcPr>
            <w:tcW w:w="4297" w:type="dxa"/>
          </w:tcPr>
          <w:p w14:paraId="0418E005" w14:textId="77777777" w:rsidR="009E41D0" w:rsidRDefault="009E41D0" w:rsidP="000521E0">
            <w:r>
              <w:t>Distance to campground host site</w:t>
            </w:r>
          </w:p>
        </w:tc>
        <w:tc>
          <w:tcPr>
            <w:tcW w:w="899" w:type="dxa"/>
          </w:tcPr>
          <w:p w14:paraId="4956D936" w14:textId="77777777" w:rsidR="009E41D0" w:rsidRDefault="009E41D0" w:rsidP="000521E0">
            <w:r>
              <w:t>Pull</w:t>
            </w:r>
          </w:p>
        </w:tc>
        <w:tc>
          <w:tcPr>
            <w:tcW w:w="3167" w:type="dxa"/>
          </w:tcPr>
          <w:p w14:paraId="23D7CBB4" w14:textId="77777777" w:rsidR="009E41D0" w:rsidRDefault="009E41D0" w:rsidP="000521E0">
            <w:r>
              <w:t>Mildly negatively predictive</w:t>
            </w:r>
          </w:p>
        </w:tc>
        <w:tc>
          <w:tcPr>
            <w:tcW w:w="3968" w:type="dxa"/>
          </w:tcPr>
          <w:p w14:paraId="545B3ECE" w14:textId="2D624054" w:rsidR="009E41D0" w:rsidRDefault="009E41D0" w:rsidP="009E41D0">
            <w:r>
              <w:t>Lillywhite, Simonsen, &amp; Fowler, 2013</w:t>
            </w:r>
          </w:p>
        </w:tc>
      </w:tr>
      <w:tr w:rsidR="009E41D0" w:rsidRPr="00BF4184" w14:paraId="7B9A047B" w14:textId="4B854950" w:rsidTr="009E41D0">
        <w:tc>
          <w:tcPr>
            <w:tcW w:w="1439" w:type="dxa"/>
          </w:tcPr>
          <w:p w14:paraId="494FB415" w14:textId="77777777" w:rsidR="009E41D0" w:rsidRDefault="009E41D0" w:rsidP="000521E0"/>
        </w:tc>
        <w:tc>
          <w:tcPr>
            <w:tcW w:w="4297" w:type="dxa"/>
          </w:tcPr>
          <w:p w14:paraId="11BC7215" w14:textId="77777777" w:rsidR="009E41D0" w:rsidRDefault="009E41D0" w:rsidP="000521E0">
            <w:r>
              <w:t>Distance to nearest dump station</w:t>
            </w:r>
          </w:p>
        </w:tc>
        <w:tc>
          <w:tcPr>
            <w:tcW w:w="899" w:type="dxa"/>
          </w:tcPr>
          <w:p w14:paraId="05714B0D" w14:textId="77777777" w:rsidR="009E41D0" w:rsidRDefault="009E41D0" w:rsidP="000521E0">
            <w:r>
              <w:t>Push</w:t>
            </w:r>
          </w:p>
        </w:tc>
        <w:tc>
          <w:tcPr>
            <w:tcW w:w="3167" w:type="dxa"/>
          </w:tcPr>
          <w:p w14:paraId="6658E6C5" w14:textId="77777777" w:rsidR="009E41D0" w:rsidRDefault="009E41D0" w:rsidP="000521E0">
            <w:r>
              <w:t>Mildly positively predictive</w:t>
            </w:r>
          </w:p>
        </w:tc>
        <w:tc>
          <w:tcPr>
            <w:tcW w:w="3968" w:type="dxa"/>
          </w:tcPr>
          <w:p w14:paraId="535A7228" w14:textId="0626E8B3" w:rsidR="009E41D0" w:rsidRDefault="009E41D0" w:rsidP="000521E0">
            <w:r>
              <w:t>Mikulić et al., 2017</w:t>
            </w:r>
          </w:p>
        </w:tc>
      </w:tr>
      <w:tr w:rsidR="009E41D0" w:rsidRPr="00BF4184" w14:paraId="3B863DE0" w14:textId="4FDA382E" w:rsidTr="009E41D0">
        <w:tc>
          <w:tcPr>
            <w:tcW w:w="1439" w:type="dxa"/>
          </w:tcPr>
          <w:p w14:paraId="5EAAD89F" w14:textId="77777777" w:rsidR="009E41D0" w:rsidRDefault="009E41D0" w:rsidP="000521E0"/>
        </w:tc>
        <w:tc>
          <w:tcPr>
            <w:tcW w:w="4297" w:type="dxa"/>
          </w:tcPr>
          <w:p w14:paraId="5B452201" w14:textId="77777777" w:rsidR="009E41D0" w:rsidRDefault="009E41D0" w:rsidP="000521E0">
            <w:r>
              <w:t>Distance to nearest dumpster</w:t>
            </w:r>
          </w:p>
        </w:tc>
        <w:tc>
          <w:tcPr>
            <w:tcW w:w="899" w:type="dxa"/>
          </w:tcPr>
          <w:p w14:paraId="06365CD4" w14:textId="77777777" w:rsidR="009E41D0" w:rsidRDefault="009E41D0" w:rsidP="000521E0">
            <w:r>
              <w:t>Push</w:t>
            </w:r>
          </w:p>
        </w:tc>
        <w:tc>
          <w:tcPr>
            <w:tcW w:w="3167" w:type="dxa"/>
          </w:tcPr>
          <w:p w14:paraId="6E93EA09" w14:textId="77777777" w:rsidR="009E41D0" w:rsidRDefault="009E41D0" w:rsidP="000521E0">
            <w:r>
              <w:t>Mildly positively predictive</w:t>
            </w:r>
          </w:p>
        </w:tc>
        <w:tc>
          <w:tcPr>
            <w:tcW w:w="3968" w:type="dxa"/>
          </w:tcPr>
          <w:p w14:paraId="01AA19C7" w14:textId="1F6E8259" w:rsidR="009E41D0" w:rsidRDefault="009E41D0" w:rsidP="000521E0">
            <w:r>
              <w:t>Mikulić et al., 2017</w:t>
            </w:r>
          </w:p>
        </w:tc>
      </w:tr>
      <w:tr w:rsidR="009E41D0" w:rsidRPr="00BF4184" w14:paraId="2230550B" w14:textId="0026589E" w:rsidTr="009E41D0">
        <w:tc>
          <w:tcPr>
            <w:tcW w:w="1439" w:type="dxa"/>
          </w:tcPr>
          <w:p w14:paraId="2F1CCA0E" w14:textId="77777777" w:rsidR="009E41D0" w:rsidRDefault="009E41D0" w:rsidP="000521E0"/>
        </w:tc>
        <w:tc>
          <w:tcPr>
            <w:tcW w:w="4297" w:type="dxa"/>
          </w:tcPr>
          <w:p w14:paraId="7E8034B4" w14:textId="77777777" w:rsidR="009E41D0" w:rsidRDefault="009E41D0" w:rsidP="000521E0">
            <w:r>
              <w:t>Distance to nearest restroom</w:t>
            </w:r>
          </w:p>
        </w:tc>
        <w:tc>
          <w:tcPr>
            <w:tcW w:w="899" w:type="dxa"/>
          </w:tcPr>
          <w:p w14:paraId="1772D162" w14:textId="77777777" w:rsidR="009E41D0" w:rsidRDefault="009E41D0" w:rsidP="000521E0">
            <w:r>
              <w:t>N/A</w:t>
            </w:r>
          </w:p>
        </w:tc>
        <w:tc>
          <w:tcPr>
            <w:tcW w:w="3167" w:type="dxa"/>
          </w:tcPr>
          <w:p w14:paraId="2AD756F9" w14:textId="77777777" w:rsidR="009E41D0" w:rsidRDefault="009E41D0" w:rsidP="000521E0">
            <w:r>
              <w:t>None predicative</w:t>
            </w:r>
          </w:p>
        </w:tc>
        <w:tc>
          <w:tcPr>
            <w:tcW w:w="3968" w:type="dxa"/>
          </w:tcPr>
          <w:p w14:paraId="5A224BC3" w14:textId="77777777" w:rsidR="009E41D0" w:rsidRDefault="009E41D0" w:rsidP="000521E0"/>
        </w:tc>
      </w:tr>
      <w:tr w:rsidR="009E41D0" w:rsidRPr="00BF4184" w14:paraId="11C33F68" w14:textId="70C151AD" w:rsidTr="009E41D0">
        <w:tc>
          <w:tcPr>
            <w:tcW w:w="1439" w:type="dxa"/>
          </w:tcPr>
          <w:p w14:paraId="333B3E85" w14:textId="77777777" w:rsidR="009E41D0" w:rsidRDefault="009E41D0" w:rsidP="000521E0"/>
        </w:tc>
        <w:tc>
          <w:tcPr>
            <w:tcW w:w="4297" w:type="dxa"/>
          </w:tcPr>
          <w:p w14:paraId="02DA3EA6" w14:textId="77777777" w:rsidR="009E41D0" w:rsidRDefault="009E41D0" w:rsidP="000521E0">
            <w:r>
              <w:t>Distance to nearest road</w:t>
            </w:r>
          </w:p>
        </w:tc>
        <w:tc>
          <w:tcPr>
            <w:tcW w:w="899" w:type="dxa"/>
          </w:tcPr>
          <w:p w14:paraId="09A220FA" w14:textId="77777777" w:rsidR="009E41D0" w:rsidRDefault="009E41D0" w:rsidP="000521E0">
            <w:r>
              <w:t>Push</w:t>
            </w:r>
          </w:p>
        </w:tc>
        <w:tc>
          <w:tcPr>
            <w:tcW w:w="3167" w:type="dxa"/>
          </w:tcPr>
          <w:p w14:paraId="2BD7D2EB" w14:textId="77777777" w:rsidR="009E41D0" w:rsidRDefault="009E41D0" w:rsidP="000521E0">
            <w:r>
              <w:t>Strongly positively predictive</w:t>
            </w:r>
          </w:p>
        </w:tc>
        <w:tc>
          <w:tcPr>
            <w:tcW w:w="3968" w:type="dxa"/>
          </w:tcPr>
          <w:p w14:paraId="43676045" w14:textId="7D7D7172" w:rsidR="009E41D0" w:rsidRDefault="007F1265" w:rsidP="007F1265">
            <w:r>
              <w:t>Lera-López, Faulin, &amp;</w:t>
            </w:r>
            <w:r w:rsidR="00903CA9">
              <w:t xml:space="preserve"> </w:t>
            </w:r>
            <w:r>
              <w:t>Sánchez, 2012</w:t>
            </w:r>
          </w:p>
        </w:tc>
      </w:tr>
      <w:tr w:rsidR="00467D7D" w:rsidRPr="00BF4184" w14:paraId="4679FA7B" w14:textId="6FE50BCF" w:rsidTr="009E41D0">
        <w:tc>
          <w:tcPr>
            <w:tcW w:w="1439" w:type="dxa"/>
          </w:tcPr>
          <w:p w14:paraId="0A642C4C" w14:textId="77777777" w:rsidR="00467D7D" w:rsidRDefault="00467D7D" w:rsidP="00467D7D"/>
        </w:tc>
        <w:tc>
          <w:tcPr>
            <w:tcW w:w="4297" w:type="dxa"/>
          </w:tcPr>
          <w:p w14:paraId="40042196" w14:textId="77777777" w:rsidR="00467D7D" w:rsidRDefault="00467D7D" w:rsidP="00467D7D">
            <w:r>
              <w:t>Distance to nearest trailhead</w:t>
            </w:r>
          </w:p>
        </w:tc>
        <w:tc>
          <w:tcPr>
            <w:tcW w:w="899" w:type="dxa"/>
          </w:tcPr>
          <w:p w14:paraId="79893BA3" w14:textId="77777777" w:rsidR="00467D7D" w:rsidRDefault="00467D7D" w:rsidP="00467D7D">
            <w:r>
              <w:t>Pull</w:t>
            </w:r>
          </w:p>
        </w:tc>
        <w:tc>
          <w:tcPr>
            <w:tcW w:w="3167" w:type="dxa"/>
          </w:tcPr>
          <w:p w14:paraId="20C1D0F5" w14:textId="77777777" w:rsidR="00467D7D" w:rsidRDefault="00467D7D" w:rsidP="00467D7D">
            <w:r>
              <w:t>Mildly negatively predictive</w:t>
            </w:r>
          </w:p>
        </w:tc>
        <w:tc>
          <w:tcPr>
            <w:tcW w:w="3968" w:type="dxa"/>
          </w:tcPr>
          <w:p w14:paraId="4102EEBF" w14:textId="77D17E2F" w:rsidR="00467D7D" w:rsidRDefault="00467D7D" w:rsidP="00467D7D">
            <w:r>
              <w:t>White, Hall, &amp; Farrell, 2001</w:t>
            </w:r>
          </w:p>
        </w:tc>
      </w:tr>
      <w:tr w:rsidR="00467D7D" w:rsidRPr="00BF4184" w14:paraId="2AD543E1" w14:textId="288DFA9E" w:rsidTr="009E41D0">
        <w:tc>
          <w:tcPr>
            <w:tcW w:w="1439" w:type="dxa"/>
          </w:tcPr>
          <w:p w14:paraId="508B125B" w14:textId="77777777" w:rsidR="00467D7D" w:rsidRDefault="00467D7D" w:rsidP="00467D7D"/>
        </w:tc>
        <w:tc>
          <w:tcPr>
            <w:tcW w:w="4297" w:type="dxa"/>
          </w:tcPr>
          <w:p w14:paraId="024C0674" w14:textId="77777777" w:rsidR="00467D7D" w:rsidRDefault="00467D7D" w:rsidP="00467D7D">
            <w:r>
              <w:t>Distance to nearest trail segment</w:t>
            </w:r>
          </w:p>
        </w:tc>
        <w:tc>
          <w:tcPr>
            <w:tcW w:w="899" w:type="dxa"/>
          </w:tcPr>
          <w:p w14:paraId="39A03801" w14:textId="77777777" w:rsidR="00467D7D" w:rsidRDefault="00467D7D" w:rsidP="00467D7D">
            <w:r>
              <w:t>Pull</w:t>
            </w:r>
          </w:p>
        </w:tc>
        <w:tc>
          <w:tcPr>
            <w:tcW w:w="3167" w:type="dxa"/>
          </w:tcPr>
          <w:p w14:paraId="52914A1E" w14:textId="77777777" w:rsidR="00467D7D" w:rsidRDefault="00467D7D" w:rsidP="00467D7D">
            <w:r>
              <w:t>Mildly negatively predictive</w:t>
            </w:r>
          </w:p>
        </w:tc>
        <w:tc>
          <w:tcPr>
            <w:tcW w:w="3968" w:type="dxa"/>
          </w:tcPr>
          <w:p w14:paraId="69D44215" w14:textId="720417BB" w:rsidR="00467D7D" w:rsidRDefault="00467D7D" w:rsidP="00467D7D">
            <w:r>
              <w:t>White, Hall, &amp; Farrell, 2001</w:t>
            </w:r>
          </w:p>
        </w:tc>
      </w:tr>
      <w:tr w:rsidR="00467D7D" w:rsidRPr="00BF4184" w14:paraId="061DC44F" w14:textId="0EF812CC" w:rsidTr="009E41D0">
        <w:tc>
          <w:tcPr>
            <w:tcW w:w="1439" w:type="dxa"/>
          </w:tcPr>
          <w:p w14:paraId="5299E68E" w14:textId="77777777" w:rsidR="00467D7D" w:rsidRDefault="00467D7D" w:rsidP="00467D7D"/>
        </w:tc>
        <w:tc>
          <w:tcPr>
            <w:tcW w:w="4297" w:type="dxa"/>
          </w:tcPr>
          <w:p w14:paraId="752EAAED" w14:textId="77777777" w:rsidR="00467D7D" w:rsidRDefault="00467D7D" w:rsidP="00467D7D">
            <w:r>
              <w:t>Distance to nearest water spigot</w:t>
            </w:r>
          </w:p>
        </w:tc>
        <w:tc>
          <w:tcPr>
            <w:tcW w:w="899" w:type="dxa"/>
          </w:tcPr>
          <w:p w14:paraId="1A604208" w14:textId="77777777" w:rsidR="00467D7D" w:rsidRDefault="00467D7D" w:rsidP="00467D7D">
            <w:r>
              <w:t>Pull</w:t>
            </w:r>
          </w:p>
        </w:tc>
        <w:tc>
          <w:tcPr>
            <w:tcW w:w="3167" w:type="dxa"/>
          </w:tcPr>
          <w:p w14:paraId="79D1F12A" w14:textId="77777777" w:rsidR="00467D7D" w:rsidRDefault="00467D7D" w:rsidP="00467D7D">
            <w:r>
              <w:t>Mildly negatively predictive</w:t>
            </w:r>
          </w:p>
        </w:tc>
        <w:tc>
          <w:tcPr>
            <w:tcW w:w="3968" w:type="dxa"/>
          </w:tcPr>
          <w:p w14:paraId="5DF5D68D" w14:textId="6D03ACF1" w:rsidR="00467D7D" w:rsidRDefault="00467D7D" w:rsidP="00467D7D">
            <w:r>
              <w:rPr>
                <w:noProof/>
              </w:rPr>
              <w:t>Oh, Park, &amp; Hammit, 2007</w:t>
            </w:r>
          </w:p>
        </w:tc>
      </w:tr>
      <w:tr w:rsidR="00467D7D" w:rsidRPr="00BF4184" w14:paraId="01F56328" w14:textId="3B34D323" w:rsidTr="009E41D0">
        <w:tc>
          <w:tcPr>
            <w:tcW w:w="1439" w:type="dxa"/>
          </w:tcPr>
          <w:p w14:paraId="3F00BB7A" w14:textId="77777777" w:rsidR="00467D7D" w:rsidRDefault="00467D7D" w:rsidP="00467D7D"/>
        </w:tc>
        <w:tc>
          <w:tcPr>
            <w:tcW w:w="4297" w:type="dxa"/>
          </w:tcPr>
          <w:p w14:paraId="1A251AAE" w14:textId="77777777" w:rsidR="00467D7D" w:rsidRDefault="00467D7D" w:rsidP="00467D7D">
            <w:r>
              <w:t>Price</w:t>
            </w:r>
          </w:p>
        </w:tc>
        <w:tc>
          <w:tcPr>
            <w:tcW w:w="899" w:type="dxa"/>
          </w:tcPr>
          <w:p w14:paraId="1C7D3325" w14:textId="77777777" w:rsidR="00467D7D" w:rsidRDefault="00467D7D" w:rsidP="00467D7D">
            <w:r>
              <w:t>Push</w:t>
            </w:r>
          </w:p>
        </w:tc>
        <w:tc>
          <w:tcPr>
            <w:tcW w:w="3167" w:type="dxa"/>
          </w:tcPr>
          <w:p w14:paraId="0A1FD32F" w14:textId="77777777" w:rsidR="00467D7D" w:rsidRDefault="00467D7D" w:rsidP="00467D7D">
            <w:r>
              <w:t>Strongly negatively predictive</w:t>
            </w:r>
          </w:p>
        </w:tc>
        <w:tc>
          <w:tcPr>
            <w:tcW w:w="3968" w:type="dxa"/>
          </w:tcPr>
          <w:p w14:paraId="7494BF7A" w14:textId="36AF733E" w:rsidR="00467D7D" w:rsidRDefault="00467D7D" w:rsidP="00467D7D">
            <w:r>
              <w:rPr>
                <w:noProof/>
              </w:rPr>
              <w:t>Bamford et al., 1988</w:t>
            </w:r>
          </w:p>
        </w:tc>
      </w:tr>
      <w:tr w:rsidR="00467D7D" w:rsidRPr="00BF4184" w14:paraId="689D241D" w14:textId="09829C64" w:rsidTr="009E41D0">
        <w:tc>
          <w:tcPr>
            <w:tcW w:w="1439" w:type="dxa"/>
          </w:tcPr>
          <w:p w14:paraId="3DE9A809" w14:textId="77777777" w:rsidR="00467D7D" w:rsidRPr="0006780D" w:rsidRDefault="00467D7D" w:rsidP="00467D7D">
            <w:pPr>
              <w:rPr>
                <w:b/>
              </w:rPr>
            </w:pPr>
            <w:r w:rsidRPr="0006780D">
              <w:rPr>
                <w:b/>
              </w:rPr>
              <w:t>Social</w:t>
            </w:r>
          </w:p>
        </w:tc>
        <w:tc>
          <w:tcPr>
            <w:tcW w:w="4297" w:type="dxa"/>
          </w:tcPr>
          <w:p w14:paraId="47E02515" w14:textId="77777777" w:rsidR="00467D7D" w:rsidRPr="00BF4184" w:rsidRDefault="00467D7D" w:rsidP="00467D7D"/>
        </w:tc>
        <w:tc>
          <w:tcPr>
            <w:tcW w:w="899" w:type="dxa"/>
          </w:tcPr>
          <w:p w14:paraId="7CFB6FDD" w14:textId="77777777" w:rsidR="00467D7D" w:rsidRPr="00BF4184" w:rsidRDefault="00467D7D" w:rsidP="00467D7D"/>
        </w:tc>
        <w:tc>
          <w:tcPr>
            <w:tcW w:w="3167" w:type="dxa"/>
          </w:tcPr>
          <w:p w14:paraId="54FF7E4D" w14:textId="77777777" w:rsidR="00467D7D" w:rsidRPr="00BF4184" w:rsidRDefault="00467D7D" w:rsidP="00467D7D"/>
        </w:tc>
        <w:tc>
          <w:tcPr>
            <w:tcW w:w="3968" w:type="dxa"/>
          </w:tcPr>
          <w:p w14:paraId="72B65F8C" w14:textId="77777777" w:rsidR="00467D7D" w:rsidRPr="00BF4184" w:rsidRDefault="00467D7D" w:rsidP="00467D7D"/>
        </w:tc>
      </w:tr>
      <w:tr w:rsidR="00467D7D" w:rsidRPr="00BF4184" w14:paraId="4CDAF791" w14:textId="597C790A" w:rsidTr="009E41D0">
        <w:tc>
          <w:tcPr>
            <w:tcW w:w="1439" w:type="dxa"/>
          </w:tcPr>
          <w:p w14:paraId="6F7F6C0F" w14:textId="77777777" w:rsidR="00467D7D" w:rsidRDefault="00467D7D" w:rsidP="00467D7D"/>
        </w:tc>
        <w:tc>
          <w:tcPr>
            <w:tcW w:w="4297" w:type="dxa"/>
          </w:tcPr>
          <w:p w14:paraId="06618180" w14:textId="77777777" w:rsidR="00467D7D" w:rsidRPr="00BF4184" w:rsidRDefault="00467D7D" w:rsidP="00467D7D">
            <w:r>
              <w:t>Distance to nearest neighboring campsite</w:t>
            </w:r>
          </w:p>
        </w:tc>
        <w:tc>
          <w:tcPr>
            <w:tcW w:w="899" w:type="dxa"/>
          </w:tcPr>
          <w:p w14:paraId="65B1BD53" w14:textId="77777777" w:rsidR="00467D7D" w:rsidRDefault="00467D7D" w:rsidP="00467D7D">
            <w:r>
              <w:t>Push</w:t>
            </w:r>
          </w:p>
        </w:tc>
        <w:tc>
          <w:tcPr>
            <w:tcW w:w="3167" w:type="dxa"/>
          </w:tcPr>
          <w:p w14:paraId="6EB91156" w14:textId="77777777" w:rsidR="00467D7D" w:rsidRDefault="00467D7D" w:rsidP="00467D7D">
            <w:r>
              <w:t>Strongly negatively predictive</w:t>
            </w:r>
          </w:p>
        </w:tc>
        <w:tc>
          <w:tcPr>
            <w:tcW w:w="3968" w:type="dxa"/>
          </w:tcPr>
          <w:p w14:paraId="173C6627" w14:textId="13CACE66" w:rsidR="00467D7D" w:rsidRDefault="00467D7D" w:rsidP="00467D7D">
            <w:r>
              <w:rPr>
                <w:noProof/>
              </w:rPr>
              <w:t xml:space="preserve">Twight, Smith, &amp; </w:t>
            </w:r>
            <w:r>
              <w:t>Wissinger, 1981</w:t>
            </w:r>
          </w:p>
        </w:tc>
      </w:tr>
      <w:tr w:rsidR="00467D7D" w:rsidRPr="00BF4184" w14:paraId="25BBF8FA" w14:textId="0327A0C4" w:rsidTr="009E41D0">
        <w:tc>
          <w:tcPr>
            <w:tcW w:w="1439" w:type="dxa"/>
          </w:tcPr>
          <w:p w14:paraId="0758621A" w14:textId="77777777" w:rsidR="00467D7D" w:rsidRPr="0006780D" w:rsidRDefault="00467D7D" w:rsidP="00467D7D">
            <w:pPr>
              <w:rPr>
                <w:b/>
              </w:rPr>
            </w:pPr>
            <w:r w:rsidRPr="0006780D">
              <w:rPr>
                <w:b/>
              </w:rPr>
              <w:t>Ecological</w:t>
            </w:r>
          </w:p>
        </w:tc>
        <w:tc>
          <w:tcPr>
            <w:tcW w:w="4297" w:type="dxa"/>
          </w:tcPr>
          <w:p w14:paraId="64B82C8D" w14:textId="77777777" w:rsidR="00467D7D" w:rsidRPr="00BF4184" w:rsidRDefault="00467D7D" w:rsidP="00467D7D"/>
        </w:tc>
        <w:tc>
          <w:tcPr>
            <w:tcW w:w="899" w:type="dxa"/>
          </w:tcPr>
          <w:p w14:paraId="08920467" w14:textId="77777777" w:rsidR="00467D7D" w:rsidRPr="00BF4184" w:rsidRDefault="00467D7D" w:rsidP="00467D7D"/>
        </w:tc>
        <w:tc>
          <w:tcPr>
            <w:tcW w:w="3167" w:type="dxa"/>
          </w:tcPr>
          <w:p w14:paraId="64BF9B76" w14:textId="77777777" w:rsidR="00467D7D" w:rsidRPr="00BF4184" w:rsidRDefault="00467D7D" w:rsidP="00467D7D"/>
        </w:tc>
        <w:tc>
          <w:tcPr>
            <w:tcW w:w="3968" w:type="dxa"/>
          </w:tcPr>
          <w:p w14:paraId="224F3454" w14:textId="77777777" w:rsidR="00467D7D" w:rsidRPr="00BF4184" w:rsidRDefault="00467D7D" w:rsidP="00467D7D"/>
        </w:tc>
      </w:tr>
      <w:tr w:rsidR="00467D7D" w:rsidRPr="00BF4184" w14:paraId="620D9E07" w14:textId="53974C0A" w:rsidTr="009E41D0">
        <w:tc>
          <w:tcPr>
            <w:tcW w:w="1439" w:type="dxa"/>
          </w:tcPr>
          <w:p w14:paraId="374B5302" w14:textId="77777777" w:rsidR="00467D7D" w:rsidRDefault="00467D7D" w:rsidP="00467D7D"/>
        </w:tc>
        <w:tc>
          <w:tcPr>
            <w:tcW w:w="4297" w:type="dxa"/>
          </w:tcPr>
          <w:p w14:paraId="5FBC3271" w14:textId="77777777" w:rsidR="00467D7D" w:rsidRPr="00BF4184" w:rsidRDefault="00467D7D" w:rsidP="00467D7D">
            <w:r>
              <w:t>Number of trees present at campsite</w:t>
            </w:r>
          </w:p>
        </w:tc>
        <w:tc>
          <w:tcPr>
            <w:tcW w:w="899" w:type="dxa"/>
          </w:tcPr>
          <w:p w14:paraId="51E7F42A" w14:textId="77777777" w:rsidR="00467D7D" w:rsidRDefault="00467D7D" w:rsidP="00467D7D">
            <w:r>
              <w:t>Pull</w:t>
            </w:r>
          </w:p>
        </w:tc>
        <w:tc>
          <w:tcPr>
            <w:tcW w:w="3167" w:type="dxa"/>
          </w:tcPr>
          <w:p w14:paraId="4A8EC44D" w14:textId="77777777" w:rsidR="00467D7D" w:rsidRDefault="00467D7D" w:rsidP="00467D7D">
            <w:r>
              <w:t>Mildly positively predictive</w:t>
            </w:r>
          </w:p>
        </w:tc>
        <w:tc>
          <w:tcPr>
            <w:tcW w:w="3968" w:type="dxa"/>
          </w:tcPr>
          <w:p w14:paraId="6E4CFE16" w14:textId="0F07CBD7" w:rsidR="00467D7D" w:rsidRDefault="00467D7D" w:rsidP="00467D7D">
            <w:r>
              <w:rPr>
                <w:noProof/>
              </w:rPr>
              <w:t>James &amp; Cordell, 1970</w:t>
            </w:r>
          </w:p>
        </w:tc>
      </w:tr>
      <w:tr w:rsidR="00467D7D" w:rsidRPr="00BF4184" w14:paraId="17F8D1AD" w14:textId="1ABC85C2" w:rsidTr="009E41D0">
        <w:tc>
          <w:tcPr>
            <w:tcW w:w="1439" w:type="dxa"/>
          </w:tcPr>
          <w:p w14:paraId="3F746D80" w14:textId="77777777" w:rsidR="00467D7D" w:rsidRDefault="00467D7D" w:rsidP="00467D7D"/>
        </w:tc>
        <w:tc>
          <w:tcPr>
            <w:tcW w:w="4297" w:type="dxa"/>
          </w:tcPr>
          <w:p w14:paraId="7099A41C" w14:textId="77777777" w:rsidR="00467D7D" w:rsidRPr="00BF4184" w:rsidRDefault="00467D7D" w:rsidP="00467D7D">
            <w:r>
              <w:t>Distance to Virgin River</w:t>
            </w:r>
          </w:p>
        </w:tc>
        <w:tc>
          <w:tcPr>
            <w:tcW w:w="899" w:type="dxa"/>
          </w:tcPr>
          <w:p w14:paraId="5139B37E" w14:textId="77777777" w:rsidR="00467D7D" w:rsidRDefault="00467D7D" w:rsidP="00467D7D">
            <w:r>
              <w:t>Pull</w:t>
            </w:r>
          </w:p>
        </w:tc>
        <w:tc>
          <w:tcPr>
            <w:tcW w:w="3167" w:type="dxa"/>
          </w:tcPr>
          <w:p w14:paraId="2DA7C337" w14:textId="77777777" w:rsidR="00467D7D" w:rsidRDefault="00467D7D" w:rsidP="00467D7D">
            <w:r>
              <w:t>Strongly negatively predictive</w:t>
            </w:r>
          </w:p>
        </w:tc>
        <w:tc>
          <w:tcPr>
            <w:tcW w:w="3968" w:type="dxa"/>
          </w:tcPr>
          <w:p w14:paraId="4D642F61" w14:textId="01FF8530" w:rsidR="00467D7D" w:rsidRDefault="00467D7D" w:rsidP="00467D7D">
            <w:r>
              <w:t>White, Hall, &amp; Farrell, 2001</w:t>
            </w:r>
          </w:p>
        </w:tc>
      </w:tr>
      <w:tr w:rsidR="00467D7D" w:rsidRPr="00BF4184" w14:paraId="7F8B9AF6" w14:textId="177A7628" w:rsidTr="009E41D0">
        <w:tc>
          <w:tcPr>
            <w:tcW w:w="1439" w:type="dxa"/>
          </w:tcPr>
          <w:p w14:paraId="3F909245" w14:textId="77777777" w:rsidR="00467D7D" w:rsidRDefault="00467D7D" w:rsidP="00467D7D"/>
        </w:tc>
        <w:tc>
          <w:tcPr>
            <w:tcW w:w="4297" w:type="dxa"/>
          </w:tcPr>
          <w:p w14:paraId="2848324A" w14:textId="77777777" w:rsidR="00467D7D" w:rsidRPr="00BF4184" w:rsidRDefault="00467D7D" w:rsidP="00467D7D">
            <w:r>
              <w:t>Percent of campsite photo filled by vista of canyon walls</w:t>
            </w:r>
          </w:p>
        </w:tc>
        <w:tc>
          <w:tcPr>
            <w:tcW w:w="899" w:type="dxa"/>
          </w:tcPr>
          <w:p w14:paraId="74BE16D3" w14:textId="77777777" w:rsidR="00467D7D" w:rsidRDefault="00467D7D" w:rsidP="00467D7D">
            <w:r>
              <w:t>Pull</w:t>
            </w:r>
          </w:p>
        </w:tc>
        <w:tc>
          <w:tcPr>
            <w:tcW w:w="3167" w:type="dxa"/>
          </w:tcPr>
          <w:p w14:paraId="3B7E839B" w14:textId="77777777" w:rsidR="00467D7D" w:rsidRDefault="00467D7D" w:rsidP="00467D7D">
            <w:r>
              <w:t>Strongly positively predictive</w:t>
            </w:r>
          </w:p>
        </w:tc>
        <w:tc>
          <w:tcPr>
            <w:tcW w:w="3968" w:type="dxa"/>
          </w:tcPr>
          <w:p w14:paraId="50138ECF" w14:textId="53ED6CCF" w:rsidR="00467D7D" w:rsidRDefault="00467D7D" w:rsidP="00467D7D">
            <w:r>
              <w:t>Agimass, Lundhede, Panduro, &amp; Jacobsen, 2018</w:t>
            </w:r>
          </w:p>
        </w:tc>
      </w:tr>
    </w:tbl>
    <w:p w14:paraId="29C4BE6A" w14:textId="77777777" w:rsidR="006D2CAD" w:rsidRDefault="006D2CAD" w:rsidP="006D2CAD">
      <w:pPr>
        <w:ind w:firstLine="0"/>
      </w:pPr>
    </w:p>
    <w:p w14:paraId="15CE2CE8" w14:textId="77777777" w:rsidR="006D2CAD" w:rsidRPr="006D2CAD" w:rsidRDefault="006D2CAD" w:rsidP="006D2CAD">
      <w:pPr>
        <w:ind w:firstLine="0"/>
      </w:pPr>
    </w:p>
    <w:p w14:paraId="1828B99B" w14:textId="77777777" w:rsidR="00863C4F" w:rsidRDefault="00863C4F" w:rsidP="00863C4F"/>
    <w:p w14:paraId="6D653716" w14:textId="77777777" w:rsidR="00863C4F" w:rsidRDefault="00863C4F">
      <w:r>
        <w:br w:type="page"/>
      </w:r>
    </w:p>
    <w:p w14:paraId="12D74C40" w14:textId="77777777" w:rsidR="007F1265" w:rsidRDefault="007F1265" w:rsidP="00863C4F">
      <w:pPr>
        <w:jc w:val="center"/>
        <w:rPr>
          <w:b/>
        </w:rPr>
        <w:sectPr w:rsidR="007F1265" w:rsidSect="009E41D0">
          <w:footnotePr>
            <w:pos w:val="beneathText"/>
          </w:footnotePr>
          <w:pgSz w:w="15840" w:h="12240" w:orient="landscape"/>
          <w:pgMar w:top="1440" w:right="1440" w:bottom="1440" w:left="1440" w:header="720" w:footer="720" w:gutter="0"/>
          <w:cols w:space="720"/>
          <w:titlePg/>
          <w:docGrid w:linePitch="360"/>
          <w15:footnoteColumns w:val="1"/>
        </w:sectPr>
      </w:pPr>
    </w:p>
    <w:p w14:paraId="5EFF47A4" w14:textId="43FB1812" w:rsidR="00863C4F" w:rsidRDefault="00863C4F" w:rsidP="00863C4F">
      <w:pPr>
        <w:jc w:val="center"/>
        <w:rPr>
          <w:b/>
        </w:rPr>
      </w:pPr>
      <w:r>
        <w:rPr>
          <w:b/>
        </w:rPr>
        <w:lastRenderedPageBreak/>
        <w:t>Literature Cited</w:t>
      </w:r>
    </w:p>
    <w:p w14:paraId="4D79BA81" w14:textId="0FB7EC0A" w:rsidR="00D05A29" w:rsidRDefault="00D05A29" w:rsidP="00D05A29">
      <w:pPr>
        <w:pStyle w:val="Bibliography"/>
      </w:pPr>
      <w:bookmarkStart w:id="2" w:name="_Hlk24282905"/>
      <w:r w:rsidRPr="00D05A29">
        <w:t xml:space="preserve">Adamowicz, W., Louviere, J., &amp; Williams, M. (1994). Combining revealed and stated preference methods for valuing environmental amenities. </w:t>
      </w:r>
      <w:r w:rsidRPr="00D05A29">
        <w:rPr>
          <w:i/>
          <w:iCs/>
        </w:rPr>
        <w:t>Journal of Environmental Economics and Management</w:t>
      </w:r>
      <w:r w:rsidRPr="00D05A29">
        <w:t xml:space="preserve">, </w:t>
      </w:r>
      <w:r w:rsidRPr="00D05A29">
        <w:rPr>
          <w:i/>
          <w:iCs/>
        </w:rPr>
        <w:t>26</w:t>
      </w:r>
      <w:r>
        <w:t>(3), 271–292.</w:t>
      </w:r>
    </w:p>
    <w:bookmarkEnd w:id="2"/>
    <w:p w14:paraId="6133B68C" w14:textId="04CB6B60" w:rsidR="007F1265" w:rsidRDefault="007F1265" w:rsidP="007F1265">
      <w:pPr>
        <w:pStyle w:val="Bibliography"/>
      </w:pPr>
      <w:r w:rsidRPr="007F1265">
        <w:t xml:space="preserve">Agimass, F., Lundhede, T., Panduro, T. E., &amp; Jacobsen, J. B. (2018). The choice of forest site for recreation: A revealed preference analysis using spatial data. </w:t>
      </w:r>
      <w:r w:rsidRPr="007F1265">
        <w:rPr>
          <w:i/>
          <w:iCs/>
        </w:rPr>
        <w:t>Ecosystem Services</w:t>
      </w:r>
      <w:r w:rsidRPr="007F1265">
        <w:t xml:space="preserve">, </w:t>
      </w:r>
      <w:r w:rsidRPr="007F1265">
        <w:rPr>
          <w:i/>
          <w:iCs/>
        </w:rPr>
        <w:t>31</w:t>
      </w:r>
      <w:r>
        <w:t>, 445–454.</w:t>
      </w:r>
    </w:p>
    <w:p w14:paraId="6B0FCF04" w14:textId="17169F1B" w:rsidR="00D05A29" w:rsidRDefault="00D05A29" w:rsidP="007A225C">
      <w:pPr>
        <w:pStyle w:val="Bibliography"/>
      </w:pPr>
      <w:bookmarkStart w:id="3" w:name="_Hlk24282893"/>
      <w:r w:rsidRPr="00D05A29">
        <w:t>Ajzen, I. (1991). The theory of planned behavior. </w:t>
      </w:r>
      <w:r w:rsidRPr="00D05A29">
        <w:rPr>
          <w:i/>
          <w:iCs/>
        </w:rPr>
        <w:t xml:space="preserve">Organizational </w:t>
      </w:r>
      <w:r>
        <w:rPr>
          <w:i/>
          <w:iCs/>
        </w:rPr>
        <w:t>Behavior a</w:t>
      </w:r>
      <w:r w:rsidRPr="00D05A29">
        <w:rPr>
          <w:i/>
          <w:iCs/>
        </w:rPr>
        <w:t>nd Human Decision Processes</w:t>
      </w:r>
      <w:r w:rsidR="00B2516F">
        <w:t xml:space="preserve">, </w:t>
      </w:r>
      <w:r w:rsidRPr="00D05A29">
        <w:rPr>
          <w:i/>
          <w:iCs/>
        </w:rPr>
        <w:t>50</w:t>
      </w:r>
      <w:r>
        <w:t>(2), 179-211.</w:t>
      </w:r>
    </w:p>
    <w:p w14:paraId="45CB9DBF" w14:textId="768DC4A1" w:rsidR="004836DB" w:rsidRDefault="004836DB" w:rsidP="007A225C">
      <w:pPr>
        <w:pStyle w:val="Bibliography"/>
      </w:pPr>
      <w:bookmarkStart w:id="4" w:name="_Hlk23967392"/>
      <w:bookmarkStart w:id="5" w:name="_Hlk24283115"/>
      <w:bookmarkEnd w:id="3"/>
      <w:r w:rsidRPr="004836DB">
        <w:t xml:space="preserve">Amoako-Tuffour, J., &amp; Martínez-Espiñeira, R. (2012). </w:t>
      </w:r>
      <w:bookmarkEnd w:id="4"/>
      <w:r w:rsidRPr="004836DB">
        <w:t xml:space="preserve">Leisure and the net opportunity cost of travel time in recreation demand analysis: </w:t>
      </w:r>
      <w:r>
        <w:t>A</w:t>
      </w:r>
      <w:r w:rsidRPr="004836DB">
        <w:t>n applicati</w:t>
      </w:r>
      <w:r w:rsidR="00B2516F">
        <w:t xml:space="preserve">on to Gros Morne National Park. </w:t>
      </w:r>
      <w:r w:rsidRPr="004836DB">
        <w:rPr>
          <w:i/>
          <w:iCs/>
        </w:rPr>
        <w:t>Journal of Applied Economics</w:t>
      </w:r>
      <w:r w:rsidRPr="004836DB">
        <w:t>, </w:t>
      </w:r>
      <w:r w:rsidRPr="004836DB">
        <w:rPr>
          <w:i/>
          <w:iCs/>
        </w:rPr>
        <w:t>15</w:t>
      </w:r>
      <w:r w:rsidRPr="004836DB">
        <w:t>(1), 25-49.</w:t>
      </w:r>
    </w:p>
    <w:bookmarkEnd w:id="5"/>
    <w:p w14:paraId="21E65721" w14:textId="5059019D" w:rsidR="003E3886" w:rsidRDefault="003E3886" w:rsidP="003E3886">
      <w:pPr>
        <w:pStyle w:val="Bibliography"/>
      </w:pPr>
      <w:r w:rsidRPr="003E3886">
        <w:t xml:space="preserve">Bamford, T. E., Manning, R. E., Forcier, L. K., &amp; Koenemann, E. J. (1988). Differential </w:t>
      </w:r>
      <w:r w:rsidR="00B2516F" w:rsidRPr="003E3886">
        <w:t>campsite pricing</w:t>
      </w:r>
      <w:r w:rsidRPr="003E3886">
        <w:t xml:space="preserve">: An </w:t>
      </w:r>
      <w:r w:rsidR="00B2516F" w:rsidRPr="003E3886">
        <w:t>experiment</w:t>
      </w:r>
      <w:r w:rsidRPr="003E3886">
        <w:t xml:space="preserve">. </w:t>
      </w:r>
      <w:r w:rsidRPr="003E3886">
        <w:rPr>
          <w:i/>
          <w:iCs/>
        </w:rPr>
        <w:t>Journal of Leisure Research</w:t>
      </w:r>
      <w:r w:rsidRPr="003E3886">
        <w:t xml:space="preserve">, </w:t>
      </w:r>
      <w:r w:rsidRPr="003E3886">
        <w:rPr>
          <w:i/>
          <w:iCs/>
        </w:rPr>
        <w:t>20</w:t>
      </w:r>
      <w:r w:rsidRPr="003E3886">
        <w:t>(4), 324–342.</w:t>
      </w:r>
    </w:p>
    <w:p w14:paraId="75DB8EFF" w14:textId="04D82E29" w:rsidR="00660543" w:rsidRDefault="00660543" w:rsidP="007A225C">
      <w:pPr>
        <w:pStyle w:val="Bibliography"/>
      </w:pPr>
      <w:bookmarkStart w:id="6" w:name="_Hlk24282953"/>
      <w:r w:rsidRPr="00660543">
        <w:t>Barrio, M., &amp; Loureiro, M. L. (2010). A meta-analysis of conti</w:t>
      </w:r>
      <w:r w:rsidR="00B2516F">
        <w:t xml:space="preserve">ngent valuation forest studies. </w:t>
      </w:r>
      <w:r w:rsidRPr="00660543">
        <w:rPr>
          <w:i/>
          <w:iCs/>
        </w:rPr>
        <w:t>Ecological Economics</w:t>
      </w:r>
      <w:r w:rsidR="00B2516F">
        <w:t xml:space="preserve">, </w:t>
      </w:r>
      <w:r w:rsidRPr="00660543">
        <w:rPr>
          <w:i/>
          <w:iCs/>
        </w:rPr>
        <w:t>69</w:t>
      </w:r>
      <w:r w:rsidRPr="00660543">
        <w:t>(5), 1023-1030.</w:t>
      </w:r>
    </w:p>
    <w:p w14:paraId="670A61B5" w14:textId="15BC23FA" w:rsidR="00D05A29" w:rsidRDefault="00D05A29" w:rsidP="00D05A29">
      <w:pPr>
        <w:pStyle w:val="Bibliography"/>
      </w:pPr>
      <w:bookmarkStart w:id="7" w:name="_Hlk24283062"/>
      <w:bookmarkEnd w:id="6"/>
      <w:r w:rsidRPr="00D05A29">
        <w:t xml:space="preserve">Bartkowski, B., &amp; Lienhoop, N. (2018). Beyond rationality, towards reasonableness: Enriching the theoretical foundation of deliberative monetary valuation. </w:t>
      </w:r>
      <w:r w:rsidRPr="00D05A29">
        <w:rPr>
          <w:i/>
          <w:iCs/>
        </w:rPr>
        <w:t>Ecological Economics</w:t>
      </w:r>
      <w:r w:rsidRPr="00D05A29">
        <w:t xml:space="preserve">, </w:t>
      </w:r>
      <w:r w:rsidRPr="00D05A29">
        <w:rPr>
          <w:i/>
          <w:iCs/>
        </w:rPr>
        <w:t>143</w:t>
      </w:r>
      <w:r>
        <w:t>, 97–104.</w:t>
      </w:r>
    </w:p>
    <w:bookmarkEnd w:id="7"/>
    <w:p w14:paraId="4A4C9C36" w14:textId="578E3D63" w:rsidR="00437011" w:rsidRDefault="00437011" w:rsidP="00437011">
      <w:pPr>
        <w:pStyle w:val="Bibliography"/>
      </w:pPr>
      <w:r w:rsidRPr="00437011">
        <w:t xml:space="preserve">Bivand, R. S., &amp; Portnov, B. A. (2004). Exploring spatial data analysis techniques using R: The case of observations with no </w:t>
      </w:r>
      <w:proofErr w:type="spellStart"/>
      <w:r w:rsidRPr="00437011">
        <w:t>neighbours</w:t>
      </w:r>
      <w:proofErr w:type="spellEnd"/>
      <w:r w:rsidRPr="00437011">
        <w:t xml:space="preserve">. In L. </w:t>
      </w:r>
      <w:proofErr w:type="spellStart"/>
      <w:r w:rsidRPr="00437011">
        <w:t>Anselin</w:t>
      </w:r>
      <w:proofErr w:type="spellEnd"/>
      <w:r w:rsidRPr="00437011">
        <w:t xml:space="preserve">, R. J. G. M. </w:t>
      </w:r>
      <w:proofErr w:type="spellStart"/>
      <w:r w:rsidRPr="00437011">
        <w:t>Florax</w:t>
      </w:r>
      <w:proofErr w:type="spellEnd"/>
      <w:r w:rsidRPr="00437011">
        <w:t xml:space="preserve">, &amp; S. J. Rey (Eds.), </w:t>
      </w:r>
      <w:r w:rsidRPr="00437011">
        <w:rPr>
          <w:i/>
          <w:iCs/>
        </w:rPr>
        <w:t>Advances in spatial econometrics: Methodology, tools and applications</w:t>
      </w:r>
      <w:r w:rsidRPr="00437011">
        <w:t xml:space="preserve"> (pp. 121–14</w:t>
      </w:r>
      <w:r>
        <w:t>2). Berlin</w:t>
      </w:r>
      <w:r w:rsidR="00B2516F">
        <w:t>, DE</w:t>
      </w:r>
      <w:r>
        <w:t>: Springer.</w:t>
      </w:r>
    </w:p>
    <w:p w14:paraId="21DB7F3D" w14:textId="584C9AF6" w:rsidR="00D04BF5" w:rsidRDefault="00D04BF5" w:rsidP="007A225C">
      <w:pPr>
        <w:pStyle w:val="Bibliography"/>
      </w:pPr>
      <w:bookmarkStart w:id="8" w:name="_Hlk24282966"/>
      <w:r w:rsidRPr="00D04BF5">
        <w:lastRenderedPageBreak/>
        <w:t>Brander, L. M., &amp; Koetse, M. J. (2011). The value of urban open space: Meta-analyses of contingent valuati</w:t>
      </w:r>
      <w:r w:rsidR="00B2516F">
        <w:t xml:space="preserve">on and hedonic pricing results. </w:t>
      </w:r>
      <w:r w:rsidRPr="00D04BF5">
        <w:rPr>
          <w:i/>
          <w:iCs/>
        </w:rPr>
        <w:t>Journal of Environmental Management</w:t>
      </w:r>
      <w:r w:rsidR="00B2516F">
        <w:t xml:space="preserve">, </w:t>
      </w:r>
      <w:r w:rsidRPr="00D04BF5">
        <w:rPr>
          <w:i/>
          <w:iCs/>
        </w:rPr>
        <w:t>92</w:t>
      </w:r>
      <w:r w:rsidRPr="00D04BF5">
        <w:t>(10), 2763-2773.</w:t>
      </w:r>
    </w:p>
    <w:p w14:paraId="65A55E1C" w14:textId="59C10CDC" w:rsidR="00C01BA1" w:rsidRDefault="00C01BA1" w:rsidP="00C01BA1">
      <w:pPr>
        <w:pStyle w:val="Bibliography"/>
      </w:pPr>
      <w:bookmarkStart w:id="9" w:name="_Hlk24282805"/>
      <w:bookmarkEnd w:id="8"/>
      <w:r w:rsidRPr="00C01BA1">
        <w:t xml:space="preserve">Brunson, M., &amp; Shelby, B. (1990). A hierarchy of campsite attributes in dispersed recreation settings. </w:t>
      </w:r>
      <w:r w:rsidRPr="00C01BA1">
        <w:rPr>
          <w:i/>
          <w:iCs/>
        </w:rPr>
        <w:t>Leisure Sciences</w:t>
      </w:r>
      <w:r w:rsidRPr="00C01BA1">
        <w:t xml:space="preserve">, </w:t>
      </w:r>
      <w:r w:rsidRPr="00C01BA1">
        <w:rPr>
          <w:i/>
          <w:iCs/>
        </w:rPr>
        <w:t>12</w:t>
      </w:r>
      <w:r>
        <w:t>(2), 197–209.</w:t>
      </w:r>
    </w:p>
    <w:p w14:paraId="026C5A24" w14:textId="0504CE4D" w:rsidR="007A225C" w:rsidRDefault="007A225C" w:rsidP="007A225C">
      <w:pPr>
        <w:pStyle w:val="Bibliography"/>
      </w:pPr>
      <w:bookmarkStart w:id="10" w:name="_Hlk24282728"/>
      <w:bookmarkEnd w:id="9"/>
      <w:r w:rsidRPr="007A225C">
        <w:t>Bullock, S. D., &amp; Lawson, S. R. (2008). Managing the “</w:t>
      </w:r>
      <w:r w:rsidR="008812C5" w:rsidRPr="007A225C">
        <w:t xml:space="preserve">commons” </w:t>
      </w:r>
      <w:r w:rsidRPr="007A225C">
        <w:t xml:space="preserve">on Cadillac Mountain: A stated choice analysis of Acadia National Park visitors’ preferences. </w:t>
      </w:r>
      <w:r w:rsidRPr="007A225C">
        <w:rPr>
          <w:i/>
          <w:iCs/>
        </w:rPr>
        <w:t>Leisure Sciences</w:t>
      </w:r>
      <w:r w:rsidRPr="007A225C">
        <w:t xml:space="preserve">, </w:t>
      </w:r>
      <w:r w:rsidRPr="007A225C">
        <w:rPr>
          <w:i/>
          <w:iCs/>
        </w:rPr>
        <w:t>30</w:t>
      </w:r>
      <w:r>
        <w:t>(1), 71–86.</w:t>
      </w:r>
    </w:p>
    <w:bookmarkEnd w:id="10"/>
    <w:p w14:paraId="52079231" w14:textId="01E09DA4" w:rsidR="00D05A29" w:rsidRDefault="00D05A29" w:rsidP="00D05A29">
      <w:pPr>
        <w:pStyle w:val="Bibliography"/>
      </w:pPr>
      <w:r w:rsidRPr="00D05A29">
        <w:t xml:space="preserve">Buxton, R. T., McKenna, M. F., Mennitt, D., Fristrup, K., Crooks, K., Angeloni, L., &amp; Wittemyer, G. (2017). Noise pollution is pervasive in U.S. protected areas. </w:t>
      </w:r>
      <w:r w:rsidRPr="00D05A29">
        <w:rPr>
          <w:i/>
          <w:iCs/>
        </w:rPr>
        <w:t>Science</w:t>
      </w:r>
      <w:r w:rsidRPr="00D05A29">
        <w:t xml:space="preserve">, </w:t>
      </w:r>
      <w:r w:rsidRPr="00D05A29">
        <w:rPr>
          <w:i/>
          <w:iCs/>
        </w:rPr>
        <w:t>356</w:t>
      </w:r>
      <w:r w:rsidRPr="00D05A29">
        <w:t>, 531–533.</w:t>
      </w:r>
    </w:p>
    <w:p w14:paraId="6F483B51" w14:textId="328D1679" w:rsidR="001D5851" w:rsidRPr="001D5851" w:rsidRDefault="001D5851" w:rsidP="00CD47E1">
      <w:pPr>
        <w:pStyle w:val="Bibliography"/>
        <w:rPr>
          <w:u w:val="single"/>
        </w:rPr>
      </w:pPr>
      <w:bookmarkStart w:id="11" w:name="_Hlk24283089"/>
      <w:r>
        <w:t xml:space="preserve">Cameron, T. A. (2011) </w:t>
      </w:r>
      <w:r w:rsidRPr="001D5851">
        <w:t>Foreword</w:t>
      </w:r>
      <w:r>
        <w:t xml:space="preserve">. In J. Whitehead, T. Haab, &amp; J. Huang (Eds.), </w:t>
      </w:r>
      <w:r w:rsidRPr="001D5851">
        <w:rPr>
          <w:i/>
          <w:iCs/>
        </w:rPr>
        <w:t xml:space="preserve">Preference </w:t>
      </w:r>
      <w:r w:rsidR="00B2516F" w:rsidRPr="001D5851">
        <w:rPr>
          <w:i/>
          <w:iCs/>
        </w:rPr>
        <w:t>data</w:t>
      </w:r>
      <w:r w:rsidRPr="001D5851">
        <w:rPr>
          <w:i/>
          <w:iCs/>
        </w:rPr>
        <w:t xml:space="preserve"> for </w:t>
      </w:r>
      <w:r w:rsidR="00B2516F" w:rsidRPr="001D5851">
        <w:rPr>
          <w:i/>
          <w:iCs/>
        </w:rPr>
        <w:t>environmental valuation</w:t>
      </w:r>
      <w:r w:rsidRPr="001D5851">
        <w:rPr>
          <w:i/>
          <w:iCs/>
        </w:rPr>
        <w:t xml:space="preserve">: Combining </w:t>
      </w:r>
      <w:r w:rsidR="00B2516F" w:rsidRPr="001D5851">
        <w:rPr>
          <w:i/>
          <w:iCs/>
        </w:rPr>
        <w:t>revealed and stated approaches</w:t>
      </w:r>
      <w:r w:rsidR="00B2516F">
        <w:t xml:space="preserve"> </w:t>
      </w:r>
      <w:r>
        <w:t>(pp. xv-xvii). London, UK: Routledge.</w:t>
      </w:r>
    </w:p>
    <w:bookmarkEnd w:id="11"/>
    <w:p w14:paraId="084AE4F4" w14:textId="6A4962B6" w:rsidR="00677DFE" w:rsidRDefault="00677DFE" w:rsidP="00677DFE">
      <w:pPr>
        <w:pStyle w:val="Bibliography"/>
      </w:pPr>
      <w:r w:rsidRPr="00677DFE">
        <w:t xml:space="preserve">Chi, G., &amp; Zhu, J. (2019). </w:t>
      </w:r>
      <w:r w:rsidRPr="00677DFE">
        <w:rPr>
          <w:i/>
          <w:iCs/>
        </w:rPr>
        <w:t>Spatial regression models for the social sciences</w:t>
      </w:r>
      <w:r w:rsidRPr="00677DFE">
        <w:t>. Thousand Oaks, CA: SAGE.</w:t>
      </w:r>
    </w:p>
    <w:p w14:paraId="32A0D8A5" w14:textId="39B9B4B3" w:rsidR="00C01BA1" w:rsidRDefault="00C01BA1" w:rsidP="00C01BA1">
      <w:pPr>
        <w:pStyle w:val="Bibliography"/>
      </w:pPr>
      <w:bookmarkStart w:id="12" w:name="_Hlk24282824"/>
      <w:r w:rsidRPr="00C01BA1">
        <w:t xml:space="preserve">Clark, R. N., &amp; Downing, K. B. (1985). Why here and not there: the conditional nature of recreation choice. In G. H. Stankey &amp; S. F. McCool (Eds.), </w:t>
      </w:r>
      <w:r w:rsidRPr="00C01BA1">
        <w:rPr>
          <w:i/>
          <w:iCs/>
        </w:rPr>
        <w:t xml:space="preserve">Proceedings- Recreation </w:t>
      </w:r>
      <w:r w:rsidR="00B2516F" w:rsidRPr="00C01BA1">
        <w:rPr>
          <w:i/>
          <w:iCs/>
        </w:rPr>
        <w:t>choice behavior symposium</w:t>
      </w:r>
      <w:r w:rsidR="00B2516F" w:rsidRPr="00C01BA1">
        <w:t xml:space="preserve"> </w:t>
      </w:r>
      <w:r w:rsidRPr="00C01BA1">
        <w:t>(pp. 61–70). Ogden, UT: US Forest Service Intermountain Region Research Station.</w:t>
      </w:r>
    </w:p>
    <w:bookmarkEnd w:id="12"/>
    <w:p w14:paraId="4A04BAE7" w14:textId="3D57D406" w:rsidR="00437011" w:rsidRPr="00B2516F" w:rsidRDefault="00437011" w:rsidP="00B2516F">
      <w:pPr>
        <w:pStyle w:val="Bibliography"/>
        <w:rPr>
          <w:i/>
          <w:iCs/>
        </w:rPr>
      </w:pPr>
      <w:proofErr w:type="spellStart"/>
      <w:r>
        <w:t>Delappe</w:t>
      </w:r>
      <w:proofErr w:type="spellEnd"/>
      <w:r>
        <w:t>, R.</w:t>
      </w:r>
      <w:r w:rsidR="00B2516F">
        <w:t xml:space="preserve"> </w:t>
      </w:r>
      <w:r>
        <w:t>(2018</w:t>
      </w:r>
      <w:r w:rsidR="00B2516F">
        <w:t xml:space="preserve">). </w:t>
      </w:r>
      <w:r w:rsidRPr="00437011">
        <w:rPr>
          <w:i/>
          <w:iCs/>
        </w:rPr>
        <w:t>Re</w:t>
      </w:r>
      <w:r>
        <w:rPr>
          <w:i/>
          <w:iCs/>
        </w:rPr>
        <w:t xml:space="preserve">creation.gov is your gateway to </w:t>
      </w:r>
      <w:r w:rsidRPr="00437011">
        <w:rPr>
          <w:i/>
          <w:iCs/>
        </w:rPr>
        <w:t>explore America’s outdoor destinations</w:t>
      </w:r>
      <w:r>
        <w:rPr>
          <w:i/>
          <w:iCs/>
        </w:rPr>
        <w:t xml:space="preserve"> </w:t>
      </w:r>
      <w:r w:rsidRPr="00437011">
        <w:rPr>
          <w:i/>
          <w:iCs/>
        </w:rPr>
        <w:t xml:space="preserve">and national treasures. </w:t>
      </w:r>
      <w:r w:rsidRPr="00437011">
        <w:t>[Fact sheet].</w:t>
      </w:r>
      <w:r>
        <w:t xml:space="preserve"> Retrieved from </w:t>
      </w:r>
      <w:r w:rsidRPr="00437011">
        <w:t>https://www.nps.gov/orgs/1892</w:t>
      </w:r>
      <w:r>
        <w:t xml:space="preserve"> /</w:t>
      </w:r>
      <w:r w:rsidRPr="00437011">
        <w:t>upload/Rec_IPW_Factsheet_508.pdf</w:t>
      </w:r>
    </w:p>
    <w:p w14:paraId="11CAB859" w14:textId="613504C4" w:rsidR="00BE1F65" w:rsidRDefault="00BE1F65" w:rsidP="00CD47E1">
      <w:pPr>
        <w:pStyle w:val="Bibliography"/>
      </w:pPr>
      <w:bookmarkStart w:id="13" w:name="_Hlk24282767"/>
      <w:r w:rsidRPr="00BE1F65">
        <w:lastRenderedPageBreak/>
        <w:t>Driver, B. L., &amp; Brown, P. J. (1978). The opportunity spectrum concept and behavioural information in outdoor recreation resource supply i</w:t>
      </w:r>
      <w:r>
        <w:t xml:space="preserve">nventories: A rationale. In </w:t>
      </w:r>
      <w:r w:rsidRPr="00BE1F65">
        <w:rPr>
          <w:i/>
        </w:rPr>
        <w:t>Integrated inventories of renewable natural resources: Proceedings of the workshop</w:t>
      </w:r>
      <w:r w:rsidRPr="00BE1F65">
        <w:t>, January 1978, Tucson, Arizona. USDA Forest Service, General Technical Report, (RM-55), 24-31.</w:t>
      </w:r>
    </w:p>
    <w:p w14:paraId="1735F2B0" w14:textId="7E05E9DA" w:rsidR="00C01BA1" w:rsidRDefault="00C01BA1" w:rsidP="00CD47E1">
      <w:pPr>
        <w:pStyle w:val="Bibliography"/>
      </w:pPr>
      <w:bookmarkStart w:id="14" w:name="_Hlk24282878"/>
      <w:bookmarkEnd w:id="13"/>
      <w:r w:rsidRPr="00C01BA1">
        <w:t>Fi</w:t>
      </w:r>
      <w:r w:rsidR="00B2516F">
        <w:t xml:space="preserve">shbein, M., &amp; Ajzen, I. (1975). </w:t>
      </w:r>
      <w:r w:rsidRPr="00C01BA1">
        <w:rPr>
          <w:i/>
          <w:iCs/>
        </w:rPr>
        <w:t>Belief, attitude, intention, and behavior: An introduction to theory and research</w:t>
      </w:r>
      <w:r w:rsidRPr="00C01BA1">
        <w:t>. Reading, M</w:t>
      </w:r>
      <w:r w:rsidR="00B2516F">
        <w:t>A</w:t>
      </w:r>
      <w:r w:rsidRPr="00C01BA1">
        <w:t>: Addison-Wesley Pub. Co.</w:t>
      </w:r>
    </w:p>
    <w:bookmarkEnd w:id="14"/>
    <w:p w14:paraId="290EFAB0" w14:textId="2023C47F" w:rsidR="00CD47E1" w:rsidRDefault="00CD47E1" w:rsidP="00CD47E1">
      <w:pPr>
        <w:pStyle w:val="Bibliography"/>
      </w:pPr>
      <w:r w:rsidRPr="00CD47E1">
        <w:t xml:space="preserve">Gandomi, A., &amp; Haider, M. (2015). Beyond the hype: Big data concepts, methods, and analytics. </w:t>
      </w:r>
      <w:r w:rsidRPr="00CD47E1">
        <w:rPr>
          <w:i/>
          <w:iCs/>
        </w:rPr>
        <w:t>International Journal of Information Management</w:t>
      </w:r>
      <w:r w:rsidRPr="00CD47E1">
        <w:t xml:space="preserve">, </w:t>
      </w:r>
      <w:r w:rsidRPr="00CD47E1">
        <w:rPr>
          <w:i/>
          <w:iCs/>
        </w:rPr>
        <w:t>35</w:t>
      </w:r>
      <w:r w:rsidRPr="00CD47E1">
        <w:t>(2), 137–144.</w:t>
      </w:r>
    </w:p>
    <w:p w14:paraId="2125F290" w14:textId="41AE0CF0" w:rsidR="00660543" w:rsidRDefault="00660543" w:rsidP="00130F29">
      <w:pPr>
        <w:pStyle w:val="Bibliography"/>
      </w:pPr>
      <w:bookmarkStart w:id="15" w:name="_Hlk24282984"/>
      <w:r w:rsidRPr="00660543">
        <w:t>Ghermandi, A., &amp; Nunes, P. A.</w:t>
      </w:r>
      <w:r>
        <w:t xml:space="preserve"> L. D.</w:t>
      </w:r>
      <w:r w:rsidRPr="00660543">
        <w:t xml:space="preserve"> (2013). A global map of coastal recreation values: Results from a sp</w:t>
      </w:r>
      <w:r w:rsidR="00B2516F">
        <w:t xml:space="preserve">atially explicit meta-analysis. </w:t>
      </w:r>
      <w:r w:rsidRPr="00660543">
        <w:rPr>
          <w:i/>
          <w:iCs/>
        </w:rPr>
        <w:t xml:space="preserve">Ecological </w:t>
      </w:r>
      <w:r>
        <w:rPr>
          <w:i/>
          <w:iCs/>
        </w:rPr>
        <w:t>E</w:t>
      </w:r>
      <w:r w:rsidRPr="00660543">
        <w:rPr>
          <w:i/>
          <w:iCs/>
        </w:rPr>
        <w:t>conomics</w:t>
      </w:r>
      <w:r w:rsidR="00B2516F">
        <w:t xml:space="preserve">, </w:t>
      </w:r>
      <w:r w:rsidRPr="00660543">
        <w:rPr>
          <w:i/>
          <w:iCs/>
        </w:rPr>
        <w:t>86</w:t>
      </w:r>
      <w:r w:rsidRPr="00660543">
        <w:t>, 1-15.</w:t>
      </w:r>
    </w:p>
    <w:bookmarkEnd w:id="15"/>
    <w:p w14:paraId="7F6211F1" w14:textId="2A1921B5" w:rsidR="00476AB8" w:rsidRDefault="00476AB8" w:rsidP="00D05A29">
      <w:pPr>
        <w:pStyle w:val="Bibliography"/>
      </w:pPr>
      <w:r w:rsidRPr="00476AB8">
        <w:t>Graham, L. J., &amp; Eigenbrod, F. (2019). Scale dependency in drivers of</w:t>
      </w:r>
      <w:r w:rsidR="00B2516F">
        <w:t xml:space="preserve"> outdoor recreation in England. </w:t>
      </w:r>
      <w:r w:rsidRPr="00476AB8">
        <w:rPr>
          <w:i/>
          <w:iCs/>
        </w:rPr>
        <w:t>People and Nature</w:t>
      </w:r>
      <w:r w:rsidR="00B2516F">
        <w:t xml:space="preserve">, </w:t>
      </w:r>
      <w:r w:rsidRPr="00476AB8">
        <w:rPr>
          <w:i/>
          <w:iCs/>
        </w:rPr>
        <w:t>1</w:t>
      </w:r>
      <w:r w:rsidRPr="00476AB8">
        <w:t>(3), 406-416.</w:t>
      </w:r>
    </w:p>
    <w:p w14:paraId="749B0EBC" w14:textId="708FDEC6" w:rsidR="003E3886" w:rsidRDefault="003E3886" w:rsidP="003E3886">
      <w:pPr>
        <w:pStyle w:val="Bibliography"/>
      </w:pPr>
      <w:r w:rsidRPr="003E3886">
        <w:t xml:space="preserve">Gursoy, D., &amp; Chen, B. T. (2012). Factors influencing camping behavior: The case of Taiwan. </w:t>
      </w:r>
      <w:r w:rsidRPr="003E3886">
        <w:rPr>
          <w:i/>
          <w:iCs/>
        </w:rPr>
        <w:t>Journal of Hospitality Marketing and Management</w:t>
      </w:r>
      <w:r w:rsidRPr="003E3886">
        <w:t xml:space="preserve">, </w:t>
      </w:r>
      <w:r w:rsidRPr="003E3886">
        <w:rPr>
          <w:i/>
          <w:iCs/>
        </w:rPr>
        <w:t>21</w:t>
      </w:r>
      <w:r>
        <w:t>(6), 659–678.</w:t>
      </w:r>
    </w:p>
    <w:p w14:paraId="4CF5BDB8" w14:textId="26786A84" w:rsidR="00D05A29" w:rsidRDefault="00D05A29" w:rsidP="00D05A29">
      <w:pPr>
        <w:pStyle w:val="Bibliography"/>
      </w:pPr>
      <w:bookmarkStart w:id="16" w:name="_Hlk24282998"/>
      <w:r w:rsidRPr="00D05A29">
        <w:t xml:space="preserve">Hanley, N., Wright, R. E., &amp; Koop, G. (2002). Modelling recreation demand using choice experiments: Climbing in Scotland. </w:t>
      </w:r>
      <w:r w:rsidRPr="00D05A29">
        <w:rPr>
          <w:i/>
          <w:iCs/>
        </w:rPr>
        <w:t>Environmental and Resource Economics</w:t>
      </w:r>
      <w:r w:rsidRPr="00D05A29">
        <w:t xml:space="preserve">, </w:t>
      </w:r>
      <w:r w:rsidRPr="00D05A29">
        <w:rPr>
          <w:i/>
          <w:iCs/>
        </w:rPr>
        <w:t>22</w:t>
      </w:r>
      <w:r>
        <w:t>(3), 449–466.</w:t>
      </w:r>
    </w:p>
    <w:bookmarkEnd w:id="16"/>
    <w:p w14:paraId="74773FEB" w14:textId="479F009E" w:rsidR="00D05A29" w:rsidRDefault="00D05A29" w:rsidP="00D05A29">
      <w:pPr>
        <w:pStyle w:val="Bibliography"/>
      </w:pPr>
      <w:r w:rsidRPr="00D05A29">
        <w:t xml:space="preserve">Hausmann, A., Toivonen, T., Slotow, R., Tenkanen, H., Moilanen, A., Heikinheimo, V., &amp; Di Minin, E. (2018). Social </w:t>
      </w:r>
      <w:r w:rsidR="00B2516F" w:rsidRPr="00D05A29">
        <w:t>media data can be used to understand tourists’ preferences for nature-based experiences in protected areas</w:t>
      </w:r>
      <w:r w:rsidRPr="00D05A29">
        <w:t xml:space="preserve">. </w:t>
      </w:r>
      <w:r w:rsidRPr="00D05A29">
        <w:rPr>
          <w:i/>
          <w:iCs/>
        </w:rPr>
        <w:t>Conservation Letters</w:t>
      </w:r>
      <w:r w:rsidRPr="00D05A29">
        <w:t xml:space="preserve">, </w:t>
      </w:r>
      <w:r w:rsidRPr="00D05A29">
        <w:rPr>
          <w:i/>
          <w:iCs/>
        </w:rPr>
        <w:t>11</w:t>
      </w:r>
      <w:r>
        <w:t>(1), 1–10.</w:t>
      </w:r>
    </w:p>
    <w:p w14:paraId="1B88B0D6" w14:textId="2640DFA9" w:rsidR="003E3886" w:rsidRDefault="003E3886" w:rsidP="003E3886">
      <w:pPr>
        <w:pStyle w:val="Bibliography"/>
      </w:pPr>
      <w:r w:rsidRPr="003E3886">
        <w:t xml:space="preserve">James, G. A., &amp; Cordell, H. K. (1970). </w:t>
      </w:r>
      <w:r w:rsidRPr="003E3886">
        <w:rPr>
          <w:i/>
          <w:iCs/>
        </w:rPr>
        <w:t>Importance of shading to visitors selecting a campsite at Indian Boundary Campground in Tennessee</w:t>
      </w:r>
      <w:r w:rsidR="00B2516F">
        <w:t xml:space="preserve">. Ashville, NC: </w:t>
      </w:r>
      <w:r w:rsidR="00B2516F" w:rsidRPr="00B2516F">
        <w:t>U.S. Department of Agriculture, Forest Service, Southeastern Forest Experiment Station</w:t>
      </w:r>
      <w:r w:rsidR="00B2516F">
        <w:t>.</w:t>
      </w:r>
    </w:p>
    <w:p w14:paraId="452ADC28" w14:textId="1FBA3F4F" w:rsidR="00D05A29" w:rsidRDefault="00D05A29" w:rsidP="00D05A29">
      <w:pPr>
        <w:pStyle w:val="Bibliography"/>
      </w:pPr>
      <w:bookmarkStart w:id="17" w:name="_Hlk24282929"/>
      <w:r w:rsidRPr="00D05A29">
        <w:lastRenderedPageBreak/>
        <w:t xml:space="preserve">Kaval, P., &amp; Baskaran, R. (2013). Key </w:t>
      </w:r>
      <w:r w:rsidR="00B2516F" w:rsidRPr="00D05A29">
        <w:t>ideas and concepts from economics for understanding the roles and value of ecosystem services</w:t>
      </w:r>
      <w:r w:rsidRPr="00D05A29">
        <w:t xml:space="preserve">. In S. Wratten, H. Sandhu, R. Cullen, &amp; R. Costanza (Eds.), </w:t>
      </w:r>
      <w:r w:rsidRPr="00D05A29">
        <w:rPr>
          <w:i/>
          <w:iCs/>
        </w:rPr>
        <w:t>Ecosystem services in agricultural and urban landscapes</w:t>
      </w:r>
      <w:r w:rsidRPr="00D05A29">
        <w:t xml:space="preserve"> (pp. 28–41). West Sussex, UK: John Wiley &amp; Sons.</w:t>
      </w:r>
    </w:p>
    <w:p w14:paraId="7F10FCD8" w14:textId="5368A728" w:rsidR="002F0767" w:rsidRDefault="002F0767" w:rsidP="00D05A29">
      <w:pPr>
        <w:pStyle w:val="Bibliography"/>
      </w:pPr>
      <w:bookmarkStart w:id="18" w:name="_Hlk24283160"/>
      <w:bookmarkEnd w:id="17"/>
      <w:r w:rsidRPr="002F0767">
        <w:t>Keeler, B. L., Wood, S. A., Polasky, S., Kling, C., Filstrup, C. T., &amp; Downing, J. A. (2015). Recre</w:t>
      </w:r>
      <w:r w:rsidR="00B2516F">
        <w:t>ational demand for clean water: E</w:t>
      </w:r>
      <w:r w:rsidRPr="002F0767">
        <w:t>vidence from geotagged ph</w:t>
      </w:r>
      <w:r w:rsidR="00B2516F">
        <w:t xml:space="preserve">otographs by visitors to lakes. </w:t>
      </w:r>
      <w:r w:rsidRPr="002F0767">
        <w:rPr>
          <w:i/>
          <w:iCs/>
        </w:rPr>
        <w:t>Frontiers in Ecology and the Environment</w:t>
      </w:r>
      <w:r w:rsidR="00B2516F">
        <w:t xml:space="preserve">, </w:t>
      </w:r>
      <w:r w:rsidRPr="002F0767">
        <w:rPr>
          <w:i/>
          <w:iCs/>
        </w:rPr>
        <w:t>13</w:t>
      </w:r>
      <w:r w:rsidRPr="002F0767">
        <w:t>(2), 76-81.</w:t>
      </w:r>
    </w:p>
    <w:p w14:paraId="7B6CC764" w14:textId="430A5DEF" w:rsidR="00D05A29" w:rsidRDefault="00C01BA1" w:rsidP="00D05A29">
      <w:pPr>
        <w:pStyle w:val="Bibliography"/>
      </w:pPr>
      <w:bookmarkStart w:id="19" w:name="_Hlk24282783"/>
      <w:bookmarkEnd w:id="18"/>
      <w:r w:rsidRPr="00C01BA1">
        <w:t>Krumpe, E. E., &amp; Mc</w:t>
      </w:r>
      <w:r w:rsidR="00A83835">
        <w:t>L</w:t>
      </w:r>
      <w:r w:rsidRPr="00C01BA1">
        <w:t xml:space="preserve">aughlin, W. J. (1982). A model of recreationists’ decisionmaking process. In </w:t>
      </w:r>
      <w:r w:rsidRPr="00C01BA1">
        <w:rPr>
          <w:i/>
          <w:iCs/>
        </w:rPr>
        <w:t xml:space="preserve">Forest and </w:t>
      </w:r>
      <w:r w:rsidR="00B2516F" w:rsidRPr="00C01BA1">
        <w:rPr>
          <w:i/>
          <w:iCs/>
        </w:rPr>
        <w:t>river recreation: research update</w:t>
      </w:r>
      <w:r w:rsidRPr="00C01BA1">
        <w:rPr>
          <w:i/>
          <w:iCs/>
        </w:rPr>
        <w:t xml:space="preserve">. University of Minnesota </w:t>
      </w:r>
      <w:r w:rsidR="00B2516F" w:rsidRPr="00C01BA1">
        <w:rPr>
          <w:i/>
          <w:iCs/>
        </w:rPr>
        <w:t xml:space="preserve">agricultural experiment station misc. publication </w:t>
      </w:r>
      <w:r w:rsidRPr="00C01BA1">
        <w:rPr>
          <w:i/>
          <w:iCs/>
        </w:rPr>
        <w:t>18-1982</w:t>
      </w:r>
      <w:r w:rsidRPr="00C01BA1">
        <w:t xml:space="preserve"> (pp. 94–99). St. Paul, MN: University of Minnesota.</w:t>
      </w:r>
    </w:p>
    <w:p w14:paraId="233A79BB" w14:textId="4FC9F070" w:rsidR="00D05A29" w:rsidRDefault="00D05A29" w:rsidP="00D05A29">
      <w:pPr>
        <w:pStyle w:val="Bibliography"/>
      </w:pPr>
      <w:bookmarkStart w:id="20" w:name="_Hlk24283012"/>
      <w:bookmarkEnd w:id="19"/>
      <w:r w:rsidRPr="00D05A29">
        <w:t xml:space="preserve">Lawson, S. R., &amp; Manning, R. E. (2002). Tradeoffs among social, resource, and management attributes of the Denali wilderness experience: A contextual approach to normative research. </w:t>
      </w:r>
      <w:r w:rsidRPr="00D05A29">
        <w:rPr>
          <w:i/>
          <w:iCs/>
        </w:rPr>
        <w:t>Leisure Sciences</w:t>
      </w:r>
      <w:r w:rsidRPr="00D05A29">
        <w:t xml:space="preserve">, </w:t>
      </w:r>
      <w:r w:rsidRPr="00D05A29">
        <w:rPr>
          <w:i/>
          <w:iCs/>
        </w:rPr>
        <w:t>24</w:t>
      </w:r>
      <w:r>
        <w:t>(3–4), 297–312.</w:t>
      </w:r>
    </w:p>
    <w:bookmarkEnd w:id="20"/>
    <w:p w14:paraId="5961675E" w14:textId="60E95316" w:rsidR="00C32B28" w:rsidRDefault="00C32B28" w:rsidP="00C32B28">
      <w:pPr>
        <w:pStyle w:val="Bibliography"/>
      </w:pPr>
      <w:r w:rsidRPr="00C32B28">
        <w:t xml:space="preserve">Lee, K. H., &amp; Schuett, M. A. (2014). Exploring spatial variations in the relationships between residents’ recreation demand and associated factors: A case study in Texas. </w:t>
      </w:r>
      <w:r w:rsidRPr="00C32B28">
        <w:rPr>
          <w:i/>
          <w:iCs/>
        </w:rPr>
        <w:t>Applied Geography</w:t>
      </w:r>
      <w:r w:rsidRPr="00C32B28">
        <w:t xml:space="preserve">, </w:t>
      </w:r>
      <w:r w:rsidRPr="00C32B28">
        <w:rPr>
          <w:i/>
          <w:iCs/>
        </w:rPr>
        <w:t>53</w:t>
      </w:r>
      <w:r>
        <w:t>, 213–222.</w:t>
      </w:r>
    </w:p>
    <w:p w14:paraId="0E314389" w14:textId="471E68BC" w:rsidR="007F1265" w:rsidRDefault="007F1265" w:rsidP="007F1265">
      <w:pPr>
        <w:pStyle w:val="Bibliography"/>
      </w:pPr>
      <w:r w:rsidRPr="007F1265">
        <w:t xml:space="preserve">Lera-López, F., Faulin, J., &amp; Sánchez, M. (2012). Determinants of the willingness-to-pay for reducing the environmental impacts of road transportation. </w:t>
      </w:r>
      <w:r w:rsidRPr="007F1265">
        <w:rPr>
          <w:i/>
          <w:iCs/>
        </w:rPr>
        <w:t>Transportation Research Part D: Transport and Environment</w:t>
      </w:r>
      <w:r w:rsidRPr="007F1265">
        <w:t xml:space="preserve">, </w:t>
      </w:r>
      <w:r w:rsidRPr="007F1265">
        <w:rPr>
          <w:i/>
          <w:iCs/>
        </w:rPr>
        <w:t>17</w:t>
      </w:r>
      <w:r>
        <w:t>(3), 215–220.</w:t>
      </w:r>
    </w:p>
    <w:p w14:paraId="4F94708B" w14:textId="0E54B3B5" w:rsidR="003E3886" w:rsidRDefault="003E3886" w:rsidP="003E3886">
      <w:pPr>
        <w:pStyle w:val="Bibliography"/>
      </w:pPr>
      <w:r w:rsidRPr="003E3886">
        <w:t>Lillywhite, J. M., Simonsen, J. E., &amp; Fowler, J. M. (2013). Visitor preferences for campfires in U</w:t>
      </w:r>
      <w:r w:rsidR="00B2516F">
        <w:t>.</w:t>
      </w:r>
      <w:r w:rsidRPr="003E3886">
        <w:t>S</w:t>
      </w:r>
      <w:r w:rsidR="00B2516F">
        <w:t>.</w:t>
      </w:r>
      <w:r w:rsidRPr="003E3886">
        <w:t xml:space="preserve"> national forest developed campgrounds. </w:t>
      </w:r>
      <w:r w:rsidRPr="003E3886">
        <w:rPr>
          <w:i/>
          <w:iCs/>
        </w:rPr>
        <w:t>Western Journal of Applied Forestry</w:t>
      </w:r>
      <w:r w:rsidRPr="003E3886">
        <w:t xml:space="preserve">, </w:t>
      </w:r>
      <w:r w:rsidRPr="003E3886">
        <w:rPr>
          <w:i/>
          <w:iCs/>
        </w:rPr>
        <w:t>28</w:t>
      </w:r>
      <w:r w:rsidRPr="003E3886">
        <w:t>(2), 78–84.</w:t>
      </w:r>
    </w:p>
    <w:p w14:paraId="2F28DCFF" w14:textId="2C0BAADD" w:rsidR="003E3886" w:rsidRDefault="003E3886" w:rsidP="003E3886">
      <w:pPr>
        <w:pStyle w:val="Bibliography"/>
      </w:pPr>
      <w:r w:rsidRPr="003E3886">
        <w:lastRenderedPageBreak/>
        <w:t xml:space="preserve">Lime, D. W. (1971). </w:t>
      </w:r>
      <w:r w:rsidRPr="003E3886">
        <w:rPr>
          <w:i/>
          <w:iCs/>
        </w:rPr>
        <w:t>Factors influencing campground use in the Superior National Forest of Minnesota</w:t>
      </w:r>
      <w:r w:rsidR="00205EEE">
        <w:t xml:space="preserve">. St. Paul, MN: </w:t>
      </w:r>
      <w:r w:rsidR="00205EEE" w:rsidRPr="00205EEE">
        <w:t>U.S. Department of Agriculture, Forest Service, North Central Forest Experiment Station</w:t>
      </w:r>
      <w:r w:rsidR="00205EEE">
        <w:t>.</w:t>
      </w:r>
    </w:p>
    <w:p w14:paraId="714F0429" w14:textId="6B26160D" w:rsidR="00C01BA1" w:rsidRDefault="00C01BA1" w:rsidP="00130F29">
      <w:pPr>
        <w:pStyle w:val="Bibliography"/>
      </w:pPr>
      <w:bookmarkStart w:id="21" w:name="_Hlk24282663"/>
      <w:r>
        <w:t xml:space="preserve">Loomis, J. B., &amp; Walsh, R. G. (1997). </w:t>
      </w:r>
      <w:r w:rsidRPr="00C01BA1">
        <w:rPr>
          <w:i/>
        </w:rPr>
        <w:t>Recreation economic decisions: Comparing benefits and costs</w:t>
      </w:r>
      <w:r>
        <w:t xml:space="preserve"> (2</w:t>
      </w:r>
      <w:r w:rsidRPr="00C01BA1">
        <w:t>nd</w:t>
      </w:r>
      <w:r>
        <w:t xml:space="preserve"> ed.). State College, PA: Venture Publishing.</w:t>
      </w:r>
    </w:p>
    <w:bookmarkEnd w:id="21"/>
    <w:p w14:paraId="5A412D93" w14:textId="48C4F754" w:rsidR="003E3886" w:rsidRDefault="003E3886" w:rsidP="003E3886">
      <w:pPr>
        <w:pStyle w:val="Bibliography"/>
      </w:pPr>
      <w:r w:rsidRPr="003E3886">
        <w:t xml:space="preserve">McFarlane, B. L. (2004). Recreation specialization and site choice among vehicle-based campers. </w:t>
      </w:r>
      <w:r w:rsidRPr="003E3886">
        <w:rPr>
          <w:i/>
          <w:iCs/>
        </w:rPr>
        <w:t>Leisure Sciences</w:t>
      </w:r>
      <w:r w:rsidRPr="003E3886">
        <w:t xml:space="preserve">, </w:t>
      </w:r>
      <w:r w:rsidRPr="003E3886">
        <w:rPr>
          <w:i/>
          <w:iCs/>
        </w:rPr>
        <w:t>26</w:t>
      </w:r>
      <w:r>
        <w:t>(3), 309–322.</w:t>
      </w:r>
    </w:p>
    <w:p w14:paraId="46478805" w14:textId="439C3244" w:rsidR="003E3886" w:rsidRDefault="003E3886" w:rsidP="003E3886">
      <w:pPr>
        <w:pStyle w:val="Bibliography"/>
      </w:pPr>
      <w:r w:rsidRPr="003E3886">
        <w:t xml:space="preserve">Mikulić, J., Prebežac, D., Šerić, M., &amp; Krešić, D. (2017). Campsite choice and the camping tourism experience: Investigating decisive campsite attributes using relevance-determinance analysis. </w:t>
      </w:r>
      <w:r w:rsidRPr="003E3886">
        <w:rPr>
          <w:i/>
          <w:iCs/>
        </w:rPr>
        <w:t>Tourism Management</w:t>
      </w:r>
      <w:r w:rsidRPr="003E3886">
        <w:t xml:space="preserve">, </w:t>
      </w:r>
      <w:r w:rsidRPr="003E3886">
        <w:rPr>
          <w:i/>
          <w:iCs/>
        </w:rPr>
        <w:t>59</w:t>
      </w:r>
      <w:r>
        <w:t>, 226–233.</w:t>
      </w:r>
    </w:p>
    <w:p w14:paraId="4B07587B" w14:textId="2DEA78A5" w:rsidR="002F0767" w:rsidRDefault="002F0767" w:rsidP="00D05A29">
      <w:pPr>
        <w:pStyle w:val="Bibliography"/>
      </w:pPr>
      <w:bookmarkStart w:id="22" w:name="_Hlk24283141"/>
      <w:r w:rsidRPr="002F0767">
        <w:t xml:space="preserve">Nelson, J. P. (2010). Valuing </w:t>
      </w:r>
      <w:r w:rsidR="00205EEE">
        <w:t>rural recreation amenities: H</w:t>
      </w:r>
      <w:r w:rsidRPr="002F0767">
        <w:t>edonic prices for vacation rental house</w:t>
      </w:r>
      <w:r w:rsidR="00205EEE">
        <w:t xml:space="preserve">s at Deep Creek Lake, Maryland. </w:t>
      </w:r>
      <w:r w:rsidRPr="002F0767">
        <w:rPr>
          <w:i/>
          <w:iCs/>
        </w:rPr>
        <w:t>Agricultural and Resource Economics Review</w:t>
      </w:r>
      <w:r w:rsidR="00205EEE">
        <w:t xml:space="preserve">, </w:t>
      </w:r>
      <w:r w:rsidRPr="002F0767">
        <w:rPr>
          <w:i/>
          <w:iCs/>
        </w:rPr>
        <w:t>39</w:t>
      </w:r>
      <w:r w:rsidRPr="002F0767">
        <w:t>(3), 485-504.</w:t>
      </w:r>
    </w:p>
    <w:bookmarkEnd w:id="22"/>
    <w:p w14:paraId="31680692" w14:textId="40384DA4" w:rsidR="00D05A29" w:rsidRDefault="00D05A29" w:rsidP="00D05A29">
      <w:pPr>
        <w:pStyle w:val="Bibliography"/>
      </w:pPr>
      <w:r w:rsidRPr="00D05A29">
        <w:t xml:space="preserve">Newman, P., Manning, R., Dennis, D., &amp; McKonly, W. (2005). Informing carrying capacity decision making in Yosemite National Park, USA using stated choice modeling. </w:t>
      </w:r>
      <w:r w:rsidRPr="00D05A29">
        <w:rPr>
          <w:i/>
          <w:iCs/>
        </w:rPr>
        <w:t>Journal of Park and Recreation Administration</w:t>
      </w:r>
      <w:r w:rsidRPr="00D05A29">
        <w:t xml:space="preserve">, </w:t>
      </w:r>
      <w:r w:rsidRPr="00D05A29">
        <w:rPr>
          <w:i/>
          <w:iCs/>
        </w:rPr>
        <w:t>23</w:t>
      </w:r>
      <w:r w:rsidRPr="00D05A29">
        <w:t>(1), 75–89.</w:t>
      </w:r>
    </w:p>
    <w:p w14:paraId="50A8C007" w14:textId="2D508C31" w:rsidR="003E3886" w:rsidRDefault="003E3886" w:rsidP="003E3886">
      <w:pPr>
        <w:pStyle w:val="Bibliography"/>
      </w:pPr>
      <w:r w:rsidRPr="003E3886">
        <w:t xml:space="preserve">Oh, C.-O., Park, M., &amp; Hammitt, W. E. (2007). Predicting site choice behavior among types of campers. </w:t>
      </w:r>
      <w:r w:rsidRPr="003E3886">
        <w:rPr>
          <w:i/>
          <w:iCs/>
        </w:rPr>
        <w:t>Journal of Park and Recreation Administration</w:t>
      </w:r>
      <w:r w:rsidRPr="003E3886">
        <w:t xml:space="preserve">, </w:t>
      </w:r>
      <w:r w:rsidRPr="003E3886">
        <w:rPr>
          <w:i/>
          <w:iCs/>
        </w:rPr>
        <w:t>25</w:t>
      </w:r>
      <w:r w:rsidRPr="003E3886">
        <w:t>(3), 23–40.</w:t>
      </w:r>
    </w:p>
    <w:p w14:paraId="061F0F24" w14:textId="74FC6C08" w:rsidR="006D2CAD" w:rsidRPr="006D2CAD" w:rsidRDefault="006D2CAD" w:rsidP="006D2CAD">
      <w:pPr>
        <w:pStyle w:val="Bibliography"/>
      </w:pPr>
      <w:r w:rsidRPr="006D2CAD">
        <w:t xml:space="preserve">O’Sullivan, D., &amp; Unwin, D. J. (2010). Area </w:t>
      </w:r>
      <w:r w:rsidR="00205EEE" w:rsidRPr="006D2CAD">
        <w:t>objects and spatial autocorrelation</w:t>
      </w:r>
      <w:r w:rsidRPr="006D2CAD">
        <w:t xml:space="preserve">. In </w:t>
      </w:r>
      <w:r w:rsidRPr="006D2CAD">
        <w:rPr>
          <w:i/>
          <w:iCs/>
        </w:rPr>
        <w:t>Geographic Information Analysis</w:t>
      </w:r>
      <w:r w:rsidRPr="006D2CAD">
        <w:t xml:space="preserve"> (2nd ed., pp. 187–214). Hoboken, NJ: John Wiley &amp; Sons.</w:t>
      </w:r>
    </w:p>
    <w:p w14:paraId="67FF5640" w14:textId="3744421A" w:rsidR="00C01BA1" w:rsidRDefault="00C01BA1" w:rsidP="00C01BA1">
      <w:pPr>
        <w:pStyle w:val="Bibliography"/>
      </w:pPr>
      <w:bookmarkStart w:id="23" w:name="_Hlk24283194"/>
      <w:r w:rsidRPr="00C01BA1">
        <w:t xml:space="preserve">Park, E., Lee, S. J., &amp; Peters, D. J. (2017). Iowa wetlands outdoor recreation visitors’ decision-making process: An extended model of goal-directed behavior. </w:t>
      </w:r>
      <w:r w:rsidRPr="00C01BA1">
        <w:rPr>
          <w:i/>
          <w:iCs/>
        </w:rPr>
        <w:t>Journal of Outdoor Recreation and Tourism</w:t>
      </w:r>
      <w:r w:rsidRPr="00C01BA1">
        <w:t xml:space="preserve">, </w:t>
      </w:r>
      <w:r w:rsidRPr="00C01BA1">
        <w:rPr>
          <w:i/>
          <w:iCs/>
        </w:rPr>
        <w:t>17</w:t>
      </w:r>
      <w:r>
        <w:t>, 64–76.</w:t>
      </w:r>
    </w:p>
    <w:p w14:paraId="067295A5" w14:textId="358E4CB8" w:rsidR="00C01BA1" w:rsidRDefault="00C01BA1" w:rsidP="00C01BA1">
      <w:pPr>
        <w:pStyle w:val="Bibliography"/>
      </w:pPr>
      <w:bookmarkStart w:id="24" w:name="_Hlk24282848"/>
      <w:bookmarkEnd w:id="23"/>
      <w:r w:rsidRPr="00C01BA1">
        <w:lastRenderedPageBreak/>
        <w:t xml:space="preserve">Perugini, M., &amp; Bagozzi, R. P. (2004). The distinction between desires and intentions. </w:t>
      </w:r>
      <w:r w:rsidRPr="00C01BA1">
        <w:rPr>
          <w:i/>
          <w:iCs/>
        </w:rPr>
        <w:t>European Journal of Social Psychology</w:t>
      </w:r>
      <w:r w:rsidRPr="00C01BA1">
        <w:t xml:space="preserve">, </w:t>
      </w:r>
      <w:r w:rsidRPr="00C01BA1">
        <w:rPr>
          <w:i/>
          <w:iCs/>
        </w:rPr>
        <w:t>34</w:t>
      </w:r>
      <w:r w:rsidRPr="00C01BA1">
        <w:t>(1), 69–84.</w:t>
      </w:r>
    </w:p>
    <w:p w14:paraId="5B590843" w14:textId="28EB5F67" w:rsidR="00D05A29" w:rsidRDefault="00D05A29" w:rsidP="00D05A29">
      <w:pPr>
        <w:pStyle w:val="Bibliography"/>
      </w:pPr>
      <w:bookmarkStart w:id="25" w:name="_Hlk24283035"/>
      <w:bookmarkEnd w:id="24"/>
      <w:r w:rsidRPr="00D05A29">
        <w:t xml:space="preserve">Pettebone, D., Newman, P., Lawson, S. R., Hunt, L., Monz, C., &amp; Zwiefka, J. (2011). Estimating visitors’ travel mode choices along the Bear Lake Road in Rocky Mountain National Park. </w:t>
      </w:r>
      <w:r w:rsidRPr="00D05A29">
        <w:rPr>
          <w:i/>
          <w:iCs/>
        </w:rPr>
        <w:t>Journal of Transport Geography</w:t>
      </w:r>
      <w:r w:rsidRPr="00D05A29">
        <w:t xml:space="preserve">, </w:t>
      </w:r>
      <w:r w:rsidRPr="00D05A29">
        <w:rPr>
          <w:i/>
          <w:iCs/>
        </w:rPr>
        <w:t>19</w:t>
      </w:r>
      <w:r>
        <w:t>(6), 1210–1221.</w:t>
      </w:r>
    </w:p>
    <w:bookmarkEnd w:id="25"/>
    <w:p w14:paraId="3D66BC6C" w14:textId="1C5D325F" w:rsidR="003E3886" w:rsidRDefault="003E3886" w:rsidP="003E3886">
      <w:pPr>
        <w:pStyle w:val="Bibliography"/>
      </w:pPr>
      <w:r w:rsidRPr="003E3886">
        <w:t xml:space="preserve">Pfister, R. (1977). Campsite choice behavior in the river setting: A pilot study on the Rogue River, Oregon. In D. W. Lime &amp; C. A. Fasick (Eds.), </w:t>
      </w:r>
      <w:r w:rsidRPr="003E3886">
        <w:rPr>
          <w:i/>
          <w:iCs/>
        </w:rPr>
        <w:t>Proceedings: River recreation management and research symposium</w:t>
      </w:r>
      <w:r w:rsidRPr="003E3886">
        <w:t xml:space="preserve"> (pp. 351–358). St. Paul, MN: U.S. Department of Agriculture, Forest Service, North Central Forest Experiment Station.</w:t>
      </w:r>
    </w:p>
    <w:p w14:paraId="3762E54F" w14:textId="2D1FF0D4" w:rsidR="00D05A29" w:rsidRDefault="00D05A29" w:rsidP="00D05A29">
      <w:pPr>
        <w:pStyle w:val="Bibliography"/>
      </w:pPr>
      <w:r w:rsidRPr="00D05A29">
        <w:t xml:space="preserve">Pickering, C., Rossi, S. D., Hernando, A., &amp; Barros, A. (2018). Current knowledge and future research directions for the monitoring and management of visitors in recreational and protected areas. </w:t>
      </w:r>
      <w:r w:rsidRPr="00D05A29">
        <w:rPr>
          <w:i/>
          <w:iCs/>
        </w:rPr>
        <w:t>Journal of Outdoor Recreation and Tourism</w:t>
      </w:r>
      <w:r w:rsidRPr="00D05A29">
        <w:t xml:space="preserve">, </w:t>
      </w:r>
      <w:r w:rsidRPr="00D05A29">
        <w:rPr>
          <w:i/>
          <w:iCs/>
        </w:rPr>
        <w:t>21</w:t>
      </w:r>
      <w:r>
        <w:t>, 10–18.</w:t>
      </w:r>
    </w:p>
    <w:p w14:paraId="3538395F" w14:textId="40C986F2" w:rsidR="006D2CAD" w:rsidRDefault="006D2CAD" w:rsidP="006D2CAD">
      <w:pPr>
        <w:pStyle w:val="Bibliography"/>
      </w:pPr>
      <w:r w:rsidRPr="006D2CAD">
        <w:t xml:space="preserve">Plummer, L. A. (2010). Spatial dependence in entrepreneurship research: Challenges and methods. </w:t>
      </w:r>
      <w:r w:rsidRPr="006D2CAD">
        <w:rPr>
          <w:i/>
          <w:iCs/>
        </w:rPr>
        <w:t>Organizational Research Methods</w:t>
      </w:r>
      <w:r w:rsidRPr="006D2CAD">
        <w:t xml:space="preserve">, </w:t>
      </w:r>
      <w:r w:rsidRPr="006D2CAD">
        <w:rPr>
          <w:i/>
          <w:iCs/>
        </w:rPr>
        <w:t>13</w:t>
      </w:r>
      <w:r w:rsidRPr="006D2CAD">
        <w:t>(1), 146–175.</w:t>
      </w:r>
    </w:p>
    <w:p w14:paraId="09961264" w14:textId="53606CBC" w:rsidR="00C32B28" w:rsidRDefault="00C32B28" w:rsidP="00C32B28">
      <w:pPr>
        <w:pStyle w:val="Bibliography"/>
      </w:pPr>
      <w:r w:rsidRPr="00C32B28">
        <w:t xml:space="preserve">Poudyal, N. C., Bowker, J. M., Green, G. T., &amp; Tarrant, M. A. (2012). Supply of private acreage for recreational deer hunting in Georgia. </w:t>
      </w:r>
      <w:r w:rsidRPr="00C32B28">
        <w:rPr>
          <w:i/>
          <w:iCs/>
        </w:rPr>
        <w:t>Human Dimensions of Wildlife</w:t>
      </w:r>
      <w:r w:rsidRPr="00C32B28">
        <w:t xml:space="preserve">, </w:t>
      </w:r>
      <w:r w:rsidRPr="00C32B28">
        <w:rPr>
          <w:i/>
          <w:iCs/>
        </w:rPr>
        <w:t>17</w:t>
      </w:r>
      <w:r>
        <w:t>(2), 141–154.</w:t>
      </w:r>
    </w:p>
    <w:p w14:paraId="7AA98B00" w14:textId="6F5187A5" w:rsidR="00B2516F" w:rsidRDefault="00437011" w:rsidP="00B2516F">
      <w:pPr>
        <w:pStyle w:val="Bibliography"/>
      </w:pPr>
      <w:r>
        <w:t>Recreation.gov (n.d.)</w:t>
      </w:r>
      <w:r w:rsidR="00B2516F">
        <w:t xml:space="preserve">. </w:t>
      </w:r>
      <w:r w:rsidR="00B2516F">
        <w:rPr>
          <w:i/>
        </w:rPr>
        <w:t>Watchman c</w:t>
      </w:r>
      <w:r w:rsidR="00B2516F" w:rsidRPr="00B2516F">
        <w:rPr>
          <w:i/>
        </w:rPr>
        <w:t>ampground</w:t>
      </w:r>
      <w:r w:rsidR="00B2516F">
        <w:t xml:space="preserve">. Retrieved from </w:t>
      </w:r>
      <w:r w:rsidR="00B2516F" w:rsidRPr="00B2516F">
        <w:t>www.recreation.gov/camping/</w:t>
      </w:r>
    </w:p>
    <w:p w14:paraId="610A8863" w14:textId="3E3E64B0" w:rsidR="00437011" w:rsidRDefault="00B2516F" w:rsidP="00B2516F">
      <w:pPr>
        <w:pStyle w:val="Bibliography"/>
        <w:ind w:firstLine="0"/>
      </w:pPr>
      <w:r>
        <w:t>campgrounds/232445/</w:t>
      </w:r>
    </w:p>
    <w:p w14:paraId="1F8636B1" w14:textId="0B08E050" w:rsidR="00B2516F" w:rsidRPr="00687CBA" w:rsidRDefault="00B2516F" w:rsidP="00C32B28">
      <w:pPr>
        <w:pStyle w:val="Bibliography"/>
        <w:rPr>
          <w:iCs/>
        </w:rPr>
      </w:pPr>
      <w:r>
        <w:t>Rice, W. L., Newman, P., Miller, Z. D., &amp; Taff, B. D. (</w:t>
      </w:r>
      <w:r w:rsidR="00687CBA">
        <w:t>2020</w:t>
      </w:r>
      <w:r>
        <w:t xml:space="preserve">). Protected areas and noise abatement: A spatial approach. </w:t>
      </w:r>
      <w:r>
        <w:rPr>
          <w:i/>
        </w:rPr>
        <w:t>Landscape and Urban Plannin</w:t>
      </w:r>
      <w:r w:rsidR="00687CBA">
        <w:rPr>
          <w:i/>
        </w:rPr>
        <w:t>g, 194</w:t>
      </w:r>
      <w:r w:rsidR="00687CBA">
        <w:rPr>
          <w:iCs/>
        </w:rPr>
        <w:t>.</w:t>
      </w:r>
    </w:p>
    <w:p w14:paraId="41785FC5" w14:textId="4E68A4C7" w:rsidR="00C32B28" w:rsidRDefault="00C32B28" w:rsidP="00C32B28">
      <w:pPr>
        <w:pStyle w:val="Bibliography"/>
      </w:pPr>
      <w:r w:rsidRPr="00C32B28">
        <w:t xml:space="preserve">Rice, W. L., Park, S. Y., Pan, B., &amp; Newman, P. (2019). Forecasting campground demand in US national parks. </w:t>
      </w:r>
      <w:r w:rsidRPr="00C32B28">
        <w:rPr>
          <w:i/>
          <w:iCs/>
        </w:rPr>
        <w:t>Annals of Tourism Research</w:t>
      </w:r>
      <w:r w:rsidRPr="00C32B28">
        <w:t xml:space="preserve">, </w:t>
      </w:r>
      <w:r w:rsidRPr="00C32B28">
        <w:rPr>
          <w:i/>
          <w:iCs/>
        </w:rPr>
        <w:t>75</w:t>
      </w:r>
      <w:r w:rsidRPr="00C32B28">
        <w:t>, 424–</w:t>
      </w:r>
      <w:r>
        <w:t>438.</w:t>
      </w:r>
    </w:p>
    <w:p w14:paraId="3EB3FFF0" w14:textId="2A3B56A9" w:rsidR="00130F29" w:rsidRDefault="00130F29" w:rsidP="00130F29">
      <w:pPr>
        <w:pStyle w:val="Bibliography"/>
      </w:pPr>
      <w:bookmarkStart w:id="26" w:name="_Hlk24282692"/>
      <w:r w:rsidRPr="00130F29">
        <w:lastRenderedPageBreak/>
        <w:t xml:space="preserve">Richardson, L., Huber, C., &amp; Loomis, J. (2017). Challenges and solutions for applying the travel cost demand model to geographically remote visitor destinations: A case study of bear viewing at Katmai National Park and Preserve. </w:t>
      </w:r>
      <w:r w:rsidRPr="00130F29">
        <w:rPr>
          <w:i/>
          <w:iCs/>
        </w:rPr>
        <w:t>Human Dimensions of Wildlife</w:t>
      </w:r>
      <w:r w:rsidRPr="00130F29">
        <w:t xml:space="preserve">, </w:t>
      </w:r>
      <w:r w:rsidRPr="00130F29">
        <w:rPr>
          <w:i/>
          <w:iCs/>
        </w:rPr>
        <w:t>22</w:t>
      </w:r>
      <w:r>
        <w:t>(6), 550–563.</w:t>
      </w:r>
    </w:p>
    <w:bookmarkEnd w:id="26"/>
    <w:p w14:paraId="03338A39" w14:textId="506669C0" w:rsidR="00D05A29" w:rsidRDefault="00D05A29" w:rsidP="00D05A29">
      <w:pPr>
        <w:pStyle w:val="Bibliography"/>
      </w:pPr>
      <w:r w:rsidRPr="00D05A29">
        <w:t xml:space="preserve">Schirpke, U., Meisch, C., Marsoner, T., &amp; Tappeiner, U. (2018). Revealing spatial and temporal patterns of outdoor recreation in the European Alps and their surroundings. </w:t>
      </w:r>
      <w:r w:rsidRPr="00D05A29">
        <w:rPr>
          <w:i/>
          <w:iCs/>
        </w:rPr>
        <w:t>Ecosystem Services</w:t>
      </w:r>
      <w:r w:rsidRPr="00D05A29">
        <w:t xml:space="preserve">, </w:t>
      </w:r>
      <w:r w:rsidRPr="00D05A29">
        <w:rPr>
          <w:i/>
          <w:iCs/>
        </w:rPr>
        <w:t>31</w:t>
      </w:r>
      <w:r>
        <w:t>, 336–350.</w:t>
      </w:r>
    </w:p>
    <w:p w14:paraId="1A6E7767" w14:textId="05936919" w:rsidR="007A225C" w:rsidRDefault="007A225C" w:rsidP="007A225C">
      <w:pPr>
        <w:pStyle w:val="Bibliography"/>
      </w:pPr>
      <w:bookmarkStart w:id="27" w:name="_Hlk24282704"/>
      <w:r w:rsidRPr="007A225C">
        <w:t xml:space="preserve">Sessions, C., Wood, S. A., Rabotyagov, S., &amp; Fisher, D. M. (2016). Measuring recreational visitation at U.S. National Parks with crowd-sourced photographs. </w:t>
      </w:r>
      <w:r w:rsidRPr="007A225C">
        <w:rPr>
          <w:i/>
          <w:iCs/>
        </w:rPr>
        <w:t>Journal of Environmental Management</w:t>
      </w:r>
      <w:r w:rsidRPr="007A225C">
        <w:t xml:space="preserve">, </w:t>
      </w:r>
      <w:r w:rsidRPr="007A225C">
        <w:rPr>
          <w:i/>
          <w:iCs/>
        </w:rPr>
        <w:t>183</w:t>
      </w:r>
      <w:r>
        <w:t>, 703–711.</w:t>
      </w:r>
    </w:p>
    <w:bookmarkEnd w:id="27"/>
    <w:p w14:paraId="23AE7DC1" w14:textId="40AC684E" w:rsidR="003E3886" w:rsidRDefault="003E3886" w:rsidP="003E3886">
      <w:pPr>
        <w:pStyle w:val="Bibliography"/>
      </w:pPr>
      <w:r w:rsidRPr="003E3886">
        <w:t xml:space="preserve">Stewart, W., Larkin, K., Orland, B., &amp; Anderson, D. (2003). Boater preferences for beach characteristics downstream from Glen Canyon Dam, Arizona. </w:t>
      </w:r>
      <w:r w:rsidRPr="003E3886">
        <w:rPr>
          <w:i/>
          <w:iCs/>
        </w:rPr>
        <w:t>Journal of Environmental Management</w:t>
      </w:r>
      <w:r w:rsidRPr="003E3886">
        <w:t xml:space="preserve">, </w:t>
      </w:r>
      <w:r w:rsidRPr="003E3886">
        <w:rPr>
          <w:i/>
          <w:iCs/>
        </w:rPr>
        <w:t>69</w:t>
      </w:r>
      <w:r w:rsidRPr="003E3886">
        <w:t>(2), 201–211.</w:t>
      </w:r>
    </w:p>
    <w:p w14:paraId="274E3AB2" w14:textId="2DF178A8" w:rsidR="00523031" w:rsidRDefault="00523031" w:rsidP="00523031">
      <w:pPr>
        <w:pStyle w:val="Bibliography"/>
      </w:pPr>
      <w:r w:rsidRPr="00523031">
        <w:t xml:space="preserve">Tenkanen, H., Di Minin, E., Heikinheimo, V., Hausmann, A., Herbst, M., Kajala, L., &amp; Toivonen, T. (2017). Instagram, Flickr, or Twitter: Assessing the usability of social media data for visitor monitoring in protected areas. </w:t>
      </w:r>
      <w:r w:rsidRPr="00523031">
        <w:rPr>
          <w:i/>
          <w:iCs/>
        </w:rPr>
        <w:t>Scientific Reports</w:t>
      </w:r>
      <w:r w:rsidRPr="00523031">
        <w:t xml:space="preserve">, </w:t>
      </w:r>
      <w:r w:rsidRPr="00523031">
        <w:rPr>
          <w:i/>
          <w:iCs/>
        </w:rPr>
        <w:t>7</w:t>
      </w:r>
      <w:r w:rsidRPr="00523031">
        <w:t>(17615), 1–11.</w:t>
      </w:r>
    </w:p>
    <w:p w14:paraId="0E79D9B4" w14:textId="0133C03D" w:rsidR="00C01BA1" w:rsidRPr="00C01BA1" w:rsidRDefault="00C01BA1" w:rsidP="007A225C">
      <w:pPr>
        <w:pStyle w:val="Bibliography"/>
      </w:pPr>
      <w:bookmarkStart w:id="28" w:name="_Hlk24282750"/>
      <w:r>
        <w:t>Tietenberg, T., &amp; Lewis, L. (2015</w:t>
      </w:r>
      <w:r w:rsidR="00205EEE">
        <w:t>)</w:t>
      </w:r>
      <w:r>
        <w:t xml:space="preserve">. </w:t>
      </w:r>
      <w:r>
        <w:rPr>
          <w:i/>
        </w:rPr>
        <w:t xml:space="preserve">Environmental and </w:t>
      </w:r>
      <w:r w:rsidR="007744BC">
        <w:rPr>
          <w:i/>
        </w:rPr>
        <w:t>natural resource economics</w:t>
      </w:r>
      <w:r w:rsidR="007744BC">
        <w:t xml:space="preserve"> </w:t>
      </w:r>
      <w:r>
        <w:t>(10</w:t>
      </w:r>
      <w:r w:rsidRPr="00C01BA1">
        <w:t>th</w:t>
      </w:r>
      <w:r>
        <w:t xml:space="preserve"> ed.). Essex, UK: Pearson.</w:t>
      </w:r>
    </w:p>
    <w:p w14:paraId="1AE75C66" w14:textId="79CFFE7B" w:rsidR="007A225C" w:rsidRDefault="007A225C" w:rsidP="007A225C">
      <w:pPr>
        <w:pStyle w:val="Bibliography"/>
      </w:pPr>
      <w:bookmarkStart w:id="29" w:name="_Hlk24282712"/>
      <w:bookmarkEnd w:id="28"/>
      <w:r w:rsidRPr="007A225C">
        <w:t xml:space="preserve">Timmons, A. L. (2019). Too </w:t>
      </w:r>
      <w:r w:rsidR="00205EEE" w:rsidRPr="007A225C">
        <w:t>much of a good thing</w:t>
      </w:r>
      <w:r w:rsidRPr="007A225C">
        <w:t xml:space="preserve">: Overcrowding at America’s </w:t>
      </w:r>
      <w:r w:rsidR="00205EEE" w:rsidRPr="007A225C">
        <w:t>national parks</w:t>
      </w:r>
      <w:r w:rsidRPr="007A225C">
        <w:t xml:space="preserve">. </w:t>
      </w:r>
      <w:r w:rsidRPr="007A225C">
        <w:rPr>
          <w:i/>
          <w:iCs/>
        </w:rPr>
        <w:t>Notre Dame Law Review</w:t>
      </w:r>
      <w:r w:rsidRPr="007A225C">
        <w:t xml:space="preserve">, </w:t>
      </w:r>
      <w:r w:rsidRPr="007A225C">
        <w:rPr>
          <w:i/>
          <w:iCs/>
        </w:rPr>
        <w:t>94</w:t>
      </w:r>
      <w:r w:rsidRPr="007A225C">
        <w:t>(2), 985–1017.</w:t>
      </w:r>
    </w:p>
    <w:bookmarkEnd w:id="29"/>
    <w:p w14:paraId="2B345D26" w14:textId="05544796" w:rsidR="00C32B28" w:rsidRPr="00C32B28" w:rsidRDefault="00C32B28" w:rsidP="00C32B28">
      <w:pPr>
        <w:ind w:left="720" w:hanging="720"/>
      </w:pPr>
      <w:r w:rsidRPr="00C32B28">
        <w:t>Tobler, W. R. (1970). A computer movie simulat</w:t>
      </w:r>
      <w:r>
        <w:t xml:space="preserve">ing urban growth in the Detroit </w:t>
      </w:r>
      <w:r w:rsidR="003E3886">
        <w:t xml:space="preserve">region. </w:t>
      </w:r>
      <w:r>
        <w:rPr>
          <w:i/>
          <w:iCs/>
        </w:rPr>
        <w:t>Economic G</w:t>
      </w:r>
      <w:r w:rsidRPr="00C32B28">
        <w:rPr>
          <w:i/>
          <w:iCs/>
        </w:rPr>
        <w:t>eography</w:t>
      </w:r>
      <w:r w:rsidR="00205EEE">
        <w:t xml:space="preserve">, </w:t>
      </w:r>
      <w:r w:rsidRPr="00C32B28">
        <w:rPr>
          <w:i/>
          <w:iCs/>
        </w:rPr>
        <w:t>46</w:t>
      </w:r>
      <w:r w:rsidRPr="00C32B28">
        <w:t>, 234-240.</w:t>
      </w:r>
    </w:p>
    <w:p w14:paraId="728A12A8" w14:textId="6D2F186A" w:rsidR="003E3886" w:rsidRDefault="003E3886" w:rsidP="003E3886">
      <w:pPr>
        <w:pStyle w:val="Bibliography"/>
      </w:pPr>
      <w:r w:rsidRPr="003E3886">
        <w:lastRenderedPageBreak/>
        <w:t xml:space="preserve">Twight, B. W., Smith, K. L., &amp; Wissinger, G. H. (1981). Privacy and camping: Closeness to the self vs. closeness to others. </w:t>
      </w:r>
      <w:r w:rsidRPr="003E3886">
        <w:rPr>
          <w:i/>
          <w:iCs/>
        </w:rPr>
        <w:t>Leisure Sciences</w:t>
      </w:r>
      <w:r w:rsidRPr="003E3886">
        <w:t xml:space="preserve">, </w:t>
      </w:r>
      <w:r w:rsidRPr="003E3886">
        <w:rPr>
          <w:i/>
          <w:iCs/>
        </w:rPr>
        <w:t>4</w:t>
      </w:r>
      <w:r>
        <w:t>(4), 427–441.</w:t>
      </w:r>
    </w:p>
    <w:p w14:paraId="623C64C5" w14:textId="3185BC00" w:rsidR="00C32B28" w:rsidRPr="00C32B28" w:rsidRDefault="00C32B28" w:rsidP="00C32B28">
      <w:pPr>
        <w:pStyle w:val="Bibliography"/>
      </w:pPr>
      <w:r w:rsidRPr="00C32B28">
        <w:t xml:space="preserve">Wang, C., Thill, J. C., &amp; Meentemeyer, R. K. (2012). Estimating the demand for public open space: Evidence from North Carolina municipalities. </w:t>
      </w:r>
      <w:r w:rsidRPr="00C32B28">
        <w:rPr>
          <w:i/>
          <w:iCs/>
        </w:rPr>
        <w:t>Papers in Regional Science</w:t>
      </w:r>
      <w:r w:rsidRPr="00C32B28">
        <w:t xml:space="preserve">, </w:t>
      </w:r>
      <w:r w:rsidRPr="00C32B28">
        <w:rPr>
          <w:i/>
          <w:iCs/>
        </w:rPr>
        <w:t>91</w:t>
      </w:r>
      <w:r>
        <w:t>(1), 219–232.</w:t>
      </w:r>
    </w:p>
    <w:p w14:paraId="1F0B5074" w14:textId="77777777" w:rsidR="003E3886" w:rsidRPr="003E3886" w:rsidRDefault="003E3886" w:rsidP="003E3886">
      <w:pPr>
        <w:pStyle w:val="Bibliography"/>
      </w:pPr>
      <w:r w:rsidRPr="003E3886">
        <w:t xml:space="preserve">White, D. D., Hall, T. E., &amp; Farrell, T. A. (2001). Influence of ecological impacts and other campsite characteristics on wilderness visitors’ campsite choices. </w:t>
      </w:r>
      <w:r w:rsidRPr="003E3886">
        <w:rPr>
          <w:i/>
          <w:iCs/>
        </w:rPr>
        <w:t>Journal of Park and Recreation Administration</w:t>
      </w:r>
      <w:r w:rsidRPr="003E3886">
        <w:t xml:space="preserve">, </w:t>
      </w:r>
      <w:r w:rsidRPr="003E3886">
        <w:rPr>
          <w:i/>
          <w:iCs/>
        </w:rPr>
        <w:t>19</w:t>
      </w:r>
      <w:r w:rsidRPr="003E3886">
        <w:t>(2), 83–97.</w:t>
      </w:r>
    </w:p>
    <w:p w14:paraId="38D06E73" w14:textId="5F6589D6" w:rsidR="007A225C" w:rsidRPr="00863C4F" w:rsidRDefault="007F1265" w:rsidP="007A225C">
      <w:pPr>
        <w:pStyle w:val="Bibliography"/>
      </w:pPr>
      <w:r w:rsidRPr="007F1265">
        <w:t>Yamada, N., &amp; Knapp, D. (2010). Participants’ preferences for interpretive programs and social interacti</w:t>
      </w:r>
      <w:r w:rsidR="00205EEE">
        <w:t xml:space="preserve">ons at a Japanese natural park. </w:t>
      </w:r>
      <w:r w:rsidRPr="007F1265">
        <w:rPr>
          <w:i/>
          <w:iCs/>
        </w:rPr>
        <w:t>Visitor Studies</w:t>
      </w:r>
      <w:r w:rsidR="00205EEE">
        <w:t xml:space="preserve">, </w:t>
      </w:r>
      <w:r w:rsidRPr="007F1265">
        <w:rPr>
          <w:i/>
          <w:iCs/>
        </w:rPr>
        <w:t>13</w:t>
      </w:r>
      <w:r w:rsidRPr="007F1265">
        <w:t>(2), 206-221.</w:t>
      </w:r>
    </w:p>
    <w:sectPr w:rsidR="007A225C" w:rsidRPr="00863C4F" w:rsidSect="007F126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214E1" w14:textId="77777777" w:rsidR="009F2830" w:rsidRDefault="009F2830">
      <w:pPr>
        <w:spacing w:line="240" w:lineRule="auto"/>
      </w:pPr>
      <w:r>
        <w:separator/>
      </w:r>
    </w:p>
    <w:p w14:paraId="0FA7F906" w14:textId="77777777" w:rsidR="009F2830" w:rsidRDefault="009F2830"/>
  </w:endnote>
  <w:endnote w:type="continuationSeparator" w:id="0">
    <w:p w14:paraId="06CF285D" w14:textId="77777777" w:rsidR="009F2830" w:rsidRDefault="009F2830">
      <w:pPr>
        <w:spacing w:line="240" w:lineRule="auto"/>
      </w:pPr>
      <w:r>
        <w:continuationSeparator/>
      </w:r>
    </w:p>
    <w:p w14:paraId="544C3766" w14:textId="77777777" w:rsidR="009F2830" w:rsidRDefault="009F28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A81ED" w14:textId="77777777" w:rsidR="009F2830" w:rsidRDefault="009F2830">
      <w:pPr>
        <w:spacing w:line="240" w:lineRule="auto"/>
      </w:pPr>
      <w:r>
        <w:separator/>
      </w:r>
    </w:p>
    <w:p w14:paraId="4B476F89" w14:textId="77777777" w:rsidR="009F2830" w:rsidRDefault="009F2830"/>
  </w:footnote>
  <w:footnote w:type="continuationSeparator" w:id="0">
    <w:p w14:paraId="156E426E" w14:textId="77777777" w:rsidR="009F2830" w:rsidRDefault="009F2830">
      <w:pPr>
        <w:spacing w:line="240" w:lineRule="auto"/>
      </w:pPr>
      <w:r>
        <w:continuationSeparator/>
      </w:r>
    </w:p>
    <w:p w14:paraId="41F73A85" w14:textId="77777777" w:rsidR="009F2830" w:rsidRDefault="009F28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23EAA" w14:textId="3C35779F" w:rsidR="00B2516F" w:rsidRDefault="009F2830">
    <w:pPr>
      <w:pStyle w:val="Header"/>
    </w:pPr>
    <w:sdt>
      <w:sdtPr>
        <w:rPr>
          <w:rStyle w:val="Strong"/>
        </w:rPr>
        <w:alias w:val="Running head"/>
        <w:tag w:val=""/>
        <w:id w:val="12739865"/>
        <w:placeholder>
          <w:docPart w:val="B827DFBC8AA446BCB65189131B43A3F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111D1">
          <w:rPr>
            <w:rStyle w:val="Strong"/>
          </w:rPr>
          <w:t>camper preferences</w:t>
        </w:r>
      </w:sdtContent>
    </w:sdt>
    <w:r w:rsidR="00B2516F">
      <w:rPr>
        <w:rStyle w:val="Strong"/>
      </w:rPr>
      <w:ptab w:relativeTo="margin" w:alignment="right" w:leader="none"/>
    </w:r>
    <w:r w:rsidR="00B2516F">
      <w:rPr>
        <w:rStyle w:val="Strong"/>
      </w:rPr>
      <w:fldChar w:fldCharType="begin"/>
    </w:r>
    <w:r w:rsidR="00B2516F">
      <w:rPr>
        <w:rStyle w:val="Strong"/>
      </w:rPr>
      <w:instrText xml:space="preserve"> PAGE   \* MERGEFORMAT </w:instrText>
    </w:r>
    <w:r w:rsidR="00B2516F">
      <w:rPr>
        <w:rStyle w:val="Strong"/>
      </w:rPr>
      <w:fldChar w:fldCharType="separate"/>
    </w:r>
    <w:r w:rsidR="001111D1">
      <w:rPr>
        <w:rStyle w:val="Strong"/>
        <w:noProof/>
      </w:rPr>
      <w:t>2</w:t>
    </w:r>
    <w:r w:rsidR="00B2516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5E227" w14:textId="058F2B65" w:rsidR="00B2516F" w:rsidRDefault="00B2516F">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1111D1" w:rsidRPr="001111D1">
          <w:rPr>
            <w:rStyle w:val="Strong"/>
          </w:rPr>
          <w:t>camper preferences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111D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CF9"/>
    <w:rsid w:val="00004390"/>
    <w:rsid w:val="000054E2"/>
    <w:rsid w:val="000521E0"/>
    <w:rsid w:val="0006780D"/>
    <w:rsid w:val="00075949"/>
    <w:rsid w:val="000C45D7"/>
    <w:rsid w:val="000D3F41"/>
    <w:rsid w:val="000F28F5"/>
    <w:rsid w:val="000F3541"/>
    <w:rsid w:val="001027DA"/>
    <w:rsid w:val="001111D1"/>
    <w:rsid w:val="00120221"/>
    <w:rsid w:val="00124F14"/>
    <w:rsid w:val="00130F29"/>
    <w:rsid w:val="00176272"/>
    <w:rsid w:val="001A55E9"/>
    <w:rsid w:val="001B73B1"/>
    <w:rsid w:val="001D5851"/>
    <w:rsid w:val="001F07BE"/>
    <w:rsid w:val="00205EEE"/>
    <w:rsid w:val="00232A57"/>
    <w:rsid w:val="002D6A09"/>
    <w:rsid w:val="002E35E5"/>
    <w:rsid w:val="002F0767"/>
    <w:rsid w:val="00320B3E"/>
    <w:rsid w:val="00323C26"/>
    <w:rsid w:val="0033360F"/>
    <w:rsid w:val="00351844"/>
    <w:rsid w:val="00355DCA"/>
    <w:rsid w:val="003E3886"/>
    <w:rsid w:val="003E4D3D"/>
    <w:rsid w:val="003F0ECE"/>
    <w:rsid w:val="00437011"/>
    <w:rsid w:val="00444B95"/>
    <w:rsid w:val="00467D7D"/>
    <w:rsid w:val="0047341B"/>
    <w:rsid w:val="00474222"/>
    <w:rsid w:val="00476AB8"/>
    <w:rsid w:val="004836DB"/>
    <w:rsid w:val="00492330"/>
    <w:rsid w:val="004A1ACF"/>
    <w:rsid w:val="004A7093"/>
    <w:rsid w:val="004A75A4"/>
    <w:rsid w:val="004D4B6B"/>
    <w:rsid w:val="004D69DF"/>
    <w:rsid w:val="004F6A5C"/>
    <w:rsid w:val="00523031"/>
    <w:rsid w:val="00526750"/>
    <w:rsid w:val="00551A02"/>
    <w:rsid w:val="005534FA"/>
    <w:rsid w:val="00595115"/>
    <w:rsid w:val="005A43F5"/>
    <w:rsid w:val="005A53F9"/>
    <w:rsid w:val="005D3A03"/>
    <w:rsid w:val="006206AB"/>
    <w:rsid w:val="00660543"/>
    <w:rsid w:val="0067675D"/>
    <w:rsid w:val="00677DFE"/>
    <w:rsid w:val="00687333"/>
    <w:rsid w:val="00687CBA"/>
    <w:rsid w:val="006D2CAD"/>
    <w:rsid w:val="00707999"/>
    <w:rsid w:val="00727DB0"/>
    <w:rsid w:val="007744BC"/>
    <w:rsid w:val="007A225C"/>
    <w:rsid w:val="007B3E7B"/>
    <w:rsid w:val="007E0FCC"/>
    <w:rsid w:val="007E320D"/>
    <w:rsid w:val="007F1265"/>
    <w:rsid w:val="008002C0"/>
    <w:rsid w:val="00802796"/>
    <w:rsid w:val="0084256A"/>
    <w:rsid w:val="00863C4F"/>
    <w:rsid w:val="008812C5"/>
    <w:rsid w:val="008A0BE4"/>
    <w:rsid w:val="008A671F"/>
    <w:rsid w:val="008C5323"/>
    <w:rsid w:val="008D4DD3"/>
    <w:rsid w:val="00903CA9"/>
    <w:rsid w:val="00962882"/>
    <w:rsid w:val="00994DF4"/>
    <w:rsid w:val="009A6A3B"/>
    <w:rsid w:val="009B3500"/>
    <w:rsid w:val="009B3E42"/>
    <w:rsid w:val="009D32C5"/>
    <w:rsid w:val="009E41D0"/>
    <w:rsid w:val="009F2830"/>
    <w:rsid w:val="00A15389"/>
    <w:rsid w:val="00A15DB3"/>
    <w:rsid w:val="00A20C33"/>
    <w:rsid w:val="00A83835"/>
    <w:rsid w:val="00AC6230"/>
    <w:rsid w:val="00AD09C5"/>
    <w:rsid w:val="00B2516F"/>
    <w:rsid w:val="00B320A2"/>
    <w:rsid w:val="00B32D5A"/>
    <w:rsid w:val="00B358E0"/>
    <w:rsid w:val="00B37E91"/>
    <w:rsid w:val="00B60657"/>
    <w:rsid w:val="00B7581F"/>
    <w:rsid w:val="00B823AA"/>
    <w:rsid w:val="00B873DD"/>
    <w:rsid w:val="00BA1087"/>
    <w:rsid w:val="00BA45DB"/>
    <w:rsid w:val="00BB15B4"/>
    <w:rsid w:val="00BB1867"/>
    <w:rsid w:val="00BC4341"/>
    <w:rsid w:val="00BC7E0C"/>
    <w:rsid w:val="00BD0DFD"/>
    <w:rsid w:val="00BE1F65"/>
    <w:rsid w:val="00BF4184"/>
    <w:rsid w:val="00C01BA1"/>
    <w:rsid w:val="00C05A8D"/>
    <w:rsid w:val="00C0601E"/>
    <w:rsid w:val="00C30271"/>
    <w:rsid w:val="00C31D30"/>
    <w:rsid w:val="00C32B28"/>
    <w:rsid w:val="00C754F0"/>
    <w:rsid w:val="00C7705D"/>
    <w:rsid w:val="00C87CAF"/>
    <w:rsid w:val="00CA5DF5"/>
    <w:rsid w:val="00CD47E1"/>
    <w:rsid w:val="00CD6E39"/>
    <w:rsid w:val="00CF6BB9"/>
    <w:rsid w:val="00CF6E91"/>
    <w:rsid w:val="00D0095A"/>
    <w:rsid w:val="00D04BF5"/>
    <w:rsid w:val="00D05A29"/>
    <w:rsid w:val="00D07647"/>
    <w:rsid w:val="00D3091B"/>
    <w:rsid w:val="00D85B68"/>
    <w:rsid w:val="00D95B4C"/>
    <w:rsid w:val="00DB3216"/>
    <w:rsid w:val="00DC0B68"/>
    <w:rsid w:val="00DD68BD"/>
    <w:rsid w:val="00DD73FD"/>
    <w:rsid w:val="00DD7CF9"/>
    <w:rsid w:val="00E40487"/>
    <w:rsid w:val="00E6004D"/>
    <w:rsid w:val="00E81978"/>
    <w:rsid w:val="00EC79E2"/>
    <w:rsid w:val="00EE453F"/>
    <w:rsid w:val="00F21D9B"/>
    <w:rsid w:val="00F379B7"/>
    <w:rsid w:val="00F521A3"/>
    <w:rsid w:val="00F525FA"/>
    <w:rsid w:val="00F54CE9"/>
    <w:rsid w:val="00F64987"/>
    <w:rsid w:val="00F67388"/>
    <w:rsid w:val="00FB70D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212A9"/>
  <w15:chartTrackingRefBased/>
  <w15:docId w15:val="{28FAA786-6B9E-4AB7-8A13-963CD2CC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37011"/>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7464">
      <w:bodyDiv w:val="1"/>
      <w:marLeft w:val="0"/>
      <w:marRight w:val="0"/>
      <w:marTop w:val="0"/>
      <w:marBottom w:val="0"/>
      <w:divBdr>
        <w:top w:val="none" w:sz="0" w:space="0" w:color="auto"/>
        <w:left w:val="none" w:sz="0" w:space="0" w:color="auto"/>
        <w:bottom w:val="none" w:sz="0" w:space="0" w:color="auto"/>
        <w:right w:val="none" w:sz="0" w:space="0" w:color="auto"/>
      </w:divBdr>
    </w:div>
    <w:div w:id="10573699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726128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3180124">
      <w:bodyDiv w:val="1"/>
      <w:marLeft w:val="0"/>
      <w:marRight w:val="0"/>
      <w:marTop w:val="0"/>
      <w:marBottom w:val="0"/>
      <w:divBdr>
        <w:top w:val="none" w:sz="0" w:space="0" w:color="auto"/>
        <w:left w:val="none" w:sz="0" w:space="0" w:color="auto"/>
        <w:bottom w:val="none" w:sz="0" w:space="0" w:color="auto"/>
        <w:right w:val="none" w:sz="0" w:space="0" w:color="auto"/>
      </w:divBdr>
    </w:div>
    <w:div w:id="2424913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9244735">
      <w:bodyDiv w:val="1"/>
      <w:marLeft w:val="0"/>
      <w:marRight w:val="0"/>
      <w:marTop w:val="0"/>
      <w:marBottom w:val="0"/>
      <w:divBdr>
        <w:top w:val="none" w:sz="0" w:space="0" w:color="auto"/>
        <w:left w:val="none" w:sz="0" w:space="0" w:color="auto"/>
        <w:bottom w:val="none" w:sz="0" w:space="0" w:color="auto"/>
        <w:right w:val="none" w:sz="0" w:space="0" w:color="auto"/>
      </w:divBdr>
    </w:div>
    <w:div w:id="27375104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935704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017737">
      <w:bodyDiv w:val="1"/>
      <w:marLeft w:val="0"/>
      <w:marRight w:val="0"/>
      <w:marTop w:val="0"/>
      <w:marBottom w:val="0"/>
      <w:divBdr>
        <w:top w:val="none" w:sz="0" w:space="0" w:color="auto"/>
        <w:left w:val="none" w:sz="0" w:space="0" w:color="auto"/>
        <w:bottom w:val="none" w:sz="0" w:space="0" w:color="auto"/>
        <w:right w:val="none" w:sz="0" w:space="0" w:color="auto"/>
      </w:divBdr>
    </w:div>
    <w:div w:id="570963246">
      <w:bodyDiv w:val="1"/>
      <w:marLeft w:val="0"/>
      <w:marRight w:val="0"/>
      <w:marTop w:val="0"/>
      <w:marBottom w:val="0"/>
      <w:divBdr>
        <w:top w:val="none" w:sz="0" w:space="0" w:color="auto"/>
        <w:left w:val="none" w:sz="0" w:space="0" w:color="auto"/>
        <w:bottom w:val="none" w:sz="0" w:space="0" w:color="auto"/>
        <w:right w:val="none" w:sz="0" w:space="0" w:color="auto"/>
      </w:divBdr>
    </w:div>
    <w:div w:id="594632851">
      <w:bodyDiv w:val="1"/>
      <w:marLeft w:val="0"/>
      <w:marRight w:val="0"/>
      <w:marTop w:val="0"/>
      <w:marBottom w:val="0"/>
      <w:divBdr>
        <w:top w:val="none" w:sz="0" w:space="0" w:color="auto"/>
        <w:left w:val="none" w:sz="0" w:space="0" w:color="auto"/>
        <w:bottom w:val="none" w:sz="0" w:space="0" w:color="auto"/>
        <w:right w:val="none" w:sz="0" w:space="0" w:color="auto"/>
      </w:divBdr>
    </w:div>
    <w:div w:id="612588716">
      <w:bodyDiv w:val="1"/>
      <w:marLeft w:val="0"/>
      <w:marRight w:val="0"/>
      <w:marTop w:val="0"/>
      <w:marBottom w:val="0"/>
      <w:divBdr>
        <w:top w:val="none" w:sz="0" w:space="0" w:color="auto"/>
        <w:left w:val="none" w:sz="0" w:space="0" w:color="auto"/>
        <w:bottom w:val="none" w:sz="0" w:space="0" w:color="auto"/>
        <w:right w:val="none" w:sz="0" w:space="0" w:color="auto"/>
      </w:divBdr>
    </w:div>
    <w:div w:id="65086605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7968156">
      <w:bodyDiv w:val="1"/>
      <w:marLeft w:val="0"/>
      <w:marRight w:val="0"/>
      <w:marTop w:val="0"/>
      <w:marBottom w:val="0"/>
      <w:divBdr>
        <w:top w:val="none" w:sz="0" w:space="0" w:color="auto"/>
        <w:left w:val="none" w:sz="0" w:space="0" w:color="auto"/>
        <w:bottom w:val="none" w:sz="0" w:space="0" w:color="auto"/>
        <w:right w:val="none" w:sz="0" w:space="0" w:color="auto"/>
      </w:divBdr>
    </w:div>
    <w:div w:id="847409214">
      <w:bodyDiv w:val="1"/>
      <w:marLeft w:val="0"/>
      <w:marRight w:val="0"/>
      <w:marTop w:val="0"/>
      <w:marBottom w:val="0"/>
      <w:divBdr>
        <w:top w:val="none" w:sz="0" w:space="0" w:color="auto"/>
        <w:left w:val="none" w:sz="0" w:space="0" w:color="auto"/>
        <w:bottom w:val="none" w:sz="0" w:space="0" w:color="auto"/>
        <w:right w:val="none" w:sz="0" w:space="0" w:color="auto"/>
      </w:divBdr>
    </w:div>
    <w:div w:id="852957360">
      <w:bodyDiv w:val="1"/>
      <w:marLeft w:val="0"/>
      <w:marRight w:val="0"/>
      <w:marTop w:val="0"/>
      <w:marBottom w:val="0"/>
      <w:divBdr>
        <w:top w:val="none" w:sz="0" w:space="0" w:color="auto"/>
        <w:left w:val="none" w:sz="0" w:space="0" w:color="auto"/>
        <w:bottom w:val="none" w:sz="0" w:space="0" w:color="auto"/>
        <w:right w:val="none" w:sz="0" w:space="0" w:color="auto"/>
      </w:divBdr>
    </w:div>
    <w:div w:id="861820689">
      <w:bodyDiv w:val="1"/>
      <w:marLeft w:val="0"/>
      <w:marRight w:val="0"/>
      <w:marTop w:val="0"/>
      <w:marBottom w:val="0"/>
      <w:divBdr>
        <w:top w:val="none" w:sz="0" w:space="0" w:color="auto"/>
        <w:left w:val="none" w:sz="0" w:space="0" w:color="auto"/>
        <w:bottom w:val="none" w:sz="0" w:space="0" w:color="auto"/>
        <w:right w:val="none" w:sz="0" w:space="0" w:color="auto"/>
      </w:divBdr>
    </w:div>
    <w:div w:id="866984914">
      <w:bodyDiv w:val="1"/>
      <w:marLeft w:val="0"/>
      <w:marRight w:val="0"/>
      <w:marTop w:val="0"/>
      <w:marBottom w:val="0"/>
      <w:divBdr>
        <w:top w:val="none" w:sz="0" w:space="0" w:color="auto"/>
        <w:left w:val="none" w:sz="0" w:space="0" w:color="auto"/>
        <w:bottom w:val="none" w:sz="0" w:space="0" w:color="auto"/>
        <w:right w:val="none" w:sz="0" w:space="0" w:color="auto"/>
      </w:divBdr>
    </w:div>
    <w:div w:id="875695325">
      <w:bodyDiv w:val="1"/>
      <w:marLeft w:val="0"/>
      <w:marRight w:val="0"/>
      <w:marTop w:val="0"/>
      <w:marBottom w:val="0"/>
      <w:divBdr>
        <w:top w:val="none" w:sz="0" w:space="0" w:color="auto"/>
        <w:left w:val="none" w:sz="0" w:space="0" w:color="auto"/>
        <w:bottom w:val="none" w:sz="0" w:space="0" w:color="auto"/>
        <w:right w:val="none" w:sz="0" w:space="0" w:color="auto"/>
      </w:divBdr>
    </w:div>
    <w:div w:id="891189282">
      <w:bodyDiv w:val="1"/>
      <w:marLeft w:val="0"/>
      <w:marRight w:val="0"/>
      <w:marTop w:val="0"/>
      <w:marBottom w:val="0"/>
      <w:divBdr>
        <w:top w:val="none" w:sz="0" w:space="0" w:color="auto"/>
        <w:left w:val="none" w:sz="0" w:space="0" w:color="auto"/>
        <w:bottom w:val="none" w:sz="0" w:space="0" w:color="auto"/>
        <w:right w:val="none" w:sz="0" w:space="0" w:color="auto"/>
      </w:divBdr>
    </w:div>
    <w:div w:id="94661871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5742245">
      <w:bodyDiv w:val="1"/>
      <w:marLeft w:val="0"/>
      <w:marRight w:val="0"/>
      <w:marTop w:val="0"/>
      <w:marBottom w:val="0"/>
      <w:divBdr>
        <w:top w:val="none" w:sz="0" w:space="0" w:color="auto"/>
        <w:left w:val="none" w:sz="0" w:space="0" w:color="auto"/>
        <w:bottom w:val="none" w:sz="0" w:space="0" w:color="auto"/>
        <w:right w:val="none" w:sz="0" w:space="0" w:color="auto"/>
      </w:divBdr>
    </w:div>
    <w:div w:id="1075322427">
      <w:bodyDiv w:val="1"/>
      <w:marLeft w:val="0"/>
      <w:marRight w:val="0"/>
      <w:marTop w:val="0"/>
      <w:marBottom w:val="0"/>
      <w:divBdr>
        <w:top w:val="none" w:sz="0" w:space="0" w:color="auto"/>
        <w:left w:val="none" w:sz="0" w:space="0" w:color="auto"/>
        <w:bottom w:val="none" w:sz="0" w:space="0" w:color="auto"/>
        <w:right w:val="none" w:sz="0" w:space="0" w:color="auto"/>
      </w:divBdr>
    </w:div>
    <w:div w:id="1118183815">
      <w:bodyDiv w:val="1"/>
      <w:marLeft w:val="0"/>
      <w:marRight w:val="0"/>
      <w:marTop w:val="0"/>
      <w:marBottom w:val="0"/>
      <w:divBdr>
        <w:top w:val="none" w:sz="0" w:space="0" w:color="auto"/>
        <w:left w:val="none" w:sz="0" w:space="0" w:color="auto"/>
        <w:bottom w:val="none" w:sz="0" w:space="0" w:color="auto"/>
        <w:right w:val="none" w:sz="0" w:space="0" w:color="auto"/>
      </w:divBdr>
    </w:div>
    <w:div w:id="1128088324">
      <w:bodyDiv w:val="1"/>
      <w:marLeft w:val="0"/>
      <w:marRight w:val="0"/>
      <w:marTop w:val="0"/>
      <w:marBottom w:val="0"/>
      <w:divBdr>
        <w:top w:val="none" w:sz="0" w:space="0" w:color="auto"/>
        <w:left w:val="none" w:sz="0" w:space="0" w:color="auto"/>
        <w:bottom w:val="none" w:sz="0" w:space="0" w:color="auto"/>
        <w:right w:val="none" w:sz="0" w:space="0" w:color="auto"/>
      </w:divBdr>
    </w:div>
    <w:div w:id="115267675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5482569">
      <w:bodyDiv w:val="1"/>
      <w:marLeft w:val="0"/>
      <w:marRight w:val="0"/>
      <w:marTop w:val="0"/>
      <w:marBottom w:val="0"/>
      <w:divBdr>
        <w:top w:val="none" w:sz="0" w:space="0" w:color="auto"/>
        <w:left w:val="none" w:sz="0" w:space="0" w:color="auto"/>
        <w:bottom w:val="none" w:sz="0" w:space="0" w:color="auto"/>
        <w:right w:val="none" w:sz="0" w:space="0" w:color="auto"/>
      </w:divBdr>
    </w:div>
    <w:div w:id="1185825603">
      <w:bodyDiv w:val="1"/>
      <w:marLeft w:val="0"/>
      <w:marRight w:val="0"/>
      <w:marTop w:val="0"/>
      <w:marBottom w:val="0"/>
      <w:divBdr>
        <w:top w:val="none" w:sz="0" w:space="0" w:color="auto"/>
        <w:left w:val="none" w:sz="0" w:space="0" w:color="auto"/>
        <w:bottom w:val="none" w:sz="0" w:space="0" w:color="auto"/>
        <w:right w:val="none" w:sz="0" w:space="0" w:color="auto"/>
      </w:divBdr>
    </w:div>
    <w:div w:id="125215560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2494653">
      <w:bodyDiv w:val="1"/>
      <w:marLeft w:val="0"/>
      <w:marRight w:val="0"/>
      <w:marTop w:val="0"/>
      <w:marBottom w:val="0"/>
      <w:divBdr>
        <w:top w:val="none" w:sz="0" w:space="0" w:color="auto"/>
        <w:left w:val="none" w:sz="0" w:space="0" w:color="auto"/>
        <w:bottom w:val="none" w:sz="0" w:space="0" w:color="auto"/>
        <w:right w:val="none" w:sz="0" w:space="0" w:color="auto"/>
      </w:divBdr>
    </w:div>
    <w:div w:id="1336110760">
      <w:bodyDiv w:val="1"/>
      <w:marLeft w:val="0"/>
      <w:marRight w:val="0"/>
      <w:marTop w:val="0"/>
      <w:marBottom w:val="0"/>
      <w:divBdr>
        <w:top w:val="none" w:sz="0" w:space="0" w:color="auto"/>
        <w:left w:val="none" w:sz="0" w:space="0" w:color="auto"/>
        <w:bottom w:val="none" w:sz="0" w:space="0" w:color="auto"/>
        <w:right w:val="none" w:sz="0" w:space="0" w:color="auto"/>
      </w:divBdr>
    </w:div>
    <w:div w:id="136663434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303863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4117623">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2729725">
      <w:bodyDiv w:val="1"/>
      <w:marLeft w:val="0"/>
      <w:marRight w:val="0"/>
      <w:marTop w:val="0"/>
      <w:marBottom w:val="0"/>
      <w:divBdr>
        <w:top w:val="none" w:sz="0" w:space="0" w:color="auto"/>
        <w:left w:val="none" w:sz="0" w:space="0" w:color="auto"/>
        <w:bottom w:val="none" w:sz="0" w:space="0" w:color="auto"/>
        <w:right w:val="none" w:sz="0" w:space="0" w:color="auto"/>
      </w:divBdr>
    </w:div>
    <w:div w:id="1711491731">
      <w:bodyDiv w:val="1"/>
      <w:marLeft w:val="0"/>
      <w:marRight w:val="0"/>
      <w:marTop w:val="0"/>
      <w:marBottom w:val="0"/>
      <w:divBdr>
        <w:top w:val="none" w:sz="0" w:space="0" w:color="auto"/>
        <w:left w:val="none" w:sz="0" w:space="0" w:color="auto"/>
        <w:bottom w:val="none" w:sz="0" w:space="0" w:color="auto"/>
        <w:right w:val="none" w:sz="0" w:space="0" w:color="auto"/>
      </w:divBdr>
    </w:div>
    <w:div w:id="171627051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9162328">
      <w:bodyDiv w:val="1"/>
      <w:marLeft w:val="0"/>
      <w:marRight w:val="0"/>
      <w:marTop w:val="0"/>
      <w:marBottom w:val="0"/>
      <w:divBdr>
        <w:top w:val="none" w:sz="0" w:space="0" w:color="auto"/>
        <w:left w:val="none" w:sz="0" w:space="0" w:color="auto"/>
        <w:bottom w:val="none" w:sz="0" w:space="0" w:color="auto"/>
        <w:right w:val="none" w:sz="0" w:space="0" w:color="auto"/>
      </w:divBdr>
    </w:div>
    <w:div w:id="1801924075">
      <w:bodyDiv w:val="1"/>
      <w:marLeft w:val="0"/>
      <w:marRight w:val="0"/>
      <w:marTop w:val="0"/>
      <w:marBottom w:val="0"/>
      <w:divBdr>
        <w:top w:val="none" w:sz="0" w:space="0" w:color="auto"/>
        <w:left w:val="none" w:sz="0" w:space="0" w:color="auto"/>
        <w:bottom w:val="none" w:sz="0" w:space="0" w:color="auto"/>
        <w:right w:val="none" w:sz="0" w:space="0" w:color="auto"/>
      </w:divBdr>
    </w:div>
    <w:div w:id="1807551032">
      <w:bodyDiv w:val="1"/>
      <w:marLeft w:val="0"/>
      <w:marRight w:val="0"/>
      <w:marTop w:val="0"/>
      <w:marBottom w:val="0"/>
      <w:divBdr>
        <w:top w:val="none" w:sz="0" w:space="0" w:color="auto"/>
        <w:left w:val="none" w:sz="0" w:space="0" w:color="auto"/>
        <w:bottom w:val="none" w:sz="0" w:space="0" w:color="auto"/>
        <w:right w:val="none" w:sz="0" w:space="0" w:color="auto"/>
      </w:divBdr>
    </w:div>
    <w:div w:id="181005538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159346">
      <w:bodyDiv w:val="1"/>
      <w:marLeft w:val="0"/>
      <w:marRight w:val="0"/>
      <w:marTop w:val="0"/>
      <w:marBottom w:val="0"/>
      <w:divBdr>
        <w:top w:val="none" w:sz="0" w:space="0" w:color="auto"/>
        <w:left w:val="none" w:sz="0" w:space="0" w:color="auto"/>
        <w:bottom w:val="none" w:sz="0" w:space="0" w:color="auto"/>
        <w:right w:val="none" w:sz="0" w:space="0" w:color="auto"/>
      </w:divBdr>
    </w:div>
    <w:div w:id="188081901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9262116">
      <w:bodyDiv w:val="1"/>
      <w:marLeft w:val="0"/>
      <w:marRight w:val="0"/>
      <w:marTop w:val="0"/>
      <w:marBottom w:val="0"/>
      <w:divBdr>
        <w:top w:val="none" w:sz="0" w:space="0" w:color="auto"/>
        <w:left w:val="none" w:sz="0" w:space="0" w:color="auto"/>
        <w:bottom w:val="none" w:sz="0" w:space="0" w:color="auto"/>
        <w:right w:val="none" w:sz="0" w:space="0" w:color="auto"/>
      </w:divBdr>
    </w:div>
    <w:div w:id="2059668807">
      <w:bodyDiv w:val="1"/>
      <w:marLeft w:val="0"/>
      <w:marRight w:val="0"/>
      <w:marTop w:val="0"/>
      <w:marBottom w:val="0"/>
      <w:divBdr>
        <w:top w:val="none" w:sz="0" w:space="0" w:color="auto"/>
        <w:left w:val="none" w:sz="0" w:space="0" w:color="auto"/>
        <w:bottom w:val="none" w:sz="0" w:space="0" w:color="auto"/>
        <w:right w:val="none" w:sz="0" w:space="0" w:color="auto"/>
      </w:divBdr>
    </w:div>
    <w:div w:id="2081629737">
      <w:bodyDiv w:val="1"/>
      <w:marLeft w:val="0"/>
      <w:marRight w:val="0"/>
      <w:marTop w:val="0"/>
      <w:marBottom w:val="0"/>
      <w:divBdr>
        <w:top w:val="none" w:sz="0" w:space="0" w:color="auto"/>
        <w:left w:val="none" w:sz="0" w:space="0" w:color="auto"/>
        <w:bottom w:val="none" w:sz="0" w:space="0" w:color="auto"/>
        <w:right w:val="none" w:sz="0" w:space="0" w:color="auto"/>
      </w:divBdr>
    </w:div>
    <w:div w:id="20826742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4414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lr5053\Documents\Qualifying%20Exam\WLR_QE_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4BFF09E307403FB2385E72E51265C5"/>
        <w:category>
          <w:name w:val="General"/>
          <w:gallery w:val="placeholder"/>
        </w:category>
        <w:types>
          <w:type w:val="bbPlcHdr"/>
        </w:types>
        <w:behaviors>
          <w:behavior w:val="content"/>
        </w:behaviors>
        <w:guid w:val="{2C85928E-F55E-4923-80B0-3A75460A330C}"/>
      </w:docPartPr>
      <w:docPartBody>
        <w:p w:rsidR="00A964B9" w:rsidRDefault="004739FB">
          <w:pPr>
            <w:pStyle w:val="F14BFF09E307403FB2385E72E51265C5"/>
          </w:pPr>
          <w:r>
            <w:t>[Title Here, up to 12 Words, on One to Two Lines]</w:t>
          </w:r>
        </w:p>
      </w:docPartBody>
    </w:docPart>
    <w:docPart>
      <w:docPartPr>
        <w:name w:val="74F09C670327423AA2FA74B2EF255C64"/>
        <w:category>
          <w:name w:val="General"/>
          <w:gallery w:val="placeholder"/>
        </w:category>
        <w:types>
          <w:type w:val="bbPlcHdr"/>
        </w:types>
        <w:behaviors>
          <w:behavior w:val="content"/>
        </w:behaviors>
        <w:guid w:val="{527E979B-428B-43AA-B962-DC44A7A3F87E}"/>
      </w:docPartPr>
      <w:docPartBody>
        <w:p w:rsidR="00A964B9" w:rsidRDefault="004739FB">
          <w:pPr>
            <w:pStyle w:val="74F09C670327423AA2FA74B2EF255C64"/>
          </w:pPr>
          <w:r>
            <w:t>[Title Here, up to 12 Words, on One to Two Lines]</w:t>
          </w:r>
        </w:p>
      </w:docPartBody>
    </w:docPart>
    <w:docPart>
      <w:docPartPr>
        <w:name w:val="B827DFBC8AA446BCB65189131B43A3F7"/>
        <w:category>
          <w:name w:val="General"/>
          <w:gallery w:val="placeholder"/>
        </w:category>
        <w:types>
          <w:type w:val="bbPlcHdr"/>
        </w:types>
        <w:behaviors>
          <w:behavior w:val="content"/>
        </w:behaviors>
        <w:guid w:val="{E281C114-B33E-4A80-BA29-31C1B8F5E667}"/>
      </w:docPartPr>
      <w:docPartBody>
        <w:p w:rsidR="00A964B9" w:rsidRDefault="004739FB">
          <w:pPr>
            <w:pStyle w:val="B827DFBC8AA446BCB65189131B43A3F7"/>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9FB"/>
    <w:rsid w:val="00116D42"/>
    <w:rsid w:val="001E5FF9"/>
    <w:rsid w:val="004739FB"/>
    <w:rsid w:val="00506979"/>
    <w:rsid w:val="006E4544"/>
    <w:rsid w:val="00851913"/>
    <w:rsid w:val="008A70E5"/>
    <w:rsid w:val="009A1F80"/>
    <w:rsid w:val="00A964B9"/>
    <w:rsid w:val="00B92F5D"/>
    <w:rsid w:val="00DA670F"/>
    <w:rsid w:val="00E333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4BFF09E307403FB2385E72E51265C5">
    <w:name w:val="F14BFF09E307403FB2385E72E51265C5"/>
  </w:style>
  <w:style w:type="paragraph" w:customStyle="1" w:styleId="74F09C670327423AA2FA74B2EF255C64">
    <w:name w:val="74F09C670327423AA2FA74B2EF255C64"/>
  </w:style>
  <w:style w:type="paragraph" w:customStyle="1" w:styleId="AC83D9AF2B1446A38B041F5AA60FC084">
    <w:name w:val="AC83D9AF2B1446A38B041F5AA60FC084"/>
  </w:style>
  <w:style w:type="paragraph" w:customStyle="1" w:styleId="025F7BC6CFFE48D19CF21AA37F29DD34">
    <w:name w:val="025F7BC6CFFE48D19CF21AA37F29DD34"/>
  </w:style>
  <w:style w:type="paragraph" w:customStyle="1" w:styleId="47FAC274C23B4F6FA7FE382233AF3C5F">
    <w:name w:val="47FAC274C23B4F6FA7FE382233AF3C5F"/>
  </w:style>
  <w:style w:type="paragraph" w:customStyle="1" w:styleId="34613263CA56462894634CC0E8392479">
    <w:name w:val="34613263CA56462894634CC0E8392479"/>
  </w:style>
  <w:style w:type="paragraph" w:customStyle="1" w:styleId="A47C1F7FA9A340E6A6A230C2B1388F62">
    <w:name w:val="A47C1F7FA9A340E6A6A230C2B1388F62"/>
  </w:style>
  <w:style w:type="paragraph" w:customStyle="1" w:styleId="CDA253A3BF75492F9AC2DBE78E7A1DE2">
    <w:name w:val="CDA253A3BF75492F9AC2DBE78E7A1DE2"/>
  </w:style>
  <w:style w:type="paragraph" w:customStyle="1" w:styleId="4A9B504F04324A5F9A15553F10B95ACD">
    <w:name w:val="4A9B504F04324A5F9A15553F10B95ACD"/>
  </w:style>
  <w:style w:type="paragraph" w:customStyle="1" w:styleId="90EA843DAB9D41489000842E6E4565FC">
    <w:name w:val="90EA843DAB9D41489000842E6E4565FC"/>
  </w:style>
  <w:style w:type="paragraph" w:customStyle="1" w:styleId="D2A666F9AC7B46D291C38FB1AC392C49">
    <w:name w:val="D2A666F9AC7B46D291C38FB1AC392C49"/>
  </w:style>
  <w:style w:type="paragraph" w:customStyle="1" w:styleId="D6ED3D9E9211437AA36A729C27AC3FE8">
    <w:name w:val="D6ED3D9E9211437AA36A729C27AC3FE8"/>
  </w:style>
  <w:style w:type="paragraph" w:customStyle="1" w:styleId="5EEC03A5FCB346C587CB6A0F38579483">
    <w:name w:val="5EEC03A5FCB346C587CB6A0F38579483"/>
  </w:style>
  <w:style w:type="paragraph" w:customStyle="1" w:styleId="77E537ADE91F4D738CB98066B02DBB66">
    <w:name w:val="77E537ADE91F4D738CB98066B02DBB66"/>
  </w:style>
  <w:style w:type="paragraph" w:customStyle="1" w:styleId="0772E578C21D4490B97021314934F113">
    <w:name w:val="0772E578C21D4490B97021314934F113"/>
  </w:style>
  <w:style w:type="paragraph" w:customStyle="1" w:styleId="7357A4EC5D974D39A45D128F8DD25A1C">
    <w:name w:val="7357A4EC5D974D39A45D128F8DD25A1C"/>
  </w:style>
  <w:style w:type="paragraph" w:customStyle="1" w:styleId="E2FE59D7E5D247F6A27895BE695EDFB7">
    <w:name w:val="E2FE59D7E5D247F6A27895BE695EDFB7"/>
  </w:style>
  <w:style w:type="paragraph" w:customStyle="1" w:styleId="66D25C18528345BAA6D0F4D5A400746C">
    <w:name w:val="66D25C18528345BAA6D0F4D5A400746C"/>
  </w:style>
  <w:style w:type="paragraph" w:customStyle="1" w:styleId="F2FC7753497047DDA8A48604225DDDCA">
    <w:name w:val="F2FC7753497047DDA8A48604225DDDCA"/>
  </w:style>
  <w:style w:type="paragraph" w:customStyle="1" w:styleId="FE034E26238D464A975D6C57AB4AC90D">
    <w:name w:val="FE034E26238D464A975D6C57AB4AC90D"/>
  </w:style>
  <w:style w:type="paragraph" w:customStyle="1" w:styleId="788FBB5DF7A444CB93E6884C690D249E">
    <w:name w:val="788FBB5DF7A444CB93E6884C690D249E"/>
  </w:style>
  <w:style w:type="paragraph" w:customStyle="1" w:styleId="89A439B3C1B34959B9FE79F97657C9C4">
    <w:name w:val="89A439B3C1B34959B9FE79F97657C9C4"/>
  </w:style>
  <w:style w:type="paragraph" w:customStyle="1" w:styleId="5F500C759BE54096843ABFD5ACD45433">
    <w:name w:val="5F500C759BE54096843ABFD5ACD45433"/>
  </w:style>
  <w:style w:type="paragraph" w:customStyle="1" w:styleId="5A47325DA5D94E83B039E826EF0B7BFD">
    <w:name w:val="5A47325DA5D94E83B039E826EF0B7BFD"/>
  </w:style>
  <w:style w:type="paragraph" w:customStyle="1" w:styleId="DA03CED878EE4123B6D5E9CACD25D366">
    <w:name w:val="DA03CED878EE4123B6D5E9CACD25D366"/>
  </w:style>
  <w:style w:type="paragraph" w:customStyle="1" w:styleId="7DC859A88649411CB1BE9800852F797E">
    <w:name w:val="7DC859A88649411CB1BE9800852F797E"/>
  </w:style>
  <w:style w:type="paragraph" w:customStyle="1" w:styleId="CCC994A890A440D9A8551F5B7BA5F37C">
    <w:name w:val="CCC994A890A440D9A8551F5B7BA5F37C"/>
  </w:style>
  <w:style w:type="paragraph" w:customStyle="1" w:styleId="A8E47857ECCA48919B7D0209AAB9BAAE">
    <w:name w:val="A8E47857ECCA48919B7D0209AAB9BAAE"/>
  </w:style>
  <w:style w:type="paragraph" w:customStyle="1" w:styleId="D7233B5B607A41FFB6BB6BAAE0235333">
    <w:name w:val="D7233B5B607A41FFB6BB6BAAE0235333"/>
  </w:style>
  <w:style w:type="paragraph" w:customStyle="1" w:styleId="37B8F55B7FF94D5FA19B44E0DD94DC61">
    <w:name w:val="37B8F55B7FF94D5FA19B44E0DD94DC61"/>
  </w:style>
  <w:style w:type="paragraph" w:customStyle="1" w:styleId="73E6DAE6215048AE8255703191225F2F">
    <w:name w:val="73E6DAE6215048AE8255703191225F2F"/>
  </w:style>
  <w:style w:type="paragraph" w:customStyle="1" w:styleId="BB1A1E2A67A14F59B4C371D844B834DA">
    <w:name w:val="BB1A1E2A67A14F59B4C371D844B834DA"/>
  </w:style>
  <w:style w:type="paragraph" w:customStyle="1" w:styleId="BD43458459AA4DE4BC879B3623CE496B">
    <w:name w:val="BD43458459AA4DE4BC879B3623CE496B"/>
  </w:style>
  <w:style w:type="paragraph" w:customStyle="1" w:styleId="320A3978D9394FE7A9C46DE95EDAE4DF">
    <w:name w:val="320A3978D9394FE7A9C46DE95EDAE4DF"/>
  </w:style>
  <w:style w:type="paragraph" w:customStyle="1" w:styleId="B8740C8B09EB40128AFBCEAF91A317E5">
    <w:name w:val="B8740C8B09EB40128AFBCEAF91A317E5"/>
  </w:style>
  <w:style w:type="paragraph" w:customStyle="1" w:styleId="3C3E48516E6D468294E43C7F5E4E5C4C">
    <w:name w:val="3C3E48516E6D468294E43C7F5E4E5C4C"/>
  </w:style>
  <w:style w:type="paragraph" w:customStyle="1" w:styleId="09024E87FACB4A5B9A25F0C69E56DADE">
    <w:name w:val="09024E87FACB4A5B9A25F0C69E56DADE"/>
  </w:style>
  <w:style w:type="paragraph" w:customStyle="1" w:styleId="0B29A0BDCDFA4CD68E09C9DF9C83150B">
    <w:name w:val="0B29A0BDCDFA4CD68E09C9DF9C83150B"/>
  </w:style>
  <w:style w:type="paragraph" w:customStyle="1" w:styleId="6E059A9645564293BBE3788E106D7DA3">
    <w:name w:val="6E059A9645564293BBE3788E106D7DA3"/>
  </w:style>
  <w:style w:type="paragraph" w:customStyle="1" w:styleId="238E26E4AF2746C389F2CAECF1CA452F">
    <w:name w:val="238E26E4AF2746C389F2CAECF1CA452F"/>
  </w:style>
  <w:style w:type="paragraph" w:customStyle="1" w:styleId="B827DFBC8AA446BCB65189131B43A3F7">
    <w:name w:val="B827DFBC8AA446BCB65189131B43A3F7"/>
  </w:style>
  <w:style w:type="paragraph" w:customStyle="1" w:styleId="0932EE2A9D5C419897F46DF832722D3D">
    <w:name w:val="0932EE2A9D5C419897F46DF832722D3D"/>
    <w:rsid w:val="008A7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camper preferences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97B09F-3444-3A46-8FB8-1CD1FD7F3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C:\Users\wlr5053\Documents\Qualifying Exam\WLR_QE_Proposal.dotx</Template>
  <TotalTime>2116</TotalTime>
  <Pages>22</Pages>
  <Words>5187</Words>
  <Characters>30177</Characters>
  <Application>Microsoft Office Word</Application>
  <DocSecurity>0</DocSecurity>
  <Lines>643</Lines>
  <Paragraphs>265</Paragraphs>
  <ScaleCrop>false</ScaleCrop>
  <HeadingPairs>
    <vt:vector size="2" baseType="variant">
      <vt:variant>
        <vt:lpstr>Title</vt:lpstr>
      </vt:variant>
      <vt:variant>
        <vt:i4>1</vt:i4>
      </vt:variant>
    </vt:vector>
  </HeadingPairs>
  <TitlesOfParts>
    <vt:vector size="1" baseType="lpstr">
      <vt:lpstr>Big Data spatial analysis of camper preferences: A proposal</vt:lpstr>
    </vt:vector>
  </TitlesOfParts>
  <Company/>
  <LinksUpToDate>false</LinksUpToDate>
  <CharactersWithSpaces>35047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spatial analysis of camper preferences: A proposal</dc:title>
  <dc:subject/>
  <dc:creator>Will</dc:creator>
  <cp:keywords/>
  <dc:description/>
  <cp:lastModifiedBy>Park So Young</cp:lastModifiedBy>
  <cp:revision>33</cp:revision>
  <dcterms:created xsi:type="dcterms:W3CDTF">2019-11-05T00:17:00Z</dcterms:created>
  <dcterms:modified xsi:type="dcterms:W3CDTF">2020-03-13T18:12:00Z</dcterms:modified>
</cp:coreProperties>
</file>